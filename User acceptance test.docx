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4486703"/>
        <w:docPartObj>
          <w:docPartGallery w:val="Cover Pages"/>
          <w:docPartUnique/>
        </w:docPartObj>
      </w:sdtPr>
      <w:sdtContent>
        <w:p w14:paraId="344CC714" w14:textId="77777777" w:rsidR="00454B44" w:rsidRDefault="00454B44">
          <w:r>
            <w:rPr>
              <w:noProof/>
              <w:lang w:eastAsia="en-US" w:bidi="th-TH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62DDAEF7" wp14:editId="6D8E20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457719" w14:paraId="5B54AAF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2AB420A2" w14:textId="77777777" w:rsidR="00457719" w:rsidRDefault="00457719">
                                      <w:r>
                                        <w:rPr>
                                          <w:noProof/>
                                          <w:lang w:eastAsia="en-US" w:bidi="th-TH"/>
                                        </w:rPr>
                                        <w:drawing>
                                          <wp:inline distT="0" distB="0" distL="0" distR="0" wp14:anchorId="6F82F946" wp14:editId="0EA1D8A3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3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57719" w14:paraId="36CF6C4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7406D" w:themeFill="text2"/>
                                      <w:vAlign w:val="center"/>
                                    </w:tcPr>
                                    <w:p w14:paraId="5A2F7D7A" w14:textId="77777777" w:rsidR="00457719" w:rsidRDefault="0045771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CBD59A9598F4841924B55157905208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User acceptance test (UAT)</w:t>
                                          </w:r>
                                        </w:sdtContent>
                                      </w:sdt>
                                    </w:p>
                                    <w:p w14:paraId="6AED908D" w14:textId="44ED5D3E" w:rsidR="00457719" w:rsidRDefault="00457719" w:rsidP="003D59F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DDBFA949F964DE1815E7A09D35FB43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Version 1.0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57719" w14:paraId="4013670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A5C249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2"/>
                                        <w:gridCol w:w="3601"/>
                                        <w:gridCol w:w="3602"/>
                                      </w:tblGrid>
                                      <w:tr w:rsidR="00457719" w14:paraId="2FB157A2" w14:textId="77777777" w:rsidTr="00B6505D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601" w:type="dxa"/>
                                            <w:vAlign w:val="center"/>
                                          </w:tcPr>
                                          <w:p w14:paraId="05F61110" w14:textId="5D9EE231" w:rsidR="00457719" w:rsidRDefault="00457719" w:rsidP="001A3C34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601" w:type="dxa"/>
                                            <w:vAlign w:val="center"/>
                                          </w:tcPr>
                                          <w:p w14:paraId="4E78DD58" w14:textId="01787A3C" w:rsidR="00457719" w:rsidRDefault="00457719" w:rsidP="001A3C34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602" w:type="dxa"/>
                                            <w:vAlign w:val="center"/>
                                          </w:tcPr>
                                          <w:p w14:paraId="0AA9D086" w14:textId="12480544" w:rsidR="00457719" w:rsidRDefault="00457719" w:rsidP="00454B44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417BA91C" w14:textId="77777777" w:rsidR="00457719" w:rsidRDefault="00457719"/>
                                  </w:tc>
                                </w:tr>
                              </w:tbl>
                              <w:p w14:paraId="436502F6" w14:textId="77777777" w:rsidR="00457719" w:rsidRDefault="0045771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457719" w14:paraId="5B54AAF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2AB420A2" w14:textId="77777777" w:rsidR="00457719" w:rsidRDefault="00457719">
                                <w:r>
                                  <w:rPr>
                                    <w:noProof/>
                                    <w:lang w:eastAsia="en-US" w:bidi="th-TH"/>
                                  </w:rPr>
                                  <w:drawing>
                                    <wp:inline distT="0" distB="0" distL="0" distR="0" wp14:anchorId="6F82F946" wp14:editId="0EA1D8A3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3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57719" w14:paraId="36CF6C4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7406D" w:themeFill="text2"/>
                                <w:vAlign w:val="center"/>
                              </w:tcPr>
                              <w:p w14:paraId="5A2F7D7A" w14:textId="77777777" w:rsidR="00457719" w:rsidRDefault="0045771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CBD59A9598F4841924B55157905208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User acceptance test (UAT)</w:t>
                                    </w:r>
                                  </w:sdtContent>
                                </w:sdt>
                              </w:p>
                              <w:p w14:paraId="6AED908D" w14:textId="44ED5D3E" w:rsidR="00457719" w:rsidRDefault="00457719" w:rsidP="003D59F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DDBFA949F964DE1815E7A09D35FB43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57719" w14:paraId="4013670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A5C249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2"/>
                                  <w:gridCol w:w="3601"/>
                                  <w:gridCol w:w="3602"/>
                                </w:tblGrid>
                                <w:tr w:rsidR="00457719" w14:paraId="2FB157A2" w14:textId="77777777" w:rsidTr="00B6505D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601" w:type="dxa"/>
                                      <w:vAlign w:val="center"/>
                                    </w:tcPr>
                                    <w:p w14:paraId="05F61110" w14:textId="5D9EE231" w:rsidR="00457719" w:rsidRDefault="00457719" w:rsidP="001A3C34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1" w:type="dxa"/>
                                      <w:vAlign w:val="center"/>
                                    </w:tcPr>
                                    <w:p w14:paraId="4E78DD58" w14:textId="01787A3C" w:rsidR="00457719" w:rsidRDefault="00457719" w:rsidP="001A3C34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2" w:type="dxa"/>
                                      <w:vAlign w:val="center"/>
                                    </w:tcPr>
                                    <w:p w14:paraId="0AA9D086" w14:textId="12480544" w:rsidR="00457719" w:rsidRDefault="00457719" w:rsidP="00454B44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17BA91C" w14:textId="77777777" w:rsidR="00457719" w:rsidRDefault="00457719"/>
                            </w:tc>
                          </w:tr>
                        </w:tbl>
                        <w:p w14:paraId="436502F6" w14:textId="77777777" w:rsidR="00457719" w:rsidRDefault="0045771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7E11D4" w14:textId="77777777" w:rsidR="00454B44" w:rsidRDefault="00454B44">
          <w:pPr>
            <w:rPr>
              <w:rFonts w:asciiTheme="majorHAnsi" w:eastAsiaTheme="majorEastAsia" w:hAnsiTheme="majorHAnsi" w:cstheme="majorBidi"/>
              <w:color w:val="0F6FC6" w:themeColor="accent1"/>
              <w:kern w:val="28"/>
              <w:sz w:val="72"/>
              <w:szCs w:val="72"/>
            </w:rPr>
          </w:pPr>
          <w:r>
            <w:br w:type="page"/>
          </w:r>
        </w:p>
      </w:sdtContent>
    </w:sdt>
    <w:p w14:paraId="7F7E9108" w14:textId="77777777" w:rsidR="00A931BA" w:rsidRDefault="00454B44" w:rsidP="00454B44">
      <w:pPr>
        <w:pStyle w:val="Heading1"/>
      </w:pPr>
      <w:bookmarkStart w:id="0" w:name="_Toc381175968"/>
      <w:r>
        <w:lastRenderedPageBreak/>
        <w:t>Revision history</w:t>
      </w:r>
      <w:bookmarkEnd w:id="0"/>
      <w:r>
        <w:t xml:space="preserve"> </w:t>
      </w:r>
    </w:p>
    <w:p w14:paraId="358EE7C1" w14:textId="77777777" w:rsidR="00A931BA" w:rsidRDefault="00A931BA"/>
    <w:p w14:paraId="465DA244" w14:textId="77777777" w:rsidR="00454B44" w:rsidRDefault="00454B44" w:rsidP="00454B44">
      <w:pPr>
        <w:pStyle w:val="Heading2"/>
      </w:pPr>
      <w:bookmarkStart w:id="1" w:name="_Toc381175969"/>
      <w:r>
        <w:t>Change Record</w:t>
      </w:r>
      <w:bookmarkEnd w:id="1"/>
    </w:p>
    <w:p w14:paraId="1126EBAA" w14:textId="77777777" w:rsidR="00454B44" w:rsidRDefault="00454B44" w:rsidP="00454B44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454B44" w:rsidRPr="00454B44" w14:paraId="4DA071CD" w14:textId="77777777" w:rsidTr="00EE5DA1">
        <w:tc>
          <w:tcPr>
            <w:tcW w:w="1188" w:type="dxa"/>
            <w:shd w:val="clear" w:color="auto" w:fill="D9D9D9"/>
          </w:tcPr>
          <w:p w14:paraId="1D2B8DE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14:paraId="2AEEE8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14:paraId="2A5F0D9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14:paraId="1B98BD3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Revision Description</w:t>
            </w:r>
          </w:p>
        </w:tc>
      </w:tr>
      <w:tr w:rsidR="00454B44" w:rsidRPr="00454B44" w14:paraId="6C1D006E" w14:textId="77777777" w:rsidTr="00EE5DA1">
        <w:trPr>
          <w:trHeight w:val="107"/>
        </w:trPr>
        <w:tc>
          <w:tcPr>
            <w:tcW w:w="1188" w:type="dxa"/>
          </w:tcPr>
          <w:p w14:paraId="1F3A987F" w14:textId="67DF280A" w:rsidR="00454B44" w:rsidRPr="00454B44" w:rsidRDefault="00FB57D1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2340" w:type="dxa"/>
          </w:tcPr>
          <w:p w14:paraId="25F8FD81" w14:textId="37D0CA8D" w:rsidR="00454B44" w:rsidRPr="00454B44" w:rsidRDefault="00FB57D1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1/3/57</w:t>
            </w:r>
          </w:p>
        </w:tc>
        <w:tc>
          <w:tcPr>
            <w:tcW w:w="2340" w:type="dxa"/>
          </w:tcPr>
          <w:p w14:paraId="5C220EA2" w14:textId="217105B8" w:rsidR="00454B44" w:rsidRPr="00454B44" w:rsidRDefault="00FB57D1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Parinya</w:t>
            </w:r>
            <w:proofErr w:type="spellEnd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Panyanak</w:t>
            </w:r>
            <w:proofErr w:type="spellEnd"/>
          </w:p>
        </w:tc>
        <w:tc>
          <w:tcPr>
            <w:tcW w:w="3240" w:type="dxa"/>
          </w:tcPr>
          <w:p w14:paraId="219855B7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Create User acceptance test documentation</w:t>
            </w:r>
          </w:p>
        </w:tc>
      </w:tr>
      <w:tr w:rsidR="00454B44" w:rsidRPr="00454B44" w14:paraId="24F03FAE" w14:textId="77777777" w:rsidTr="00EE5DA1">
        <w:trPr>
          <w:trHeight w:val="144"/>
        </w:trPr>
        <w:tc>
          <w:tcPr>
            <w:tcW w:w="1188" w:type="dxa"/>
          </w:tcPr>
          <w:p w14:paraId="2FA6699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"/>
          </w:p>
        </w:tc>
        <w:tc>
          <w:tcPr>
            <w:tcW w:w="2340" w:type="dxa"/>
          </w:tcPr>
          <w:p w14:paraId="1E2D49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" w:name="Text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3"/>
          </w:p>
        </w:tc>
        <w:tc>
          <w:tcPr>
            <w:tcW w:w="2340" w:type="dxa"/>
          </w:tcPr>
          <w:p w14:paraId="4A5956D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4" w:name="Text12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4"/>
          </w:p>
        </w:tc>
        <w:tc>
          <w:tcPr>
            <w:tcW w:w="3240" w:type="dxa"/>
          </w:tcPr>
          <w:p w14:paraId="6065300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5" w:name="Text1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5"/>
          </w:p>
        </w:tc>
      </w:tr>
      <w:tr w:rsidR="00454B44" w:rsidRPr="00454B44" w14:paraId="76DEB514" w14:textId="77777777" w:rsidTr="00EE5DA1">
        <w:tc>
          <w:tcPr>
            <w:tcW w:w="1188" w:type="dxa"/>
          </w:tcPr>
          <w:p w14:paraId="2FC7C67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6"/>
          </w:p>
        </w:tc>
        <w:tc>
          <w:tcPr>
            <w:tcW w:w="2340" w:type="dxa"/>
          </w:tcPr>
          <w:p w14:paraId="1E1564F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7"/>
          </w:p>
        </w:tc>
        <w:tc>
          <w:tcPr>
            <w:tcW w:w="2340" w:type="dxa"/>
          </w:tcPr>
          <w:p w14:paraId="35CE8E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8" w:name="Text1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8"/>
          </w:p>
        </w:tc>
        <w:tc>
          <w:tcPr>
            <w:tcW w:w="3240" w:type="dxa"/>
          </w:tcPr>
          <w:p w14:paraId="502D59E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9" w:name="Text1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9"/>
          </w:p>
        </w:tc>
      </w:tr>
      <w:tr w:rsidR="00454B44" w:rsidRPr="00454B44" w14:paraId="1E380695" w14:textId="77777777" w:rsidTr="00EE5DA1">
        <w:tc>
          <w:tcPr>
            <w:tcW w:w="1188" w:type="dxa"/>
          </w:tcPr>
          <w:p w14:paraId="58D5A90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0" w:name="Text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0"/>
          </w:p>
        </w:tc>
        <w:tc>
          <w:tcPr>
            <w:tcW w:w="2340" w:type="dxa"/>
          </w:tcPr>
          <w:p w14:paraId="17C1D5E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1"/>
          </w:p>
        </w:tc>
        <w:tc>
          <w:tcPr>
            <w:tcW w:w="2340" w:type="dxa"/>
          </w:tcPr>
          <w:p w14:paraId="02378B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2"/>
          </w:p>
        </w:tc>
        <w:tc>
          <w:tcPr>
            <w:tcW w:w="3240" w:type="dxa"/>
          </w:tcPr>
          <w:p w14:paraId="27DE8243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3"/>
          </w:p>
        </w:tc>
      </w:tr>
      <w:tr w:rsidR="00454B44" w:rsidRPr="00454B44" w14:paraId="1BCBA06C" w14:textId="77777777" w:rsidTr="00EE5DA1">
        <w:tc>
          <w:tcPr>
            <w:tcW w:w="1188" w:type="dxa"/>
          </w:tcPr>
          <w:p w14:paraId="66613C1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4" w:name="Text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4"/>
          </w:p>
        </w:tc>
        <w:tc>
          <w:tcPr>
            <w:tcW w:w="2340" w:type="dxa"/>
          </w:tcPr>
          <w:p w14:paraId="3B4C61B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5" w:name="Text1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5"/>
          </w:p>
        </w:tc>
        <w:tc>
          <w:tcPr>
            <w:tcW w:w="2340" w:type="dxa"/>
          </w:tcPr>
          <w:p w14:paraId="7C4E0F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6" w:name="Text1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6"/>
          </w:p>
        </w:tc>
        <w:tc>
          <w:tcPr>
            <w:tcW w:w="3240" w:type="dxa"/>
          </w:tcPr>
          <w:p w14:paraId="59A4A144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7" w:name="Text2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7"/>
          </w:p>
        </w:tc>
      </w:tr>
    </w:tbl>
    <w:p w14:paraId="6DD6063B" w14:textId="77777777" w:rsidR="00454B44" w:rsidRDefault="00454B44" w:rsidP="00454B44"/>
    <w:p w14:paraId="46B9EBB6" w14:textId="77777777" w:rsidR="00454B44" w:rsidRPr="00454B44" w:rsidRDefault="00454B44" w:rsidP="00454B44">
      <w:pPr>
        <w:pStyle w:val="Heading2"/>
      </w:pPr>
      <w:bookmarkStart w:id="18" w:name="_Toc381175970"/>
      <w:r>
        <w:t>Reviewer</w:t>
      </w:r>
      <w:bookmarkEnd w:id="18"/>
      <w:r>
        <w:t xml:space="preserve"> </w:t>
      </w:r>
    </w:p>
    <w:tbl>
      <w:tblPr>
        <w:tblW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080"/>
      </w:tblGrid>
      <w:tr w:rsidR="00454B44" w:rsidRPr="00454B44" w14:paraId="1240B84E" w14:textId="77777777" w:rsidTr="00454B44">
        <w:tc>
          <w:tcPr>
            <w:tcW w:w="2448" w:type="dxa"/>
            <w:shd w:val="clear" w:color="auto" w:fill="D9D9D9"/>
          </w:tcPr>
          <w:p w14:paraId="65947CB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14:paraId="0C81128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 Approved</w:t>
            </w:r>
          </w:p>
        </w:tc>
        <w:tc>
          <w:tcPr>
            <w:tcW w:w="1080" w:type="dxa"/>
            <w:shd w:val="clear" w:color="auto" w:fill="D9D9D9"/>
          </w:tcPr>
          <w:p w14:paraId="4EB1B38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</w:tr>
      <w:tr w:rsidR="00454B44" w:rsidRPr="00454B44" w14:paraId="6DF5EEE2" w14:textId="77777777" w:rsidTr="00454B44">
        <w:trPr>
          <w:trHeight w:val="98"/>
        </w:trPr>
        <w:tc>
          <w:tcPr>
            <w:tcW w:w="2448" w:type="dxa"/>
          </w:tcPr>
          <w:p w14:paraId="57EB4AA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Matut</w:t>
            </w:r>
            <w:proofErr w:type="spellEnd"/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80" w:type="dxa"/>
          </w:tcPr>
          <w:p w14:paraId="789B92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9" w:name="Text2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9"/>
          </w:p>
        </w:tc>
        <w:tc>
          <w:tcPr>
            <w:tcW w:w="1080" w:type="dxa"/>
          </w:tcPr>
          <w:p w14:paraId="0354F98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12941F0" w14:textId="77777777" w:rsidTr="00454B44">
        <w:trPr>
          <w:trHeight w:val="144"/>
        </w:trPr>
        <w:tc>
          <w:tcPr>
            <w:tcW w:w="2448" w:type="dxa"/>
          </w:tcPr>
          <w:p w14:paraId="0EDA467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0" w:name="Text22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0"/>
          </w:p>
        </w:tc>
        <w:tc>
          <w:tcPr>
            <w:tcW w:w="1980" w:type="dxa"/>
          </w:tcPr>
          <w:p w14:paraId="66CD550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1" w:name="Text2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1"/>
          </w:p>
        </w:tc>
        <w:tc>
          <w:tcPr>
            <w:tcW w:w="1080" w:type="dxa"/>
          </w:tcPr>
          <w:p w14:paraId="6E43268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70CCB2CE" w14:textId="77777777" w:rsidTr="00454B44">
        <w:tc>
          <w:tcPr>
            <w:tcW w:w="2448" w:type="dxa"/>
          </w:tcPr>
          <w:p w14:paraId="46D35FA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2" w:name="Text2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2"/>
          </w:p>
        </w:tc>
        <w:tc>
          <w:tcPr>
            <w:tcW w:w="1980" w:type="dxa"/>
          </w:tcPr>
          <w:p w14:paraId="3608ED0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3" w:name="Text2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3"/>
          </w:p>
        </w:tc>
        <w:tc>
          <w:tcPr>
            <w:tcW w:w="1080" w:type="dxa"/>
          </w:tcPr>
          <w:p w14:paraId="0F7AB05E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D43F595" w14:textId="77777777" w:rsidTr="00454B44">
        <w:tc>
          <w:tcPr>
            <w:tcW w:w="2448" w:type="dxa"/>
          </w:tcPr>
          <w:p w14:paraId="77F46C9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4"/>
          </w:p>
        </w:tc>
        <w:tc>
          <w:tcPr>
            <w:tcW w:w="1980" w:type="dxa"/>
          </w:tcPr>
          <w:p w14:paraId="76F5C78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5" w:name="Text2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5"/>
          </w:p>
        </w:tc>
        <w:tc>
          <w:tcPr>
            <w:tcW w:w="1080" w:type="dxa"/>
          </w:tcPr>
          <w:p w14:paraId="4DF43938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520ACE1" w14:textId="77777777" w:rsidTr="00454B44">
        <w:tc>
          <w:tcPr>
            <w:tcW w:w="2448" w:type="dxa"/>
          </w:tcPr>
          <w:p w14:paraId="23311F9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6" w:name="Text2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6"/>
          </w:p>
        </w:tc>
        <w:tc>
          <w:tcPr>
            <w:tcW w:w="1980" w:type="dxa"/>
          </w:tcPr>
          <w:p w14:paraId="2E966C47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7" w:name="Text3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7"/>
          </w:p>
        </w:tc>
        <w:tc>
          <w:tcPr>
            <w:tcW w:w="1080" w:type="dxa"/>
          </w:tcPr>
          <w:p w14:paraId="5BC4BA0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</w:tbl>
    <w:p w14:paraId="7194F885" w14:textId="77777777" w:rsidR="00454B44" w:rsidRDefault="00454B44" w:rsidP="00454B44"/>
    <w:p w14:paraId="7B0EFCC6" w14:textId="77777777" w:rsidR="00454B44" w:rsidRDefault="00454B44" w:rsidP="00454B44"/>
    <w:p w14:paraId="09043EE1" w14:textId="77777777" w:rsidR="00454B44" w:rsidRDefault="00454B44" w:rsidP="00454B44"/>
    <w:p w14:paraId="02ECF677" w14:textId="77777777" w:rsidR="00454B44" w:rsidRDefault="00454B44" w:rsidP="00454B44"/>
    <w:p w14:paraId="57B7D399" w14:textId="77777777" w:rsidR="00454B44" w:rsidRDefault="00454B44" w:rsidP="00454B44"/>
    <w:p w14:paraId="423D8068" w14:textId="77777777" w:rsidR="00454B44" w:rsidRDefault="00454B44" w:rsidP="00454B44"/>
    <w:p w14:paraId="4C73EEDF" w14:textId="77777777" w:rsidR="00454B44" w:rsidRDefault="00454B44" w:rsidP="00454B44"/>
    <w:p w14:paraId="169FB9BB" w14:textId="77777777" w:rsidR="00454B44" w:rsidRDefault="00454B44" w:rsidP="00454B44"/>
    <w:p w14:paraId="08A4F0D0" w14:textId="77777777" w:rsidR="00454B44" w:rsidRDefault="00454B44" w:rsidP="00454B44"/>
    <w:p w14:paraId="3AB6FFAE" w14:textId="77777777" w:rsidR="00454B44" w:rsidRDefault="00454B44" w:rsidP="00454B44"/>
    <w:p w14:paraId="197B7ED2" w14:textId="77777777" w:rsidR="00454B44" w:rsidRDefault="00454B44" w:rsidP="00454B44"/>
    <w:p w14:paraId="31BCF224" w14:textId="77777777" w:rsidR="00454B44" w:rsidRDefault="00454B44" w:rsidP="00454B44"/>
    <w:p w14:paraId="38A21D3B" w14:textId="77777777" w:rsidR="00B07163" w:rsidRDefault="00B07163" w:rsidP="00454B44"/>
    <w:p w14:paraId="3E482538" w14:textId="77777777" w:rsidR="00454B44" w:rsidRDefault="00454B44" w:rsidP="00454B44"/>
    <w:p w14:paraId="70C8A570" w14:textId="77777777" w:rsidR="00454B44" w:rsidRDefault="00454B44" w:rsidP="00454B44"/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1769505134"/>
        <w:docPartObj>
          <w:docPartGallery w:val="Table of Contents"/>
          <w:docPartUnique/>
        </w:docPartObj>
      </w:sdtPr>
      <w:sdtContent>
        <w:p w14:paraId="5C7FC08F" w14:textId="77777777" w:rsidR="00F12063" w:rsidRDefault="00F12063">
          <w:pPr>
            <w:pStyle w:val="TOCHeading"/>
          </w:pPr>
          <w:r>
            <w:t>Table of Contents</w:t>
          </w:r>
        </w:p>
        <w:p w14:paraId="7A8FC040" w14:textId="77777777" w:rsidR="00F57E68" w:rsidRDefault="00F12063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75968" w:history="1">
            <w:r w:rsidR="00F57E68" w:rsidRPr="00260410">
              <w:rPr>
                <w:rStyle w:val="Hyperlink"/>
                <w:noProof/>
              </w:rPr>
              <w:t>Revision history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_Toc381175968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7CF52A7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69" w:history="1">
            <w:r w:rsidR="00F57E68" w:rsidRPr="00260410">
              <w:rPr>
                <w:rStyle w:val="Hyperlink"/>
                <w:noProof/>
              </w:rPr>
              <w:t>Change Record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_Toc381175969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7A2D72A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0" w:history="1">
            <w:r w:rsidR="00F57E68" w:rsidRPr="00260410">
              <w:rPr>
                <w:rStyle w:val="Hyperlink"/>
                <w:noProof/>
              </w:rPr>
              <w:t>Reviewer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_Toc381175970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D2541E5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1" w:history="1">
            <w:r w:rsidR="00F57E68" w:rsidRPr="00260410">
              <w:rPr>
                <w:rStyle w:val="Hyperlink"/>
                <w:noProof/>
              </w:rPr>
              <w:t>References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_Toc381175971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95DCDA6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2" w:history="1">
            <w:r w:rsidR="00F57E68" w:rsidRPr="00260410">
              <w:rPr>
                <w:rStyle w:val="Hyperlink"/>
                <w:noProof/>
              </w:rPr>
              <w:t>Introduction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_Toc381175972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2EA74308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3" w:history="1">
            <w:r w:rsidR="00F57E68" w:rsidRPr="00260410">
              <w:rPr>
                <w:rStyle w:val="Hyperlink"/>
                <w:noProof/>
              </w:rPr>
              <w:t>Responsibility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_Toc381175973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1C348B2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4" w:history="1">
            <w:r w:rsidR="00F57E68" w:rsidRPr="00260410">
              <w:rPr>
                <w:rStyle w:val="Hyperlink"/>
                <w:noProof/>
              </w:rPr>
              <w:t>Test Item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_Toc381175974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1BC8B6BF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5" w:history="1">
            <w:r w:rsidR="00F57E68" w:rsidRPr="00260410">
              <w:rPr>
                <w:rStyle w:val="Hyperlink"/>
                <w:noProof/>
              </w:rPr>
              <w:t>Test tools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_Toc381175975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E178E4E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6" w:history="1">
            <w:r w:rsidR="00F57E68" w:rsidRPr="00260410">
              <w:rPr>
                <w:rStyle w:val="Hyperlink"/>
                <w:noProof/>
              </w:rPr>
              <w:t>Test Environment requirement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_Toc381175976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8BB4D21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7" w:history="1">
            <w:r w:rsidR="00F57E68" w:rsidRPr="00260410">
              <w:rPr>
                <w:rStyle w:val="Hyperlink"/>
                <w:noProof/>
              </w:rPr>
              <w:t>Features to be tested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_Toc381175977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48AE27F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8" w:history="1">
            <w:r w:rsidR="00F57E68" w:rsidRPr="00260410">
              <w:rPr>
                <w:rStyle w:val="Hyperlink"/>
                <w:noProof/>
              </w:rPr>
              <w:t>Test case of User acceptance Test (UAT)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_Toc381175978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4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0F20177A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9" w:history="1">
            <w:r w:rsidR="00F57E68" w:rsidRPr="00260410">
              <w:rPr>
                <w:rStyle w:val="Hyperlink"/>
                <w:b/>
                <w:bCs/>
                <w:noProof/>
              </w:rPr>
              <w:t>UAT_TC 01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_Toc381175979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4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5D31682E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0" w:history="1">
            <w:r w:rsidR="00F57E68" w:rsidRPr="00260410">
              <w:rPr>
                <w:rStyle w:val="Hyperlink"/>
                <w:b/>
                <w:bCs/>
                <w:noProof/>
              </w:rPr>
              <w:t>UAT_TC 02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_Toc381175980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8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B7683C7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1" w:history="1">
            <w:r w:rsidR="00F57E68" w:rsidRPr="00260410">
              <w:rPr>
                <w:rStyle w:val="Hyperlink"/>
                <w:b/>
                <w:bCs/>
                <w:noProof/>
              </w:rPr>
              <w:t>UAT_TC 03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_Toc381175981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10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1CAA45AF" w14:textId="77777777" w:rsidR="00F57E68" w:rsidRDefault="00B6505D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2" w:history="1">
            <w:r w:rsidR="00F57E68" w:rsidRPr="00260410">
              <w:rPr>
                <w:rStyle w:val="Hyperlink"/>
                <w:b/>
                <w:bCs/>
                <w:noProof/>
              </w:rPr>
              <w:t>UAT_TC 04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_Toc381175982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B3FFCA0" w14:textId="77777777" w:rsidR="00F57E68" w:rsidRDefault="00B6505D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3" w:history="1">
            <w:r w:rsidR="00F57E68" w:rsidRPr="00260410">
              <w:rPr>
                <w:rStyle w:val="Hyperlink"/>
                <w:noProof/>
              </w:rPr>
              <w:t>Pass and Fail Criteria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_Toc381175983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16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CDDA917" w14:textId="77777777" w:rsidR="00F12063" w:rsidRDefault="00F12063">
          <w:r>
            <w:rPr>
              <w:b/>
              <w:bCs/>
              <w:noProof/>
            </w:rPr>
            <w:fldChar w:fldCharType="end"/>
          </w:r>
        </w:p>
      </w:sdtContent>
    </w:sdt>
    <w:p w14:paraId="6EACA8A6" w14:textId="77777777" w:rsidR="00454B44" w:rsidRDefault="00454B44" w:rsidP="00454B44"/>
    <w:p w14:paraId="70CEEB94" w14:textId="77777777" w:rsidR="00454B44" w:rsidRDefault="00454B44" w:rsidP="00454B44"/>
    <w:p w14:paraId="4D306F98" w14:textId="77777777" w:rsidR="00F12063" w:rsidRDefault="00F12063" w:rsidP="00454B44"/>
    <w:p w14:paraId="56360A89" w14:textId="77777777" w:rsidR="00F12063" w:rsidRDefault="00F12063" w:rsidP="00454B44"/>
    <w:p w14:paraId="723F0E52" w14:textId="77777777" w:rsidR="00F12063" w:rsidRDefault="00F12063" w:rsidP="00454B44"/>
    <w:p w14:paraId="781556D9" w14:textId="77777777" w:rsidR="00F12063" w:rsidRDefault="00F12063" w:rsidP="00454B44"/>
    <w:p w14:paraId="65B1B4CC" w14:textId="77777777" w:rsidR="00F12063" w:rsidRDefault="00F12063" w:rsidP="00454B44"/>
    <w:p w14:paraId="6D71DA96" w14:textId="77777777" w:rsidR="00F12063" w:rsidRDefault="00F12063" w:rsidP="00454B44"/>
    <w:p w14:paraId="43DB9C96" w14:textId="77777777" w:rsidR="00F12063" w:rsidRDefault="00F12063" w:rsidP="00454B44"/>
    <w:p w14:paraId="5B12F624" w14:textId="77777777" w:rsidR="00F12063" w:rsidRDefault="00F12063" w:rsidP="00454B44"/>
    <w:p w14:paraId="0179A025" w14:textId="77777777" w:rsidR="00F12063" w:rsidRDefault="00F12063" w:rsidP="00454B44"/>
    <w:p w14:paraId="32014F7C" w14:textId="77777777" w:rsidR="00F12063" w:rsidRDefault="00F12063" w:rsidP="00454B44"/>
    <w:p w14:paraId="775309AF" w14:textId="77777777" w:rsidR="00B07163" w:rsidRDefault="00B07163" w:rsidP="00B07163"/>
    <w:p w14:paraId="47A76869" w14:textId="77777777" w:rsidR="00B07163" w:rsidRDefault="00B07163" w:rsidP="00B07163"/>
    <w:p w14:paraId="7C5D60AD" w14:textId="77777777" w:rsidR="00B07163" w:rsidRDefault="00B07163" w:rsidP="00B07163"/>
    <w:p w14:paraId="2552D991" w14:textId="77777777" w:rsidR="00B07163" w:rsidRPr="00B07163" w:rsidRDefault="00B07163" w:rsidP="00B07163"/>
    <w:p w14:paraId="767147F2" w14:textId="77777777" w:rsidR="00F12063" w:rsidRDefault="00F12063" w:rsidP="00F12063">
      <w:pPr>
        <w:pStyle w:val="Heading1"/>
      </w:pPr>
      <w:bookmarkStart w:id="28" w:name="_Toc381175971"/>
      <w:r>
        <w:t>References</w:t>
      </w:r>
      <w:bookmarkEnd w:id="28"/>
    </w:p>
    <w:p w14:paraId="72E1F88F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User requirement specification</w:t>
      </w:r>
    </w:p>
    <w:p w14:paraId="62098AA5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System requirement specification</w:t>
      </w:r>
    </w:p>
    <w:p w14:paraId="4B79886B" w14:textId="77777777" w:rsidR="00FF537D" w:rsidRDefault="00FF537D" w:rsidP="00FF537D">
      <w:pPr>
        <w:pStyle w:val="Heading1"/>
      </w:pPr>
      <w:bookmarkStart w:id="29" w:name="_Toc381175972"/>
      <w:r>
        <w:t>Introduction</w:t>
      </w:r>
      <w:bookmarkEnd w:id="29"/>
    </w:p>
    <w:p w14:paraId="229AC5AD" w14:textId="6F391820" w:rsidR="00A20D09" w:rsidRPr="00A20D09" w:rsidRDefault="00A20D09" w:rsidP="00A20D09">
      <w:pPr>
        <w:ind w:firstLine="720"/>
        <w:rPr>
          <w:sz w:val="18"/>
          <w:szCs w:val="18"/>
        </w:rPr>
      </w:pPr>
      <w:r w:rsidRPr="00A20D09">
        <w:rPr>
          <w:sz w:val="18"/>
          <w:szCs w:val="18"/>
        </w:rPr>
        <w:t>User Acceptance Testing (UAT) is one sure way to reduce or eliminate change requests, and drastically reduce project costs</w:t>
      </w:r>
      <w:r>
        <w:rPr>
          <w:sz w:val="18"/>
          <w:szCs w:val="18"/>
        </w:rPr>
        <w:t>.</w:t>
      </w:r>
      <w:r w:rsidRPr="00A20D09">
        <w:rPr>
          <w:sz w:val="18"/>
          <w:szCs w:val="18"/>
        </w:rPr>
        <w:t xml:space="preserve"> UAT is an effective process with a high rate of return for those who take the time to implement and follow its discipline</w:t>
      </w:r>
      <w:r>
        <w:rPr>
          <w:sz w:val="18"/>
          <w:szCs w:val="18"/>
        </w:rPr>
        <w:t>.</w:t>
      </w:r>
    </w:p>
    <w:p w14:paraId="10734FE2" w14:textId="77777777" w:rsidR="00E742F9" w:rsidRDefault="00E742F9" w:rsidP="00E742F9">
      <w:pPr>
        <w:pStyle w:val="Heading1"/>
      </w:pPr>
      <w:bookmarkStart w:id="30" w:name="_Toc381175973"/>
      <w:r>
        <w:t>Responsibility</w:t>
      </w:r>
      <w:bookmarkEnd w:id="3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1332AE" w14:paraId="3A5F7F25" w14:textId="77777777" w:rsidTr="00D61D41">
        <w:tc>
          <w:tcPr>
            <w:tcW w:w="4495" w:type="dxa"/>
          </w:tcPr>
          <w:p w14:paraId="32CC50DE" w14:textId="4D0E1D9C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</w:p>
        </w:tc>
        <w:tc>
          <w:tcPr>
            <w:tcW w:w="4855" w:type="dxa"/>
          </w:tcPr>
          <w:p w14:paraId="63471E3A" w14:textId="4C8B5E54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>Team member name</w:t>
            </w:r>
          </w:p>
        </w:tc>
      </w:tr>
      <w:tr w:rsidR="001332AE" w14:paraId="78EEFEC0" w14:textId="77777777" w:rsidTr="00D61D41">
        <w:tc>
          <w:tcPr>
            <w:tcW w:w="4495" w:type="dxa"/>
          </w:tcPr>
          <w:p w14:paraId="7C9D93B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4439D00B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1CA80C4B" w14:textId="77777777" w:rsidTr="00D61D41">
        <w:tc>
          <w:tcPr>
            <w:tcW w:w="4495" w:type="dxa"/>
          </w:tcPr>
          <w:p w14:paraId="03AFF3E8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102CAAFB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68FDFFAA" w14:textId="77777777" w:rsidTr="00D61D41">
        <w:tc>
          <w:tcPr>
            <w:tcW w:w="4495" w:type="dxa"/>
          </w:tcPr>
          <w:p w14:paraId="75EC5A0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0747CFDD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074F5DB3" w14:textId="77777777" w:rsidTr="00D61D41">
        <w:tc>
          <w:tcPr>
            <w:tcW w:w="4495" w:type="dxa"/>
          </w:tcPr>
          <w:p w14:paraId="7346074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6093206A" w14:textId="77777777" w:rsidR="001332AE" w:rsidRDefault="001332AE" w:rsidP="00E742F9">
            <w:pPr>
              <w:rPr>
                <w:b/>
                <w:bCs/>
              </w:rPr>
            </w:pPr>
          </w:p>
        </w:tc>
      </w:tr>
    </w:tbl>
    <w:p w14:paraId="0ACA51AE" w14:textId="77777777" w:rsidR="00E742F9" w:rsidRPr="00E742F9" w:rsidRDefault="00E742F9" w:rsidP="00E742F9">
      <w:pPr>
        <w:rPr>
          <w:b/>
          <w:bCs/>
        </w:rPr>
      </w:pPr>
    </w:p>
    <w:p w14:paraId="0EAC35CA" w14:textId="77777777" w:rsidR="00FF537D" w:rsidRDefault="00FF537D" w:rsidP="00FF537D"/>
    <w:p w14:paraId="7F9834FC" w14:textId="77777777" w:rsidR="00FF537D" w:rsidRDefault="00FF537D" w:rsidP="00FF537D">
      <w:pPr>
        <w:pStyle w:val="Heading1"/>
      </w:pPr>
      <w:bookmarkStart w:id="31" w:name="_Toc381175974"/>
      <w:r>
        <w:t>Test Item</w:t>
      </w:r>
      <w:bookmarkEnd w:id="31"/>
    </w:p>
    <w:p w14:paraId="0D35A701" w14:textId="77777777" w:rsidR="00FF537D" w:rsidRDefault="00FF537D" w:rsidP="00FF537D">
      <w:pPr>
        <w:rPr>
          <w:sz w:val="18"/>
          <w:szCs w:val="18"/>
        </w:rPr>
      </w:pPr>
      <w:r>
        <w:rPr>
          <w:sz w:val="18"/>
          <w:szCs w:val="18"/>
        </w:rPr>
        <w:t>Media E-shopping v1.0</w:t>
      </w:r>
    </w:p>
    <w:p w14:paraId="5E5483CA" w14:textId="77777777" w:rsidR="00E742F9" w:rsidRDefault="00E742F9" w:rsidP="00FF537D">
      <w:pPr>
        <w:rPr>
          <w:sz w:val="18"/>
          <w:szCs w:val="18"/>
        </w:rPr>
      </w:pPr>
    </w:p>
    <w:p w14:paraId="6B50BF96" w14:textId="77777777" w:rsidR="00E742F9" w:rsidRDefault="00E742F9" w:rsidP="00E742F9">
      <w:pPr>
        <w:pStyle w:val="Heading1"/>
      </w:pPr>
      <w:bookmarkStart w:id="32" w:name="_Toc381175975"/>
      <w:r>
        <w:t>Test tools</w:t>
      </w:r>
      <w:bookmarkEnd w:id="32"/>
    </w:p>
    <w:p w14:paraId="13D2CA37" w14:textId="77777777" w:rsidR="00E742F9" w:rsidRDefault="00E742F9" w:rsidP="00E742F9">
      <w:pPr>
        <w:rPr>
          <w:sz w:val="20"/>
          <w:szCs w:val="20"/>
        </w:rPr>
      </w:pPr>
    </w:p>
    <w:p w14:paraId="2DDF7F5C" w14:textId="77777777" w:rsidR="003066E7" w:rsidRDefault="003066E7" w:rsidP="003066E7"/>
    <w:p w14:paraId="7225AE5B" w14:textId="77777777" w:rsidR="003066E7" w:rsidRDefault="003066E7" w:rsidP="003066E7"/>
    <w:p w14:paraId="2A9ED345" w14:textId="77777777" w:rsidR="003066E7" w:rsidRDefault="003066E7" w:rsidP="003066E7"/>
    <w:p w14:paraId="0F2E3AE4" w14:textId="77777777" w:rsidR="001332AE" w:rsidRPr="003066E7" w:rsidRDefault="001332AE" w:rsidP="003066E7"/>
    <w:p w14:paraId="569F3155" w14:textId="77777777" w:rsidR="00B6505D" w:rsidRDefault="00B6505D" w:rsidP="001E73B7">
      <w:pPr>
        <w:pStyle w:val="Heading1"/>
        <w:rPr>
          <w:lang w:bidi="th-TH"/>
        </w:rPr>
      </w:pPr>
      <w:bookmarkStart w:id="33" w:name="_Toc381175978"/>
    </w:p>
    <w:p w14:paraId="34346C09" w14:textId="77777777" w:rsidR="00B6505D" w:rsidRDefault="00B6505D" w:rsidP="001E73B7">
      <w:pPr>
        <w:pStyle w:val="Heading1"/>
        <w:rPr>
          <w:lang w:bidi="th-TH"/>
        </w:rPr>
      </w:pPr>
    </w:p>
    <w:p w14:paraId="7B95E656" w14:textId="07D9B4B4" w:rsidR="001E73B7" w:rsidRDefault="00B6505D" w:rsidP="001E73B7">
      <w:pPr>
        <w:pStyle w:val="Heading1"/>
        <w:rPr>
          <w:lang w:bidi="th-TH"/>
        </w:rPr>
      </w:pPr>
      <w:r>
        <w:rPr>
          <w:lang w:bidi="th-TH"/>
        </w:rPr>
        <w:br/>
      </w:r>
      <w:r w:rsidR="001E73B7">
        <w:rPr>
          <w:lang w:bidi="th-TH"/>
        </w:rPr>
        <w:t xml:space="preserve">Test case </w:t>
      </w:r>
      <w:r w:rsidR="00E742F9">
        <w:rPr>
          <w:lang w:bidi="th-TH"/>
        </w:rPr>
        <w:t>of User acceptance Test (UAT)</w:t>
      </w:r>
      <w:bookmarkEnd w:id="33"/>
    </w:p>
    <w:p w14:paraId="40B26335" w14:textId="77777777" w:rsidR="00EE1E39" w:rsidRDefault="00EE1E39" w:rsidP="00EE1E39">
      <w:pPr>
        <w:rPr>
          <w:lang w:bidi="th-TH"/>
        </w:rPr>
      </w:pPr>
    </w:p>
    <w:p w14:paraId="1694CCBC" w14:textId="77777777" w:rsidR="005E5F54" w:rsidRDefault="00EE1E39" w:rsidP="005E5F54">
      <w:pPr>
        <w:pStyle w:val="Heading2"/>
        <w:rPr>
          <w:b/>
          <w:bCs/>
          <w:lang w:bidi="th-TH"/>
        </w:rPr>
      </w:pPr>
      <w:bookmarkStart w:id="34" w:name="_Toc381175979"/>
      <w:r w:rsidRPr="00A56555">
        <w:rPr>
          <w:b/>
          <w:bCs/>
          <w:lang w:bidi="th-TH"/>
        </w:rPr>
        <w:t>UAT_TC 01</w:t>
      </w:r>
      <w:bookmarkEnd w:id="34"/>
    </w:p>
    <w:p w14:paraId="45F621E0" w14:textId="77777777" w:rsidR="00B6505D" w:rsidRPr="00B6505D" w:rsidRDefault="00B6505D" w:rsidP="00B6505D">
      <w:pPr>
        <w:rPr>
          <w:lang w:bidi="th-TH"/>
        </w:rPr>
      </w:pPr>
    </w:p>
    <w:p w14:paraId="657F1206" w14:textId="2CCE1DF7" w:rsidR="00EE1E39" w:rsidRPr="005E5F54" w:rsidRDefault="00EE1E39" w:rsidP="005E5F5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5E5F54">
        <w:rPr>
          <w:color w:val="0F6FC6" w:themeColor="accent1"/>
          <w:sz w:val="22"/>
          <w:szCs w:val="22"/>
        </w:rPr>
        <w:t xml:space="preserve">URS -01 The User </w:t>
      </w:r>
      <w:r w:rsidR="00B6505D">
        <w:rPr>
          <w:color w:val="0F6FC6" w:themeColor="accent1"/>
          <w:sz w:val="22"/>
          <w:szCs w:val="22"/>
        </w:rPr>
        <w:t>can</w:t>
      </w:r>
      <w:r w:rsidRPr="005E5F54">
        <w:rPr>
          <w:color w:val="0F6FC6" w:themeColor="accent1"/>
          <w:sz w:val="22"/>
          <w:szCs w:val="22"/>
        </w:rPr>
        <w:t xml:space="preserve"> register.</w:t>
      </w:r>
    </w:p>
    <w:p w14:paraId="56E36631" w14:textId="1FB9B036" w:rsidR="00EE1E39" w:rsidRPr="005E5F54" w:rsidRDefault="00EE1E39" w:rsidP="005E5F5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="003066E7" w:rsidRPr="005E5F54">
        <w:rPr>
          <w:color w:val="0F6FC6" w:themeColor="accent1"/>
          <w:sz w:val="22"/>
          <w:szCs w:val="22"/>
        </w:rPr>
        <w:t>To determine</w:t>
      </w:r>
      <w:r w:rsidRPr="005E5F54">
        <w:rPr>
          <w:color w:val="0F6FC6" w:themeColor="accent1"/>
          <w:sz w:val="22"/>
          <w:szCs w:val="22"/>
        </w:rPr>
        <w:t xml:space="preserve"> user register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</w:t>
      </w:r>
      <w:r w:rsidR="003066E7" w:rsidRPr="005E5F54">
        <w:rPr>
          <w:color w:val="0F6FC6" w:themeColor="accent1"/>
          <w:sz w:val="22"/>
          <w:szCs w:val="22"/>
        </w:rPr>
        <w:t xml:space="preserve">correctly. </w:t>
      </w:r>
    </w:p>
    <w:p w14:paraId="6CD442DC" w14:textId="77777777" w:rsidR="003066E7" w:rsidRPr="005E5F54" w:rsidRDefault="003066E7" w:rsidP="005E5F5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2615E2B1" w14:textId="77777777" w:rsidR="003066E7" w:rsidRPr="00CE14ED" w:rsidRDefault="003066E7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E14ED">
        <w:rPr>
          <w:sz w:val="18"/>
          <w:szCs w:val="18"/>
        </w:rPr>
        <w:t>Users open registration page.</w:t>
      </w:r>
    </w:p>
    <w:p w14:paraId="30A66204" w14:textId="4D77FB5D" w:rsidR="003066E7" w:rsidRPr="00CE14ED" w:rsidRDefault="00EE5DA1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Users enter</w:t>
      </w:r>
      <w:r w:rsidR="003066E7" w:rsidRPr="00CE14ED">
        <w:rPr>
          <w:sz w:val="18"/>
          <w:szCs w:val="18"/>
        </w:rPr>
        <w:t xml:space="preserve"> name, address, picture </w:t>
      </w:r>
      <w:r w:rsidR="00B6505D" w:rsidRPr="00CE14ED">
        <w:rPr>
          <w:sz w:val="18"/>
          <w:szCs w:val="18"/>
        </w:rPr>
        <w:t>username</w:t>
      </w:r>
      <w:r w:rsidR="00B6505D">
        <w:rPr>
          <w:sz w:val="18"/>
          <w:szCs w:val="18"/>
        </w:rPr>
        <w:t>, password</w:t>
      </w:r>
      <w:r w:rsidR="003066E7" w:rsidRPr="00CE14ED">
        <w:rPr>
          <w:sz w:val="18"/>
          <w:szCs w:val="18"/>
        </w:rPr>
        <w:t xml:space="preserve"> and </w:t>
      </w:r>
      <w:r w:rsidR="00B6505D">
        <w:rPr>
          <w:sz w:val="18"/>
          <w:szCs w:val="18"/>
        </w:rPr>
        <w:t>re-</w:t>
      </w:r>
      <w:r w:rsidR="003066E7" w:rsidRPr="00CE14ED">
        <w:rPr>
          <w:sz w:val="18"/>
          <w:szCs w:val="18"/>
        </w:rPr>
        <w:t>password</w:t>
      </w:r>
      <w:r w:rsidR="00E80AA2">
        <w:rPr>
          <w:sz w:val="18"/>
          <w:szCs w:val="18"/>
        </w:rPr>
        <w:t xml:space="preserve"> for customer registration.</w:t>
      </w:r>
    </w:p>
    <w:p w14:paraId="7A0AF264" w14:textId="77777777" w:rsidR="003066E7" w:rsidRPr="005E5F54" w:rsidRDefault="003066E7" w:rsidP="005E5F5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1101D659" w14:textId="77777777" w:rsidR="003066E7" w:rsidRPr="005E5F54" w:rsidRDefault="003066E7" w:rsidP="005E5F54">
      <w:pPr>
        <w:rPr>
          <w:b/>
          <w:bCs/>
        </w:rPr>
      </w:pPr>
      <w:r>
        <w:tab/>
      </w:r>
      <w:r w:rsidR="005E5F54">
        <w:tab/>
      </w:r>
      <w:r w:rsidRPr="005E5F54">
        <w:rPr>
          <w:b/>
          <w:bCs/>
          <w:sz w:val="20"/>
          <w:szCs w:val="20"/>
        </w:rPr>
        <w:t xml:space="preserve">Valid </w:t>
      </w:r>
      <w:r w:rsidR="005E5F54" w:rsidRPr="005E5F54">
        <w:rPr>
          <w:b/>
          <w:bCs/>
          <w:sz w:val="20"/>
          <w:szCs w:val="20"/>
        </w:rPr>
        <w:t>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3989"/>
      </w:tblGrid>
      <w:tr w:rsidR="003066E7" w14:paraId="2F4BBA5A" w14:textId="77777777" w:rsidTr="00F01B43">
        <w:trPr>
          <w:trHeight w:val="270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0E88DD17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3989" w:type="dxa"/>
          </w:tcPr>
          <w:p w14:paraId="33967D25" w14:textId="19C5E8F9" w:rsidR="003066E7" w:rsidRDefault="00B6505D" w:rsidP="003066E7"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 w:rsidR="00CB1AA3">
              <w:t xml:space="preserve"> </w:t>
            </w:r>
          </w:p>
        </w:tc>
      </w:tr>
      <w:tr w:rsidR="003066E7" w14:paraId="73DD2D11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0738D43C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3989" w:type="dxa"/>
          </w:tcPr>
          <w:p w14:paraId="2A32A47E" w14:textId="7E19A50B" w:rsidR="003066E7" w:rsidRDefault="00CB1AA3" w:rsidP="00B6505D">
            <w:r>
              <w:t xml:space="preserve">75 </w:t>
            </w:r>
            <w:r w:rsidR="00B6505D">
              <w:t xml:space="preserve">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 w:rsidR="00B6505D">
              <w:t>Lumphun</w:t>
            </w:r>
            <w:proofErr w:type="spellEnd"/>
            <w:r>
              <w:t xml:space="preserve"> </w:t>
            </w:r>
            <w:r w:rsidR="00CE14ED">
              <w:t>Thailand 50</w:t>
            </w:r>
            <w:r w:rsidR="00B6505D">
              <w:t>000</w:t>
            </w:r>
          </w:p>
        </w:tc>
      </w:tr>
      <w:tr w:rsidR="003066E7" w14:paraId="09AFE411" w14:textId="77777777" w:rsidTr="00F01B43">
        <w:trPr>
          <w:trHeight w:val="270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0716E754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3989" w:type="dxa"/>
          </w:tcPr>
          <w:p w14:paraId="14B548A0" w14:textId="2896AA59" w:rsidR="003066E7" w:rsidRDefault="00B6505D" w:rsidP="003066E7">
            <w:proofErr w:type="spellStart"/>
            <w:r>
              <w:t>SuwatNui</w:t>
            </w:r>
            <w:proofErr w:type="spellEnd"/>
          </w:p>
        </w:tc>
      </w:tr>
      <w:tr w:rsidR="003066E7" w14:paraId="27F32EBE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3BCD0DA8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3989" w:type="dxa"/>
          </w:tcPr>
          <w:p w14:paraId="4491C9B0" w14:textId="6637CFCC" w:rsidR="003066E7" w:rsidRDefault="00B6505D" w:rsidP="003066E7">
            <w:r>
              <w:t>Nui333</w:t>
            </w:r>
          </w:p>
        </w:tc>
      </w:tr>
      <w:tr w:rsidR="00F01B43" w14:paraId="139445E1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1D61F23B" w14:textId="3A499384" w:rsidR="00F01B43" w:rsidRPr="00A56555" w:rsidRDefault="00F01B43" w:rsidP="003066E7">
            <w:pPr>
              <w:rPr>
                <w:b/>
                <w:bCs/>
              </w:rPr>
            </w:pPr>
            <w:r>
              <w:rPr>
                <w:b/>
                <w:bCs/>
              </w:rPr>
              <w:t>Re-password</w:t>
            </w:r>
          </w:p>
        </w:tc>
        <w:tc>
          <w:tcPr>
            <w:tcW w:w="3989" w:type="dxa"/>
          </w:tcPr>
          <w:p w14:paraId="519671B0" w14:textId="33AD136F" w:rsidR="00F01B43" w:rsidRDefault="00F01B43" w:rsidP="003066E7">
            <w:r>
              <w:t>Nui333</w:t>
            </w:r>
          </w:p>
        </w:tc>
      </w:tr>
      <w:tr w:rsidR="003066E7" w14:paraId="7732E218" w14:textId="77777777" w:rsidTr="00F01B43">
        <w:trPr>
          <w:trHeight w:val="251"/>
          <w:jc w:val="center"/>
        </w:trPr>
        <w:tc>
          <w:tcPr>
            <w:tcW w:w="1289" w:type="dxa"/>
            <w:shd w:val="clear" w:color="auto" w:fill="5FF2CA" w:themeFill="accent4" w:themeFillTint="99"/>
          </w:tcPr>
          <w:p w14:paraId="375505A4" w14:textId="77777777" w:rsidR="003066E7" w:rsidRPr="00A56555" w:rsidRDefault="00CB1AA3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3989" w:type="dxa"/>
          </w:tcPr>
          <w:p w14:paraId="53C63D84" w14:textId="72603D42" w:rsidR="003066E7" w:rsidRDefault="00B6505D" w:rsidP="003066E7">
            <w:r>
              <w:t>nuinarak</w:t>
            </w:r>
            <w:r w:rsidR="00CB1AA3">
              <w:t>.jpg</w:t>
            </w:r>
          </w:p>
        </w:tc>
      </w:tr>
    </w:tbl>
    <w:p w14:paraId="76189732" w14:textId="77777777" w:rsidR="005E5F54" w:rsidRDefault="00CB1AA3" w:rsidP="005E5F54">
      <w:r>
        <w:tab/>
      </w:r>
    </w:p>
    <w:p w14:paraId="286D4955" w14:textId="77777777" w:rsidR="00EE5DA1" w:rsidRDefault="00EE5DA1" w:rsidP="005E5F54"/>
    <w:p w14:paraId="03A31893" w14:textId="77777777" w:rsidR="003066E7" w:rsidRPr="005E5F54" w:rsidRDefault="00CB1AA3" w:rsidP="005E5F5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2F278F3" w14:textId="77777777" w:rsidR="003259A4" w:rsidRDefault="003259A4" w:rsidP="005E5F54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4B16C8EF" w14:textId="139891DA" w:rsidR="003259A4" w:rsidRDefault="00B07163" w:rsidP="0038796B">
      <w:pPr>
        <w:pStyle w:val="ListParagraph"/>
        <w:numPr>
          <w:ilvl w:val="0"/>
          <w:numId w:val="25"/>
        </w:numPr>
      </w:pPr>
      <w:r>
        <w:t xml:space="preserve">Name: </w:t>
      </w:r>
      <w:r w:rsidR="00B6505D">
        <w:t>23453@*(&amp;#$@</w:t>
      </w:r>
    </w:p>
    <w:p w14:paraId="44275DAE" w14:textId="77777777" w:rsidR="00CB1AA3" w:rsidRDefault="00CB1AA3" w:rsidP="005E5F54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 w:rsidR="003259A4">
        <w:rPr>
          <w:b/>
          <w:bCs/>
        </w:rPr>
        <w:t>Customer input wrong address format</w:t>
      </w:r>
    </w:p>
    <w:p w14:paraId="3541A26B" w14:textId="542A58D0" w:rsidR="003259A4" w:rsidRDefault="00B07163" w:rsidP="0038796B">
      <w:pPr>
        <w:pStyle w:val="ListParagraph"/>
        <w:numPr>
          <w:ilvl w:val="0"/>
          <w:numId w:val="25"/>
        </w:numPr>
      </w:pPr>
      <w:r>
        <w:t>Address:</w:t>
      </w:r>
      <w:r w:rsidR="003259A4">
        <w:t xml:space="preserve"> **&amp;#^^@^^&amp;$</w:t>
      </w:r>
    </w:p>
    <w:p w14:paraId="3200C447" w14:textId="77777777" w:rsidR="003259A4" w:rsidRDefault="003259A4" w:rsidP="005E5F54">
      <w:pPr>
        <w:ind w:left="1440" w:firstLine="720"/>
        <w:rPr>
          <w:b/>
          <w:bCs/>
        </w:rPr>
      </w:pPr>
      <w:r w:rsidRPr="003259A4">
        <w:rPr>
          <w:b/>
          <w:bCs/>
        </w:rPr>
        <w:t>3</w:t>
      </w:r>
      <w:r>
        <w:t>.</w:t>
      </w:r>
      <w:r>
        <w:rPr>
          <w:b/>
          <w:bCs/>
        </w:rPr>
        <w:t xml:space="preserve"> Customer input wrong username format</w:t>
      </w:r>
    </w:p>
    <w:p w14:paraId="6276B6BA" w14:textId="113D70F5" w:rsidR="005E5F54" w:rsidRDefault="00B07163" w:rsidP="0038796B">
      <w:pPr>
        <w:pStyle w:val="ListParagraph"/>
        <w:numPr>
          <w:ilvl w:val="0"/>
          <w:numId w:val="25"/>
        </w:numPr>
      </w:pPr>
      <w:r>
        <w:t xml:space="preserve">Username: </w:t>
      </w:r>
      <w:r w:rsidR="005E5F54">
        <w:t>&amp;&amp;&amp;#**@&amp;^#</w:t>
      </w:r>
    </w:p>
    <w:p w14:paraId="7512C6D6" w14:textId="77777777" w:rsidR="00A65429" w:rsidRDefault="00A65429" w:rsidP="005E5F54">
      <w:pPr>
        <w:ind w:left="1440" w:firstLine="720"/>
        <w:rPr>
          <w:b/>
          <w:bCs/>
        </w:rPr>
      </w:pPr>
    </w:p>
    <w:p w14:paraId="7F4CDCBA" w14:textId="77777777" w:rsidR="005E5F54" w:rsidRDefault="005E5F54" w:rsidP="005E5F54">
      <w:pPr>
        <w:ind w:left="1440" w:firstLine="720"/>
        <w:rPr>
          <w:b/>
          <w:bCs/>
        </w:rPr>
      </w:pPr>
      <w:r>
        <w:rPr>
          <w:b/>
          <w:bCs/>
        </w:rPr>
        <w:lastRenderedPageBreak/>
        <w:t xml:space="preserve">4. Customer input wrong password format </w:t>
      </w:r>
    </w:p>
    <w:p w14:paraId="42BCBFA2" w14:textId="17C89655" w:rsidR="005E5F54" w:rsidRDefault="00B07163" w:rsidP="0038796B">
      <w:pPr>
        <w:pStyle w:val="ListParagraph"/>
        <w:numPr>
          <w:ilvl w:val="0"/>
          <w:numId w:val="23"/>
        </w:numPr>
      </w:pPr>
      <w:r>
        <w:t xml:space="preserve">Password: </w:t>
      </w:r>
      <w:r w:rsidR="005E5F54">
        <w:t>**&amp;&amp;^^^&amp;*&amp;*$</w:t>
      </w:r>
    </w:p>
    <w:p w14:paraId="5E1091A0" w14:textId="77777777" w:rsidR="005E5F54" w:rsidRDefault="005E5F54" w:rsidP="003259A4">
      <w:pPr>
        <w:ind w:left="1440" w:firstLine="720"/>
        <w:rPr>
          <w:b/>
          <w:bCs/>
        </w:rPr>
      </w:pPr>
      <w:r>
        <w:rPr>
          <w:b/>
          <w:bCs/>
        </w:rPr>
        <w:t>5. Customer input wrong picture file format</w:t>
      </w:r>
    </w:p>
    <w:p w14:paraId="7C2D4133" w14:textId="09C9E1ED" w:rsidR="004851A7" w:rsidRDefault="00B07163" w:rsidP="00A65429">
      <w:pPr>
        <w:pStyle w:val="ListParagraph"/>
        <w:numPr>
          <w:ilvl w:val="0"/>
          <w:numId w:val="23"/>
        </w:numPr>
      </w:pPr>
      <w:r>
        <w:t xml:space="preserve">Picture: </w:t>
      </w:r>
      <w:r w:rsidR="00F01B43">
        <w:t>xxx</w:t>
      </w:r>
      <w:r w:rsidR="005E5F54">
        <w:t>.</w:t>
      </w:r>
      <w:r w:rsidR="00F01B43">
        <w:t>docx</w:t>
      </w:r>
    </w:p>
    <w:p w14:paraId="40BA952C" w14:textId="29E0485A" w:rsidR="004851A7" w:rsidRDefault="00F01B43" w:rsidP="004851A7">
      <w:pPr>
        <w:ind w:left="1440" w:firstLine="720"/>
        <w:rPr>
          <w:b/>
          <w:bCs/>
        </w:rPr>
      </w:pPr>
      <w:r>
        <w:rPr>
          <w:b/>
          <w:bCs/>
        </w:rPr>
        <w:t>6</w:t>
      </w:r>
      <w:r w:rsidR="004851A7">
        <w:rPr>
          <w:b/>
          <w:bCs/>
        </w:rPr>
        <w:t>. Customer input a username same as existing username in a database.</w:t>
      </w:r>
    </w:p>
    <w:p w14:paraId="50F9A243" w14:textId="02B11076" w:rsidR="004851A7" w:rsidRPr="00A65429" w:rsidRDefault="004851A7" w:rsidP="00A65429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Name: </w:t>
      </w:r>
      <w:proofErr w:type="spellStart"/>
      <w:r w:rsidR="00F01B43">
        <w:t>SuwatNui</w:t>
      </w:r>
      <w:proofErr w:type="spellEnd"/>
      <w:r w:rsidRPr="00A65429">
        <w:rPr>
          <w:b/>
          <w:bCs/>
        </w:rPr>
        <w:tab/>
      </w:r>
    </w:p>
    <w:p w14:paraId="2C21635D" w14:textId="77777777" w:rsidR="00221F3A" w:rsidRDefault="00221F3A" w:rsidP="004851A7">
      <w:pPr>
        <w:ind w:left="1440" w:firstLine="720"/>
        <w:rPr>
          <w:b/>
          <w:bCs/>
        </w:rPr>
      </w:pPr>
    </w:p>
    <w:p w14:paraId="6299A20D" w14:textId="2C216748" w:rsidR="004851A7" w:rsidRPr="005E5F54" w:rsidRDefault="004851A7" w:rsidP="004851A7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</w:t>
      </w:r>
      <w:r w:rsidR="004A096F">
        <w:rPr>
          <w:b/>
          <w:bCs/>
          <w:color w:val="0F6FC6" w:themeColor="accent1"/>
          <w:sz w:val="22"/>
          <w:szCs w:val="22"/>
        </w:rPr>
        <w:t xml:space="preserve">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F01B43" w14:paraId="4ADCC62C" w14:textId="77777777" w:rsidTr="0045771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77FAA8D7" w14:textId="77777777" w:rsidR="00F01B43" w:rsidRPr="00A56555" w:rsidRDefault="00F01B43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662C4194" w14:textId="77777777" w:rsidR="00F01B43" w:rsidRDefault="00F01B43" w:rsidP="00457719"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t xml:space="preserve"> </w:t>
            </w:r>
          </w:p>
        </w:tc>
      </w:tr>
      <w:tr w:rsidR="00F01B43" w14:paraId="6262E577" w14:textId="77777777" w:rsidTr="0045771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2AB660C" w14:textId="77777777" w:rsidR="00F01B43" w:rsidRPr="00A56555" w:rsidRDefault="00F01B43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54768897" w14:textId="77777777" w:rsidR="00F01B43" w:rsidRDefault="00F01B43" w:rsidP="00457719">
            <w:r>
              <w:t xml:space="preserve">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</w:p>
        </w:tc>
      </w:tr>
      <w:tr w:rsidR="00F01B43" w14:paraId="2DF45095" w14:textId="77777777" w:rsidTr="0045771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09F38E" w14:textId="77777777" w:rsidR="00F01B43" w:rsidRPr="00A56555" w:rsidRDefault="00F01B43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23D14297" w14:textId="77777777" w:rsidR="00F01B43" w:rsidRDefault="00F01B43" w:rsidP="00457719">
            <w:proofErr w:type="spellStart"/>
            <w:r>
              <w:t>SuwatNui</w:t>
            </w:r>
            <w:proofErr w:type="spellEnd"/>
          </w:p>
        </w:tc>
      </w:tr>
      <w:tr w:rsidR="00F01B43" w14:paraId="08259159" w14:textId="77777777" w:rsidTr="0045771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0C420AD" w14:textId="77777777" w:rsidR="00F01B43" w:rsidRPr="00A56555" w:rsidRDefault="00F01B43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F263755" w14:textId="77777777" w:rsidR="00F01B43" w:rsidRDefault="00F01B43" w:rsidP="00457719">
            <w:r>
              <w:t>Nui333</w:t>
            </w:r>
          </w:p>
        </w:tc>
      </w:tr>
      <w:tr w:rsidR="00F01B43" w14:paraId="02EB432F" w14:textId="77777777" w:rsidTr="0045771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445B22A" w14:textId="77777777" w:rsidR="00F01B43" w:rsidRPr="00A56555" w:rsidRDefault="00F01B43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0D0BCE4" w14:textId="77777777" w:rsidR="00F01B43" w:rsidRDefault="00F01B43" w:rsidP="00457719">
            <w:r>
              <w:t>nuinarak.jpg</w:t>
            </w:r>
          </w:p>
        </w:tc>
      </w:tr>
    </w:tbl>
    <w:p w14:paraId="3CAF96EB" w14:textId="6F2B2D6C" w:rsidR="00EE5DA1" w:rsidRDefault="003259A4" w:rsidP="00EE5DA1">
      <w:pPr>
        <w:ind w:left="1440" w:firstLine="720"/>
        <w:rPr>
          <w:b/>
          <w:bCs/>
        </w:rPr>
      </w:pPr>
      <w:r>
        <w:rPr>
          <w:b/>
          <w:bCs/>
        </w:rPr>
        <w:tab/>
      </w:r>
    </w:p>
    <w:p w14:paraId="484883D6" w14:textId="77777777" w:rsidR="00EE5DA1" w:rsidRDefault="00EE5DA1" w:rsidP="00EE5DA1">
      <w:pPr>
        <w:ind w:left="1440" w:firstLine="720"/>
        <w:rPr>
          <w:b/>
          <w:bCs/>
          <w:color w:val="0F6FC6" w:themeColor="accent1"/>
          <w:sz w:val="22"/>
          <w:szCs w:val="22"/>
        </w:rPr>
      </w:pPr>
    </w:p>
    <w:p w14:paraId="5A33F60F" w14:textId="6F0336F1" w:rsidR="00221F3A" w:rsidRPr="00221F3A" w:rsidRDefault="00221F3A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UAT_</w:t>
      </w:r>
      <w:r>
        <w:rPr>
          <w:b/>
          <w:bCs/>
        </w:rPr>
        <w:t>TC 01</w:t>
      </w:r>
      <w:r w:rsidRPr="00221F3A">
        <w:rPr>
          <w:b/>
          <w:bCs/>
        </w:rPr>
        <w:t xml:space="preserve"> relationship table</w:t>
      </w:r>
    </w:p>
    <w:p w14:paraId="2A785143" w14:textId="1673956A" w:rsidR="00EE5DA1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E5DA1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E14ED" w14:paraId="7442BB3F" w14:textId="77777777" w:rsidTr="005E158D">
        <w:tc>
          <w:tcPr>
            <w:tcW w:w="851" w:type="dxa"/>
            <w:shd w:val="clear" w:color="auto" w:fill="5FF2CA" w:themeFill="accent4" w:themeFillTint="99"/>
          </w:tcPr>
          <w:p w14:paraId="64D23D9F" w14:textId="77777777" w:rsidR="00CE14ED" w:rsidRDefault="00CE14ED" w:rsidP="00EE1E39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092E522" w14:textId="77777777" w:rsidR="00CE14ED" w:rsidRDefault="00CE14ED" w:rsidP="00EE1E39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E6D4A87" w14:textId="77777777" w:rsidR="00CE14ED" w:rsidRDefault="00CE14ED" w:rsidP="00EE1E39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D0FC93" w14:textId="77777777" w:rsidR="00CE14ED" w:rsidRDefault="00CE14ED" w:rsidP="00EE1E39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97683F2" w14:textId="77777777" w:rsidR="00CE14ED" w:rsidRDefault="00CE14ED" w:rsidP="00EE1E39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2B0AE03" w14:textId="77777777" w:rsidR="00CE14ED" w:rsidRDefault="00CE14ED" w:rsidP="00EE1E39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F106D6D" w14:textId="77777777" w:rsidR="00CE14ED" w:rsidRDefault="00CE14ED" w:rsidP="00EE1E39">
            <w:r>
              <w:t xml:space="preserve">Actual result </w:t>
            </w:r>
          </w:p>
        </w:tc>
      </w:tr>
      <w:tr w:rsidR="00CE14ED" w14:paraId="4BFA70B7" w14:textId="77777777" w:rsidTr="005E158D">
        <w:tc>
          <w:tcPr>
            <w:tcW w:w="851" w:type="dxa"/>
          </w:tcPr>
          <w:p w14:paraId="3F16591F" w14:textId="77777777" w:rsidR="00CE14ED" w:rsidRDefault="00CE14ED" w:rsidP="00EE1E39">
            <w:r>
              <w:t>UAT_TC 01</w:t>
            </w:r>
          </w:p>
        </w:tc>
        <w:tc>
          <w:tcPr>
            <w:tcW w:w="1690" w:type="dxa"/>
          </w:tcPr>
          <w:p w14:paraId="5765D034" w14:textId="77777777" w:rsidR="00CE14ED" w:rsidRDefault="00CE14ED" w:rsidP="00EE1E39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7F141D7" w14:textId="77777777" w:rsidR="00CE14ED" w:rsidRDefault="00CE14ED" w:rsidP="00EE1E39">
            <w:r>
              <w:t>1</w:t>
            </w:r>
          </w:p>
        </w:tc>
        <w:tc>
          <w:tcPr>
            <w:tcW w:w="1677" w:type="dxa"/>
          </w:tcPr>
          <w:p w14:paraId="7D77C4F8" w14:textId="77777777" w:rsidR="00CE14ED" w:rsidRDefault="00CE14ED" w:rsidP="00EE1E39">
            <w:r w:rsidRPr="00CE14ED">
              <w:t>Users open registration page.</w:t>
            </w:r>
          </w:p>
        </w:tc>
        <w:tc>
          <w:tcPr>
            <w:tcW w:w="2304" w:type="dxa"/>
          </w:tcPr>
          <w:p w14:paraId="76CC65A3" w14:textId="77777777" w:rsidR="00CE14ED" w:rsidRDefault="00CE14ED" w:rsidP="00EE1E39"/>
        </w:tc>
        <w:tc>
          <w:tcPr>
            <w:tcW w:w="1560" w:type="dxa"/>
          </w:tcPr>
          <w:p w14:paraId="1A640EAF" w14:textId="77777777" w:rsidR="00CE14ED" w:rsidRDefault="00CE14ED" w:rsidP="00EE1E39">
            <w:r>
              <w:t>System display interface for registration.</w:t>
            </w:r>
          </w:p>
        </w:tc>
        <w:tc>
          <w:tcPr>
            <w:tcW w:w="1842" w:type="dxa"/>
          </w:tcPr>
          <w:p w14:paraId="0B941BC8" w14:textId="77777777" w:rsidR="00CE14ED" w:rsidRDefault="00CE14ED" w:rsidP="00EE1E39"/>
        </w:tc>
      </w:tr>
      <w:tr w:rsidR="00CE14ED" w14:paraId="2608D628" w14:textId="77777777" w:rsidTr="005E158D">
        <w:tc>
          <w:tcPr>
            <w:tcW w:w="851" w:type="dxa"/>
          </w:tcPr>
          <w:p w14:paraId="61C30AFF" w14:textId="77777777" w:rsidR="00CE14ED" w:rsidRDefault="00CE14ED" w:rsidP="00EE1E39"/>
        </w:tc>
        <w:tc>
          <w:tcPr>
            <w:tcW w:w="1690" w:type="dxa"/>
          </w:tcPr>
          <w:p w14:paraId="1289D5C5" w14:textId="77777777" w:rsidR="00CE14ED" w:rsidRDefault="00CE14ED" w:rsidP="00EE1E39"/>
        </w:tc>
        <w:tc>
          <w:tcPr>
            <w:tcW w:w="708" w:type="dxa"/>
          </w:tcPr>
          <w:p w14:paraId="4CDAA714" w14:textId="77777777" w:rsidR="00CE14ED" w:rsidRDefault="00CE14ED" w:rsidP="00EE1E39">
            <w:r>
              <w:t>2</w:t>
            </w:r>
          </w:p>
        </w:tc>
        <w:tc>
          <w:tcPr>
            <w:tcW w:w="1677" w:type="dxa"/>
          </w:tcPr>
          <w:p w14:paraId="7B489329" w14:textId="77777777" w:rsidR="00CE14ED" w:rsidRDefault="00EE5DA1" w:rsidP="00EE1E39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85BEEDE" w14:textId="61A2A221" w:rsidR="00452B71" w:rsidRDefault="003901A3" w:rsidP="00EE1E3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 w:rsidR="00452B71">
              <w:t xml:space="preserve"> </w:t>
            </w:r>
            <w:proofErr w:type="spellStart"/>
            <w:r w:rsidR="00452B71">
              <w:t>Suwat</w:t>
            </w:r>
            <w:proofErr w:type="spellEnd"/>
            <w:r w:rsidR="00452B71">
              <w:t xml:space="preserve"> </w:t>
            </w:r>
            <w:proofErr w:type="spellStart"/>
            <w:r w:rsidR="00452B71">
              <w:t>Rodpojjananawin</w:t>
            </w:r>
            <w:proofErr w:type="spellEnd"/>
            <w:r w:rsidR="00452B71">
              <w:rPr>
                <w:b/>
                <w:bCs/>
              </w:rPr>
              <w:t xml:space="preserve"> </w:t>
            </w:r>
          </w:p>
          <w:p w14:paraId="71DF8C1C" w14:textId="77AD8624" w:rsidR="00452B71" w:rsidRDefault="003901A3" w:rsidP="00EE1E3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 w:rsidR="00452B71">
              <w:t xml:space="preserve"> 75 m.5 </w:t>
            </w:r>
            <w:proofErr w:type="spellStart"/>
            <w:r w:rsidR="00452B71">
              <w:t>Muang</w:t>
            </w:r>
            <w:proofErr w:type="spellEnd"/>
            <w:r w:rsidR="00452B71">
              <w:t xml:space="preserve"> </w:t>
            </w:r>
            <w:proofErr w:type="spellStart"/>
            <w:r w:rsidR="00452B71">
              <w:t>Lumphun</w:t>
            </w:r>
            <w:proofErr w:type="spellEnd"/>
            <w:r w:rsidR="00452B71"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616E4FA9" w14:textId="642525A5" w:rsidR="00452B71" w:rsidRDefault="003901A3" w:rsidP="00EE1E3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 w:rsidR="00452B71">
              <w:t xml:space="preserve"> </w:t>
            </w:r>
            <w:proofErr w:type="spellStart"/>
            <w:r w:rsidR="00452B71">
              <w:t>SuwatNui</w:t>
            </w:r>
            <w:proofErr w:type="spellEnd"/>
          </w:p>
          <w:p w14:paraId="08459949" w14:textId="70A5A461" w:rsidR="00452B71" w:rsidRDefault="003901A3" w:rsidP="00EE1E3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 w:rsidR="00452B71">
              <w:t xml:space="preserve"> Nui333</w:t>
            </w:r>
          </w:p>
          <w:p w14:paraId="7C75C1BA" w14:textId="0AEEB280" w:rsidR="00452B71" w:rsidRDefault="00452B71" w:rsidP="00EE1E39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Nui333</w:t>
            </w:r>
          </w:p>
          <w:p w14:paraId="7130954B" w14:textId="43150283" w:rsidR="00CE14ED" w:rsidRDefault="00452B71" w:rsidP="00EE1E39">
            <w:r w:rsidRPr="00A56555">
              <w:rPr>
                <w:b/>
                <w:bCs/>
              </w:rPr>
              <w:t>Picture:</w:t>
            </w:r>
            <w:r>
              <w:t xml:space="preserve"> nuinarak.jpg</w:t>
            </w:r>
          </w:p>
        </w:tc>
        <w:tc>
          <w:tcPr>
            <w:tcW w:w="1560" w:type="dxa"/>
          </w:tcPr>
          <w:p w14:paraId="6FDC6111" w14:textId="77777777" w:rsidR="00CE14ED" w:rsidRDefault="00EE5DA1" w:rsidP="00EE5DA1">
            <w:r>
              <w:t>System display successful registration page.</w:t>
            </w:r>
          </w:p>
        </w:tc>
        <w:tc>
          <w:tcPr>
            <w:tcW w:w="1842" w:type="dxa"/>
          </w:tcPr>
          <w:p w14:paraId="7484CF12" w14:textId="77777777" w:rsidR="00CE14ED" w:rsidRDefault="00CE14ED" w:rsidP="00EE1E39"/>
        </w:tc>
      </w:tr>
    </w:tbl>
    <w:p w14:paraId="3C0C96AC" w14:textId="77777777" w:rsidR="00EE5DA1" w:rsidRPr="00EE1E39" w:rsidRDefault="00EE5DA1" w:rsidP="00EE1E39"/>
    <w:p w14:paraId="49FD0BAA" w14:textId="77777777" w:rsidR="00FF537D" w:rsidRPr="00EE5DA1" w:rsidRDefault="00EE5DA1" w:rsidP="00F12063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6D5071F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BB56808" w14:textId="77777777" w:rsidR="00EE5DA1" w:rsidRDefault="00EE5DA1" w:rsidP="00EE5DA1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964A444" w14:textId="77777777" w:rsidR="00EE5DA1" w:rsidRDefault="00EE5DA1" w:rsidP="00EE5DA1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FEA8BC" w14:textId="77777777" w:rsidR="00EE5DA1" w:rsidRDefault="00EE5DA1" w:rsidP="00EE5DA1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89BFA95" w14:textId="77777777" w:rsidR="00EE5DA1" w:rsidRDefault="00EE5DA1" w:rsidP="00EE5DA1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2E8E825" w14:textId="77777777" w:rsidR="00EE5DA1" w:rsidRDefault="00EE5DA1" w:rsidP="00EE5DA1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C1E87E4" w14:textId="77777777" w:rsidR="00EE5DA1" w:rsidRDefault="00EE5DA1" w:rsidP="00EE5DA1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A50155C" w14:textId="77777777" w:rsidR="00EE5DA1" w:rsidRDefault="00EE5DA1" w:rsidP="00EE5DA1">
            <w:r>
              <w:t xml:space="preserve">Actual result </w:t>
            </w:r>
          </w:p>
        </w:tc>
      </w:tr>
      <w:tr w:rsidR="00EE5DA1" w14:paraId="12EC1830" w14:textId="77777777" w:rsidTr="00EE5DA1">
        <w:tc>
          <w:tcPr>
            <w:tcW w:w="851" w:type="dxa"/>
          </w:tcPr>
          <w:p w14:paraId="42310133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6D07CDB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5F6C4E5B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5906E794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78EEEF88" w14:textId="77777777" w:rsidR="00EE5DA1" w:rsidRDefault="00EE5DA1" w:rsidP="00EE5DA1"/>
        </w:tc>
        <w:tc>
          <w:tcPr>
            <w:tcW w:w="1560" w:type="dxa"/>
          </w:tcPr>
          <w:p w14:paraId="01681B49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11EB8222" w14:textId="77777777" w:rsidR="00EE5DA1" w:rsidRDefault="00EE5DA1" w:rsidP="00EE5DA1"/>
        </w:tc>
      </w:tr>
      <w:tr w:rsidR="00EE5DA1" w14:paraId="1F901E3D" w14:textId="77777777" w:rsidTr="00EE5DA1">
        <w:tc>
          <w:tcPr>
            <w:tcW w:w="851" w:type="dxa"/>
          </w:tcPr>
          <w:p w14:paraId="0668B382" w14:textId="77777777" w:rsidR="00EE5DA1" w:rsidRDefault="00EE5DA1" w:rsidP="00EE5DA1"/>
        </w:tc>
        <w:tc>
          <w:tcPr>
            <w:tcW w:w="1690" w:type="dxa"/>
          </w:tcPr>
          <w:p w14:paraId="79BB37AF" w14:textId="77777777" w:rsidR="00EE5DA1" w:rsidRDefault="00EE5DA1" w:rsidP="00EE5DA1"/>
        </w:tc>
        <w:tc>
          <w:tcPr>
            <w:tcW w:w="708" w:type="dxa"/>
          </w:tcPr>
          <w:p w14:paraId="1E5438A3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00D916B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0586A03" w14:textId="67A5E63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23453@*(&amp;#$@</w:t>
            </w:r>
          </w:p>
          <w:p w14:paraId="7AE7C1E3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280628A3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0F51C2C5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Nui333</w:t>
            </w:r>
          </w:p>
          <w:p w14:paraId="4EA9B2F7" w14:textId="77777777" w:rsidR="00B92F3E" w:rsidRDefault="00B92F3E" w:rsidP="00B92F3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Re-password:</w:t>
            </w:r>
            <w:r>
              <w:t xml:space="preserve"> Nui333</w:t>
            </w:r>
          </w:p>
          <w:p w14:paraId="27E86B82" w14:textId="402FD59F" w:rsidR="00EE5DA1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 </w:t>
            </w:r>
          </w:p>
        </w:tc>
        <w:tc>
          <w:tcPr>
            <w:tcW w:w="1560" w:type="dxa"/>
          </w:tcPr>
          <w:p w14:paraId="1A7113D9" w14:textId="77777777" w:rsidR="00EE5DA1" w:rsidRDefault="00B07163" w:rsidP="00EE5DA1">
            <w:r>
              <w:lastRenderedPageBreak/>
              <w:t>System show message “The name must be only character ”</w:t>
            </w:r>
          </w:p>
        </w:tc>
        <w:tc>
          <w:tcPr>
            <w:tcW w:w="1842" w:type="dxa"/>
          </w:tcPr>
          <w:p w14:paraId="7F133974" w14:textId="77777777" w:rsidR="00EE5DA1" w:rsidRDefault="00EE5DA1" w:rsidP="00EE5DA1"/>
        </w:tc>
      </w:tr>
    </w:tbl>
    <w:p w14:paraId="76E4D0D1" w14:textId="77777777" w:rsidR="005E158D" w:rsidRDefault="00F12063" w:rsidP="001E73B7">
      <w:r>
        <w:lastRenderedPageBreak/>
        <w:tab/>
      </w:r>
    </w:p>
    <w:p w14:paraId="71360B93" w14:textId="2C7D4A2E" w:rsidR="00902165" w:rsidRDefault="00902165" w:rsidP="001E73B7"/>
    <w:p w14:paraId="7521CB33" w14:textId="77777777" w:rsidR="00221F3A" w:rsidRDefault="00221F3A" w:rsidP="001E73B7"/>
    <w:p w14:paraId="750CB6F1" w14:textId="77777777" w:rsidR="00221F3A" w:rsidRDefault="00221F3A" w:rsidP="001E73B7"/>
    <w:p w14:paraId="79456326" w14:textId="77777777" w:rsidR="00221F3A" w:rsidRDefault="00221F3A" w:rsidP="001E73B7"/>
    <w:p w14:paraId="432BC6C8" w14:textId="3515FE4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2.Customer input</w:t>
      </w:r>
      <w:r w:rsidR="00A20D09">
        <w:rPr>
          <w:b/>
          <w:bCs/>
          <w:sz w:val="20"/>
          <w:szCs w:val="20"/>
        </w:rPr>
        <w:t xml:space="preserve"> wrong</w:t>
      </w:r>
      <w:r>
        <w:rPr>
          <w:b/>
          <w:bCs/>
          <w:sz w:val="20"/>
          <w:szCs w:val="20"/>
        </w:rPr>
        <w:t xml:space="preserve">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EE5DA1" w14:paraId="2305ABFF" w14:textId="77777777" w:rsidTr="00B07163">
        <w:tc>
          <w:tcPr>
            <w:tcW w:w="842" w:type="dxa"/>
            <w:shd w:val="clear" w:color="auto" w:fill="5FF2CA" w:themeFill="accent4" w:themeFillTint="99"/>
          </w:tcPr>
          <w:p w14:paraId="0175AD05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1A7B3B70" w14:textId="7E382C88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A3E805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1F08CCDD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2FA80F98" w14:textId="0362BEA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5D6AF91F" w14:textId="4C115BE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6BE3F39D" w14:textId="50FEDE51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09331108" w14:textId="77777777" w:rsidTr="00B07163">
        <w:tc>
          <w:tcPr>
            <w:tcW w:w="842" w:type="dxa"/>
          </w:tcPr>
          <w:p w14:paraId="2BA42716" w14:textId="77777777" w:rsidR="00EE5DA1" w:rsidRDefault="00EE5DA1" w:rsidP="00EE5DA1">
            <w:r>
              <w:t>UAT_TC 01</w:t>
            </w:r>
          </w:p>
        </w:tc>
        <w:tc>
          <w:tcPr>
            <w:tcW w:w="1506" w:type="dxa"/>
          </w:tcPr>
          <w:p w14:paraId="537C3B7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00291E8" w14:textId="77777777" w:rsidR="00EE5DA1" w:rsidRDefault="00EE5DA1" w:rsidP="00EE5DA1">
            <w:r>
              <w:t>1</w:t>
            </w:r>
          </w:p>
        </w:tc>
        <w:tc>
          <w:tcPr>
            <w:tcW w:w="1906" w:type="dxa"/>
          </w:tcPr>
          <w:p w14:paraId="5DA46246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268" w:type="dxa"/>
          </w:tcPr>
          <w:p w14:paraId="065AEDFA" w14:textId="77777777" w:rsidR="00EE5DA1" w:rsidRDefault="00EE5DA1" w:rsidP="00EE5DA1"/>
        </w:tc>
        <w:tc>
          <w:tcPr>
            <w:tcW w:w="1915" w:type="dxa"/>
          </w:tcPr>
          <w:p w14:paraId="69683B6D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487" w:type="dxa"/>
          </w:tcPr>
          <w:p w14:paraId="5EBCB9DC" w14:textId="77777777" w:rsidR="00EE5DA1" w:rsidRDefault="00EE5DA1" w:rsidP="00EE5DA1"/>
        </w:tc>
      </w:tr>
      <w:tr w:rsidR="00EE5DA1" w14:paraId="3515E4C9" w14:textId="77777777" w:rsidTr="00B07163">
        <w:tc>
          <w:tcPr>
            <w:tcW w:w="842" w:type="dxa"/>
          </w:tcPr>
          <w:p w14:paraId="072106CC" w14:textId="77777777" w:rsidR="00EE5DA1" w:rsidRDefault="00EE5DA1" w:rsidP="00EE5DA1"/>
        </w:tc>
        <w:tc>
          <w:tcPr>
            <w:tcW w:w="1506" w:type="dxa"/>
          </w:tcPr>
          <w:p w14:paraId="190E7E01" w14:textId="77777777" w:rsidR="00EE5DA1" w:rsidRDefault="00EE5DA1" w:rsidP="00EE5DA1"/>
        </w:tc>
        <w:tc>
          <w:tcPr>
            <w:tcW w:w="708" w:type="dxa"/>
          </w:tcPr>
          <w:p w14:paraId="5C04A130" w14:textId="77777777" w:rsidR="00EE5DA1" w:rsidRDefault="00EE5DA1" w:rsidP="00EE5DA1">
            <w:r>
              <w:t>2</w:t>
            </w:r>
          </w:p>
        </w:tc>
        <w:tc>
          <w:tcPr>
            <w:tcW w:w="1906" w:type="dxa"/>
          </w:tcPr>
          <w:p w14:paraId="38A88A73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268" w:type="dxa"/>
          </w:tcPr>
          <w:p w14:paraId="0623029E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08281050" w14:textId="37F5318A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</w:t>
            </w:r>
            <w:r w:rsidR="00FC58E0">
              <w:t>**&amp;#^^@^^&amp;$</w:t>
            </w:r>
          </w:p>
          <w:p w14:paraId="04068749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0980B42B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Nui333</w:t>
            </w:r>
          </w:p>
          <w:p w14:paraId="298C9563" w14:textId="77777777" w:rsidR="00B92F3E" w:rsidRDefault="00B92F3E" w:rsidP="00B92F3E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Nui333</w:t>
            </w:r>
          </w:p>
          <w:p w14:paraId="753ECBA8" w14:textId="22267C93" w:rsidR="00EE5DA1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 </w:t>
            </w:r>
          </w:p>
        </w:tc>
        <w:tc>
          <w:tcPr>
            <w:tcW w:w="1915" w:type="dxa"/>
          </w:tcPr>
          <w:p w14:paraId="0517DB27" w14:textId="77777777" w:rsidR="00EE5DA1" w:rsidRDefault="001332AE" w:rsidP="00EE5DA1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7F3F2907" w14:textId="77777777" w:rsidR="00EE5DA1" w:rsidRDefault="00EE5DA1" w:rsidP="00EE5DA1"/>
        </w:tc>
      </w:tr>
    </w:tbl>
    <w:p w14:paraId="23F6B495" w14:textId="77777777" w:rsidR="00EE5DA1" w:rsidRDefault="00EE5DA1" w:rsidP="00EE5DA1">
      <w:r>
        <w:tab/>
      </w:r>
    </w:p>
    <w:p w14:paraId="5ADFCD08" w14:textId="77777777" w:rsidR="00B07163" w:rsidRDefault="00B07163" w:rsidP="00EE5DA1"/>
    <w:p w14:paraId="56C99A33" w14:textId="77777777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3.Customer input wrong username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2719185B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F2D7EC2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F647EFD" w14:textId="2AB79DBD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6897B0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090045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0046449" w14:textId="383D822C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3883210" w14:textId="612B27A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F57F15" w14:textId="4F9C7919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6B4A5AB4" w14:textId="77777777" w:rsidTr="00EE5DA1">
        <w:tc>
          <w:tcPr>
            <w:tcW w:w="851" w:type="dxa"/>
          </w:tcPr>
          <w:p w14:paraId="08C818BA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7F695DD9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08425C93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74E627ED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3C96959A" w14:textId="77777777" w:rsidR="00EE5DA1" w:rsidRDefault="00EE5DA1" w:rsidP="00EE5DA1"/>
        </w:tc>
        <w:tc>
          <w:tcPr>
            <w:tcW w:w="1560" w:type="dxa"/>
          </w:tcPr>
          <w:p w14:paraId="77F5FB00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32AB28D6" w14:textId="77777777" w:rsidR="00EE5DA1" w:rsidRDefault="00EE5DA1" w:rsidP="00EE5DA1"/>
        </w:tc>
      </w:tr>
      <w:tr w:rsidR="00EE5DA1" w14:paraId="2C327030" w14:textId="77777777" w:rsidTr="00EE5DA1">
        <w:tc>
          <w:tcPr>
            <w:tcW w:w="851" w:type="dxa"/>
          </w:tcPr>
          <w:p w14:paraId="1E8697BD" w14:textId="77777777" w:rsidR="00EE5DA1" w:rsidRDefault="00EE5DA1" w:rsidP="00EE5DA1"/>
        </w:tc>
        <w:tc>
          <w:tcPr>
            <w:tcW w:w="1690" w:type="dxa"/>
          </w:tcPr>
          <w:p w14:paraId="2C77FA50" w14:textId="77777777" w:rsidR="00EE5DA1" w:rsidRDefault="00EE5DA1" w:rsidP="00EE5DA1"/>
        </w:tc>
        <w:tc>
          <w:tcPr>
            <w:tcW w:w="708" w:type="dxa"/>
          </w:tcPr>
          <w:p w14:paraId="11CAA1F0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5B3239E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745CBE3C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4FAEA13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48F2B27E" w14:textId="74F0EB98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r w:rsidR="007B7F28">
              <w:t>&amp;&amp;#**@&amp;^#</w:t>
            </w:r>
          </w:p>
          <w:p w14:paraId="21B67294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Nui333</w:t>
            </w:r>
          </w:p>
          <w:p w14:paraId="6F565355" w14:textId="77777777" w:rsidR="00B92F3E" w:rsidRDefault="00B92F3E" w:rsidP="00B92F3E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Nui333</w:t>
            </w:r>
          </w:p>
          <w:p w14:paraId="077D8AF9" w14:textId="5DC7CD3A" w:rsidR="00EE5DA1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</w:t>
            </w:r>
          </w:p>
        </w:tc>
        <w:tc>
          <w:tcPr>
            <w:tcW w:w="1560" w:type="dxa"/>
          </w:tcPr>
          <w:p w14:paraId="764936B7" w14:textId="77777777" w:rsidR="00EE5DA1" w:rsidRDefault="00B07163" w:rsidP="00EE5DA1">
            <w:r>
              <w:t>System show message “The username must be only character and number ”</w:t>
            </w:r>
          </w:p>
        </w:tc>
        <w:tc>
          <w:tcPr>
            <w:tcW w:w="1842" w:type="dxa"/>
          </w:tcPr>
          <w:p w14:paraId="71C4F686" w14:textId="77777777" w:rsidR="00EE5DA1" w:rsidRDefault="00EE5DA1" w:rsidP="00EE5DA1"/>
        </w:tc>
      </w:tr>
    </w:tbl>
    <w:p w14:paraId="66FB9620" w14:textId="6DC84CD7" w:rsidR="00EE5DA1" w:rsidRDefault="00D61D41" w:rsidP="00EE5DA1">
      <w:r>
        <w:tab/>
      </w:r>
    </w:p>
    <w:p w14:paraId="04598937" w14:textId="77777777" w:rsidR="0043771A" w:rsidRDefault="0043771A" w:rsidP="00EE5DA1">
      <w:pPr>
        <w:rPr>
          <w:rFonts w:hint="cs"/>
          <w:b/>
          <w:bCs/>
          <w:sz w:val="20"/>
          <w:szCs w:val="20"/>
          <w:lang w:bidi="th-TH"/>
        </w:rPr>
      </w:pPr>
    </w:p>
    <w:p w14:paraId="79F1C00B" w14:textId="77777777" w:rsidR="0043771A" w:rsidRDefault="0043771A" w:rsidP="00EE5DA1">
      <w:pPr>
        <w:rPr>
          <w:rFonts w:hint="cs"/>
          <w:b/>
          <w:bCs/>
          <w:sz w:val="20"/>
          <w:szCs w:val="20"/>
          <w:lang w:bidi="th-TH"/>
        </w:rPr>
      </w:pPr>
    </w:p>
    <w:p w14:paraId="4A61679F" w14:textId="77777777" w:rsidR="0043771A" w:rsidRDefault="0043771A" w:rsidP="00EE5DA1">
      <w:pPr>
        <w:rPr>
          <w:rFonts w:hint="cs"/>
          <w:b/>
          <w:bCs/>
          <w:sz w:val="20"/>
          <w:szCs w:val="20"/>
          <w:lang w:bidi="th-TH"/>
        </w:rPr>
      </w:pPr>
    </w:p>
    <w:p w14:paraId="15D121E5" w14:textId="77777777" w:rsidR="0043771A" w:rsidRDefault="0043771A" w:rsidP="00EE5DA1">
      <w:pPr>
        <w:rPr>
          <w:rFonts w:hint="cs"/>
          <w:b/>
          <w:bCs/>
          <w:sz w:val="20"/>
          <w:szCs w:val="20"/>
          <w:lang w:bidi="th-TH"/>
        </w:rPr>
      </w:pPr>
    </w:p>
    <w:p w14:paraId="130E0D95" w14:textId="77777777" w:rsidR="0043771A" w:rsidRDefault="0043771A" w:rsidP="00EE5DA1">
      <w:pPr>
        <w:rPr>
          <w:rFonts w:hint="cs"/>
          <w:b/>
          <w:bCs/>
          <w:sz w:val="20"/>
          <w:szCs w:val="20"/>
          <w:lang w:bidi="th-TH"/>
        </w:rPr>
      </w:pPr>
    </w:p>
    <w:p w14:paraId="5CBB2C9B" w14:textId="645585B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4.</w:t>
      </w:r>
      <w:r>
        <w:rPr>
          <w:b/>
          <w:bCs/>
          <w:sz w:val="20"/>
          <w:szCs w:val="20"/>
        </w:rPr>
        <w:t>Customer input wrong password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7F4FDD7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13AB0E21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49B6F8" w14:textId="419C1A56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AFD1DAA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B67C6D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74510C1" w14:textId="2926692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FA0C1B6" w14:textId="1CAB3F0B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53437DC" w14:textId="709E4EC0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58175068" w14:textId="77777777" w:rsidTr="00EE5DA1">
        <w:tc>
          <w:tcPr>
            <w:tcW w:w="851" w:type="dxa"/>
          </w:tcPr>
          <w:p w14:paraId="35F029AC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597B86AC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2EA507E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221EF413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188651F3" w14:textId="77777777" w:rsidR="00EE5DA1" w:rsidRDefault="00EE5DA1" w:rsidP="00EE5DA1"/>
        </w:tc>
        <w:tc>
          <w:tcPr>
            <w:tcW w:w="1560" w:type="dxa"/>
          </w:tcPr>
          <w:p w14:paraId="740290F8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2180750E" w14:textId="77777777" w:rsidR="00EE5DA1" w:rsidRDefault="00EE5DA1" w:rsidP="00EE5DA1"/>
        </w:tc>
      </w:tr>
      <w:tr w:rsidR="00EE5DA1" w14:paraId="798EE0F0" w14:textId="77777777" w:rsidTr="00EE5DA1">
        <w:tc>
          <w:tcPr>
            <w:tcW w:w="851" w:type="dxa"/>
          </w:tcPr>
          <w:p w14:paraId="11749A13" w14:textId="77777777" w:rsidR="00EE5DA1" w:rsidRDefault="00EE5DA1" w:rsidP="00EE5DA1"/>
        </w:tc>
        <w:tc>
          <w:tcPr>
            <w:tcW w:w="1690" w:type="dxa"/>
          </w:tcPr>
          <w:p w14:paraId="41477AC8" w14:textId="77777777" w:rsidR="00EE5DA1" w:rsidRDefault="00EE5DA1" w:rsidP="00EE5DA1"/>
        </w:tc>
        <w:tc>
          <w:tcPr>
            <w:tcW w:w="708" w:type="dxa"/>
          </w:tcPr>
          <w:p w14:paraId="6E3E271E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616F8948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551912E5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3DF6B974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3D355DF3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4361FFB4" w14:textId="5BCCEECE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</w:t>
            </w:r>
            <w:r w:rsidR="00B03943">
              <w:t>**&amp;&amp;^^^&amp;*&amp;*$</w:t>
            </w:r>
          </w:p>
          <w:p w14:paraId="219B80B9" w14:textId="77777777" w:rsidR="00B92F3E" w:rsidRDefault="00B92F3E" w:rsidP="00B92F3E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Nui333</w:t>
            </w:r>
          </w:p>
          <w:p w14:paraId="3457440A" w14:textId="2AB4D8E4" w:rsidR="00EE5DA1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 </w:t>
            </w:r>
          </w:p>
        </w:tc>
        <w:tc>
          <w:tcPr>
            <w:tcW w:w="1560" w:type="dxa"/>
          </w:tcPr>
          <w:p w14:paraId="12DA0B60" w14:textId="77777777" w:rsidR="00EE5DA1" w:rsidRDefault="00B07163" w:rsidP="00EE5DA1">
            <w:r>
              <w:t>System show message “The password must be only character and number ”</w:t>
            </w:r>
          </w:p>
        </w:tc>
        <w:tc>
          <w:tcPr>
            <w:tcW w:w="1842" w:type="dxa"/>
          </w:tcPr>
          <w:p w14:paraId="51F33040" w14:textId="77777777" w:rsidR="00EE5DA1" w:rsidRDefault="00EE5DA1" w:rsidP="00EE5DA1"/>
        </w:tc>
      </w:tr>
    </w:tbl>
    <w:p w14:paraId="79584148" w14:textId="77777777" w:rsidR="00EE5DA1" w:rsidRDefault="00EE5DA1" w:rsidP="00EE5DA1">
      <w:r>
        <w:tab/>
      </w:r>
    </w:p>
    <w:p w14:paraId="49CD6F27" w14:textId="77777777" w:rsidR="005E158D" w:rsidRDefault="005E158D" w:rsidP="001E73B7"/>
    <w:p w14:paraId="1B394725" w14:textId="3629783E" w:rsidR="008B2881" w:rsidRDefault="008B2881" w:rsidP="001E73B7"/>
    <w:p w14:paraId="6EB1CD9A" w14:textId="77777777" w:rsidR="008B2881" w:rsidRDefault="008B2881" w:rsidP="001E73B7"/>
    <w:p w14:paraId="22BC2DF2" w14:textId="00F52687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 xml:space="preserve">Customer input wrong </w:t>
      </w:r>
      <w:r w:rsidR="00A826BB">
        <w:rPr>
          <w:b/>
          <w:bCs/>
          <w:sz w:val="20"/>
          <w:szCs w:val="20"/>
        </w:rPr>
        <w:t>re-password</w:t>
      </w:r>
      <w:r>
        <w:rPr>
          <w:b/>
          <w:bCs/>
          <w:sz w:val="20"/>
          <w:szCs w:val="20"/>
        </w:rPr>
        <w:t xml:space="preserve">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57A1EC12" w14:textId="77777777" w:rsidTr="00902165">
        <w:tc>
          <w:tcPr>
            <w:tcW w:w="851" w:type="dxa"/>
            <w:shd w:val="clear" w:color="auto" w:fill="5FF2CA" w:themeFill="accent4" w:themeFillTint="99"/>
          </w:tcPr>
          <w:p w14:paraId="283B52DD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E6B9BC" w14:textId="53FD52D1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C7025C8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566443E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54EF84" w14:textId="34AFB69C" w:rsidR="00902165" w:rsidRDefault="00DE2F3F" w:rsidP="00DE2F3F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8757180" w14:textId="385EF517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C8FE71C" w14:textId="2DED530A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5A607A24" w14:textId="77777777" w:rsidTr="00902165">
        <w:tc>
          <w:tcPr>
            <w:tcW w:w="851" w:type="dxa"/>
          </w:tcPr>
          <w:p w14:paraId="79EA52A4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2D715132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F44A92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38193925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3AB2187C" w14:textId="77777777" w:rsidR="00902165" w:rsidRDefault="00902165" w:rsidP="00902165"/>
        </w:tc>
        <w:tc>
          <w:tcPr>
            <w:tcW w:w="1560" w:type="dxa"/>
          </w:tcPr>
          <w:p w14:paraId="5D6210EE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16306A08" w14:textId="77777777" w:rsidR="00902165" w:rsidRDefault="00902165" w:rsidP="00902165"/>
        </w:tc>
      </w:tr>
      <w:tr w:rsidR="00902165" w14:paraId="549C7796" w14:textId="77777777" w:rsidTr="00902165">
        <w:tc>
          <w:tcPr>
            <w:tcW w:w="851" w:type="dxa"/>
          </w:tcPr>
          <w:p w14:paraId="423A8AA0" w14:textId="77777777" w:rsidR="00902165" w:rsidRDefault="00902165" w:rsidP="00902165"/>
        </w:tc>
        <w:tc>
          <w:tcPr>
            <w:tcW w:w="1690" w:type="dxa"/>
          </w:tcPr>
          <w:p w14:paraId="5AE4E3E8" w14:textId="77777777" w:rsidR="00902165" w:rsidRDefault="00902165" w:rsidP="00902165"/>
        </w:tc>
        <w:tc>
          <w:tcPr>
            <w:tcW w:w="708" w:type="dxa"/>
          </w:tcPr>
          <w:p w14:paraId="1A081593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43305728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9A75987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1422549B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04147982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20861060" w14:textId="0882725D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</w:t>
            </w:r>
            <w:r w:rsidR="00EF3D83">
              <w:t>Nui333</w:t>
            </w:r>
          </w:p>
          <w:p w14:paraId="522EE36E" w14:textId="7ABE7115" w:rsidR="00B92F3E" w:rsidRDefault="00B92F3E" w:rsidP="00B92F3E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</w:t>
            </w:r>
            <w:r w:rsidR="00EF3D83">
              <w:t>Nui444</w:t>
            </w:r>
          </w:p>
          <w:p w14:paraId="575DC933" w14:textId="6BD7C169" w:rsidR="00902165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</w:t>
            </w:r>
            <w:r w:rsidR="00902165">
              <w:rPr>
                <w:b/>
                <w:bCs/>
              </w:rPr>
              <w:tab/>
            </w:r>
          </w:p>
          <w:p w14:paraId="43FC877D" w14:textId="77777777" w:rsidR="00902165" w:rsidRDefault="00902165" w:rsidP="00902165"/>
        </w:tc>
        <w:tc>
          <w:tcPr>
            <w:tcW w:w="1560" w:type="dxa"/>
          </w:tcPr>
          <w:p w14:paraId="49E697B5" w14:textId="77777777" w:rsidR="00902165" w:rsidRDefault="00902165" w:rsidP="00902165">
            <w:r>
              <w:t>System show message “The picture must be image ”</w:t>
            </w:r>
          </w:p>
        </w:tc>
        <w:tc>
          <w:tcPr>
            <w:tcW w:w="1842" w:type="dxa"/>
          </w:tcPr>
          <w:p w14:paraId="2E56D7AB" w14:textId="77777777" w:rsidR="00902165" w:rsidRDefault="00902165" w:rsidP="00902165"/>
        </w:tc>
      </w:tr>
    </w:tbl>
    <w:p w14:paraId="3F0F9E43" w14:textId="77777777" w:rsidR="00A826BB" w:rsidRDefault="00A826BB" w:rsidP="00A826BB">
      <w:pPr>
        <w:rPr>
          <w:b/>
          <w:bCs/>
          <w:sz w:val="20"/>
          <w:szCs w:val="20"/>
        </w:rPr>
      </w:pPr>
    </w:p>
    <w:p w14:paraId="55373679" w14:textId="77777777" w:rsidR="00A826BB" w:rsidRDefault="00A826BB" w:rsidP="00A826BB">
      <w:pPr>
        <w:rPr>
          <w:b/>
          <w:bCs/>
          <w:sz w:val="20"/>
          <w:szCs w:val="20"/>
        </w:rPr>
      </w:pPr>
    </w:p>
    <w:p w14:paraId="42319A65" w14:textId="77777777" w:rsidR="00A826BB" w:rsidRDefault="00A826BB" w:rsidP="00A826BB">
      <w:pPr>
        <w:rPr>
          <w:b/>
          <w:bCs/>
          <w:sz w:val="20"/>
          <w:szCs w:val="20"/>
        </w:rPr>
      </w:pPr>
    </w:p>
    <w:p w14:paraId="03FCF7C0" w14:textId="77777777" w:rsidR="00A826BB" w:rsidRDefault="00A826BB" w:rsidP="00A826BB">
      <w:pPr>
        <w:rPr>
          <w:b/>
          <w:bCs/>
          <w:sz w:val="20"/>
          <w:szCs w:val="20"/>
        </w:rPr>
      </w:pPr>
    </w:p>
    <w:p w14:paraId="1AB9392C" w14:textId="77777777" w:rsidR="00A826BB" w:rsidRDefault="00A826BB" w:rsidP="00A826BB">
      <w:pPr>
        <w:rPr>
          <w:b/>
          <w:bCs/>
          <w:sz w:val="20"/>
          <w:szCs w:val="20"/>
        </w:rPr>
      </w:pPr>
    </w:p>
    <w:p w14:paraId="4ED31E35" w14:textId="77777777" w:rsidR="00A826BB" w:rsidRDefault="00A826BB" w:rsidP="00A826BB">
      <w:pPr>
        <w:rPr>
          <w:b/>
          <w:bCs/>
          <w:sz w:val="20"/>
          <w:szCs w:val="20"/>
        </w:rPr>
      </w:pPr>
    </w:p>
    <w:p w14:paraId="143AAD33" w14:textId="77777777" w:rsidR="00A826BB" w:rsidRDefault="00A826BB" w:rsidP="00A826BB">
      <w:pPr>
        <w:rPr>
          <w:b/>
          <w:bCs/>
          <w:sz w:val="20"/>
          <w:szCs w:val="20"/>
        </w:rPr>
      </w:pPr>
    </w:p>
    <w:p w14:paraId="2A133E1E" w14:textId="77777777" w:rsidR="00A826BB" w:rsidRDefault="00A826BB" w:rsidP="00A826BB">
      <w:pPr>
        <w:rPr>
          <w:b/>
          <w:bCs/>
          <w:sz w:val="20"/>
          <w:szCs w:val="20"/>
        </w:rPr>
      </w:pPr>
    </w:p>
    <w:p w14:paraId="285EBA64" w14:textId="59E84799" w:rsidR="00A826BB" w:rsidRPr="00EE5DA1" w:rsidRDefault="00A826BB" w:rsidP="00A826BB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6.Customer input wrong picture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A826BB" w14:paraId="14DF15EC" w14:textId="77777777" w:rsidTr="00457719">
        <w:tc>
          <w:tcPr>
            <w:tcW w:w="851" w:type="dxa"/>
            <w:shd w:val="clear" w:color="auto" w:fill="5FF2CA" w:themeFill="accent4" w:themeFillTint="99"/>
          </w:tcPr>
          <w:p w14:paraId="55214420" w14:textId="77777777" w:rsidR="00A826BB" w:rsidRDefault="00A826BB" w:rsidP="0045771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83F697F" w14:textId="77777777" w:rsidR="00A826BB" w:rsidRDefault="00A826BB" w:rsidP="0045771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3BF203A" w14:textId="77777777" w:rsidR="00A826BB" w:rsidRDefault="00A826BB" w:rsidP="0045771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46442AE9" w14:textId="77777777" w:rsidR="00A826BB" w:rsidRDefault="00A826BB" w:rsidP="0045771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02EFE51" w14:textId="77777777" w:rsidR="00A826BB" w:rsidRDefault="00A826BB" w:rsidP="0045771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65DF42D0" w14:textId="77777777" w:rsidR="00A826BB" w:rsidRDefault="00A826BB" w:rsidP="0045771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1131A27" w14:textId="77777777" w:rsidR="00A826BB" w:rsidRDefault="00A826BB" w:rsidP="00457719">
            <w:pPr>
              <w:jc w:val="center"/>
            </w:pPr>
            <w:r>
              <w:t>Actual result</w:t>
            </w:r>
          </w:p>
        </w:tc>
      </w:tr>
      <w:tr w:rsidR="00A826BB" w14:paraId="3687A7F8" w14:textId="77777777" w:rsidTr="00457719">
        <w:tc>
          <w:tcPr>
            <w:tcW w:w="851" w:type="dxa"/>
          </w:tcPr>
          <w:p w14:paraId="4D58CAB6" w14:textId="77777777" w:rsidR="00A826BB" w:rsidRDefault="00A826BB" w:rsidP="00457719">
            <w:r>
              <w:t>UAT_TC 01</w:t>
            </w:r>
          </w:p>
        </w:tc>
        <w:tc>
          <w:tcPr>
            <w:tcW w:w="1690" w:type="dxa"/>
          </w:tcPr>
          <w:p w14:paraId="626588FF" w14:textId="77777777" w:rsidR="00A826BB" w:rsidRDefault="00A826BB" w:rsidP="00457719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C459984" w14:textId="77777777" w:rsidR="00A826BB" w:rsidRDefault="00A826BB" w:rsidP="00457719">
            <w:r>
              <w:t>1</w:t>
            </w:r>
          </w:p>
        </w:tc>
        <w:tc>
          <w:tcPr>
            <w:tcW w:w="1677" w:type="dxa"/>
          </w:tcPr>
          <w:p w14:paraId="451F58F6" w14:textId="77777777" w:rsidR="00A826BB" w:rsidRDefault="00A826BB" w:rsidP="00457719">
            <w:r w:rsidRPr="00CE14ED">
              <w:t>Users open registration page.</w:t>
            </w:r>
          </w:p>
        </w:tc>
        <w:tc>
          <w:tcPr>
            <w:tcW w:w="2304" w:type="dxa"/>
          </w:tcPr>
          <w:p w14:paraId="5EA4A085" w14:textId="77777777" w:rsidR="00A826BB" w:rsidRDefault="00A826BB" w:rsidP="00457719"/>
        </w:tc>
        <w:tc>
          <w:tcPr>
            <w:tcW w:w="1560" w:type="dxa"/>
          </w:tcPr>
          <w:p w14:paraId="6CAEEF45" w14:textId="77777777" w:rsidR="00A826BB" w:rsidRDefault="00A826BB" w:rsidP="00457719">
            <w:r>
              <w:t>System display interface for registration.</w:t>
            </w:r>
          </w:p>
        </w:tc>
        <w:tc>
          <w:tcPr>
            <w:tcW w:w="1842" w:type="dxa"/>
          </w:tcPr>
          <w:p w14:paraId="0E1E2BEC" w14:textId="77777777" w:rsidR="00A826BB" w:rsidRDefault="00A826BB" w:rsidP="00457719"/>
        </w:tc>
      </w:tr>
      <w:tr w:rsidR="00A826BB" w14:paraId="158F4932" w14:textId="77777777" w:rsidTr="00457719">
        <w:tc>
          <w:tcPr>
            <w:tcW w:w="851" w:type="dxa"/>
          </w:tcPr>
          <w:p w14:paraId="0D43A785" w14:textId="77777777" w:rsidR="00A826BB" w:rsidRDefault="00A826BB" w:rsidP="00457719"/>
        </w:tc>
        <w:tc>
          <w:tcPr>
            <w:tcW w:w="1690" w:type="dxa"/>
          </w:tcPr>
          <w:p w14:paraId="777E454C" w14:textId="77777777" w:rsidR="00A826BB" w:rsidRDefault="00A826BB" w:rsidP="00457719"/>
        </w:tc>
        <w:tc>
          <w:tcPr>
            <w:tcW w:w="708" w:type="dxa"/>
          </w:tcPr>
          <w:p w14:paraId="4235665A" w14:textId="77777777" w:rsidR="00A826BB" w:rsidRDefault="00A826BB" w:rsidP="00457719">
            <w:r>
              <w:t>2</w:t>
            </w:r>
          </w:p>
        </w:tc>
        <w:tc>
          <w:tcPr>
            <w:tcW w:w="1677" w:type="dxa"/>
          </w:tcPr>
          <w:p w14:paraId="15A45A59" w14:textId="77777777" w:rsidR="00A826BB" w:rsidRDefault="00A826BB" w:rsidP="00457719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5D2ABF07" w14:textId="77777777" w:rsidR="00A826BB" w:rsidRDefault="00A826BB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4BEF604F" w14:textId="77777777" w:rsidR="00A826BB" w:rsidRDefault="00A826BB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394E9EB3" w14:textId="77777777" w:rsidR="00A826BB" w:rsidRDefault="00A826BB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182B175D" w14:textId="77777777" w:rsidR="00A826BB" w:rsidRDefault="00A826BB" w:rsidP="0045771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Nui333</w:t>
            </w:r>
          </w:p>
          <w:p w14:paraId="482C1890" w14:textId="77777777" w:rsidR="00A826BB" w:rsidRDefault="00A826BB" w:rsidP="00457719">
            <w:pPr>
              <w:rPr>
                <w:b/>
                <w:bCs/>
              </w:rPr>
            </w:pPr>
            <w:r>
              <w:rPr>
                <w:b/>
                <w:bCs/>
              </w:rPr>
              <w:t>Re-password:</w:t>
            </w:r>
            <w:r>
              <w:t xml:space="preserve"> Nui333</w:t>
            </w:r>
          </w:p>
          <w:p w14:paraId="5EB7149E" w14:textId="23C6BBEF" w:rsidR="00A826BB" w:rsidRDefault="00A826BB" w:rsidP="00457719">
            <w:r w:rsidRPr="00A56555">
              <w:rPr>
                <w:b/>
                <w:bCs/>
              </w:rPr>
              <w:t>Picture:</w:t>
            </w:r>
            <w:r>
              <w:t xml:space="preserve"> nuinarak</w:t>
            </w:r>
            <w:r w:rsidR="00C25D80">
              <w:t>.docx</w:t>
            </w:r>
            <w:r>
              <w:rPr>
                <w:b/>
                <w:bCs/>
              </w:rPr>
              <w:tab/>
            </w:r>
          </w:p>
          <w:p w14:paraId="309ED61A" w14:textId="77777777" w:rsidR="00A826BB" w:rsidRDefault="00A826BB" w:rsidP="00457719"/>
        </w:tc>
        <w:tc>
          <w:tcPr>
            <w:tcW w:w="1560" w:type="dxa"/>
          </w:tcPr>
          <w:p w14:paraId="58888214" w14:textId="77777777" w:rsidR="00A826BB" w:rsidRDefault="00A826BB" w:rsidP="00457719">
            <w:r>
              <w:t>System show message “The picture must be image ”</w:t>
            </w:r>
          </w:p>
        </w:tc>
        <w:tc>
          <w:tcPr>
            <w:tcW w:w="1842" w:type="dxa"/>
          </w:tcPr>
          <w:p w14:paraId="07F322EB" w14:textId="77777777" w:rsidR="00A826BB" w:rsidRDefault="00A826BB" w:rsidP="00457719"/>
        </w:tc>
      </w:tr>
    </w:tbl>
    <w:p w14:paraId="13D69336" w14:textId="77777777" w:rsidR="0043771A" w:rsidRDefault="0043771A" w:rsidP="00902165">
      <w:pPr>
        <w:rPr>
          <w:rFonts w:hint="cs"/>
          <w:b/>
          <w:bCs/>
          <w:sz w:val="20"/>
          <w:szCs w:val="20"/>
          <w:lang w:bidi="th-TH"/>
        </w:rPr>
      </w:pPr>
    </w:p>
    <w:p w14:paraId="3150FD65" w14:textId="727661E6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proofErr w:type="gramStart"/>
      <w:r w:rsidRPr="00B03943">
        <w:rPr>
          <w:rFonts w:ascii="Century Gothic" w:hAnsi="Century Gothic"/>
          <w:b/>
          <w:bCs/>
          <w:sz w:val="20"/>
          <w:szCs w:val="20"/>
        </w:rPr>
        <w:t>:</w:t>
      </w:r>
      <w:r w:rsidR="00B03943">
        <w:rPr>
          <w:rFonts w:ascii="Century Gothic" w:hAnsi="Century Gothic"/>
          <w:b/>
          <w:bCs/>
          <w:sz w:val="20"/>
          <w:szCs w:val="20"/>
          <w:lang w:bidi="th-TH"/>
        </w:rPr>
        <w:t>7</w:t>
      </w:r>
      <w:r w:rsidR="00D61D41" w:rsidRPr="00B03943">
        <w:rPr>
          <w:rFonts w:ascii="Century Gothic" w:hAnsi="Century Gothic"/>
          <w:b/>
          <w:bCs/>
          <w:sz w:val="20"/>
          <w:szCs w:val="20"/>
        </w:rPr>
        <w:t>.</w:t>
      </w:r>
      <w:r w:rsidRPr="00B03943">
        <w:rPr>
          <w:rFonts w:ascii="Century Gothic" w:hAnsi="Century Gothic"/>
          <w:b/>
          <w:bCs/>
          <w:sz w:val="20"/>
          <w:szCs w:val="20"/>
        </w:rPr>
        <w:t>Customer</w:t>
      </w:r>
      <w:proofErr w:type="gramEnd"/>
      <w:r w:rsidRPr="00902165">
        <w:rPr>
          <w:b/>
          <w:bCs/>
          <w:sz w:val="20"/>
          <w:szCs w:val="20"/>
        </w:rPr>
        <w:t xml:space="preserve"> input a username same as existing username in a database.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1E8385EA" w14:textId="77777777" w:rsidTr="00902165">
        <w:tc>
          <w:tcPr>
            <w:tcW w:w="851" w:type="dxa"/>
            <w:shd w:val="clear" w:color="auto" w:fill="5FF2CA" w:themeFill="accent4" w:themeFillTint="99"/>
          </w:tcPr>
          <w:p w14:paraId="0B15DB58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8C75AA" w14:textId="5300A082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78AEB87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77A5BAD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C1C008C" w14:textId="6A64653E" w:rsidR="00902165" w:rsidRDefault="00DE2F3F" w:rsidP="00DE2F3F">
            <w:pPr>
              <w:jc w:val="center"/>
            </w:pPr>
            <w:r>
              <w:t>Input</w:t>
            </w:r>
            <w:r w:rsidR="00902165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94DC8B6" w14:textId="4671032C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819BD64" w14:textId="789388D2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0DA8B025" w14:textId="77777777" w:rsidTr="00902165">
        <w:tc>
          <w:tcPr>
            <w:tcW w:w="851" w:type="dxa"/>
          </w:tcPr>
          <w:p w14:paraId="36B51AA8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5CCC5ECB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275D81B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49452503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7CA9C964" w14:textId="77777777" w:rsidR="00902165" w:rsidRDefault="00902165" w:rsidP="00902165"/>
        </w:tc>
        <w:tc>
          <w:tcPr>
            <w:tcW w:w="1560" w:type="dxa"/>
          </w:tcPr>
          <w:p w14:paraId="189FF159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4AFAAC16" w14:textId="77777777" w:rsidR="00902165" w:rsidRDefault="00902165" w:rsidP="00902165"/>
        </w:tc>
      </w:tr>
      <w:tr w:rsidR="00902165" w14:paraId="4C1ACC2C" w14:textId="77777777" w:rsidTr="00902165">
        <w:tc>
          <w:tcPr>
            <w:tcW w:w="851" w:type="dxa"/>
          </w:tcPr>
          <w:p w14:paraId="1B7A415A" w14:textId="77777777" w:rsidR="00902165" w:rsidRDefault="00902165" w:rsidP="00902165"/>
        </w:tc>
        <w:tc>
          <w:tcPr>
            <w:tcW w:w="1690" w:type="dxa"/>
          </w:tcPr>
          <w:p w14:paraId="3C29DF3B" w14:textId="77777777" w:rsidR="00902165" w:rsidRDefault="00902165" w:rsidP="00902165"/>
        </w:tc>
        <w:tc>
          <w:tcPr>
            <w:tcW w:w="708" w:type="dxa"/>
          </w:tcPr>
          <w:p w14:paraId="2D65A37D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2F3DD012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89BD39A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  <w:r>
              <w:t xml:space="preserve"> </w:t>
            </w:r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7D118486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  <w:r>
              <w:t xml:space="preserve"> 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  <w:r w:rsidRPr="00A56555">
              <w:rPr>
                <w:b/>
                <w:bCs/>
              </w:rPr>
              <w:t xml:space="preserve"> </w:t>
            </w:r>
          </w:p>
          <w:p w14:paraId="2415F0C2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  <w:r>
              <w:t xml:space="preserve"> </w:t>
            </w:r>
            <w:proofErr w:type="spellStart"/>
            <w:r>
              <w:t>SuwatNui</w:t>
            </w:r>
            <w:proofErr w:type="spellEnd"/>
          </w:p>
          <w:p w14:paraId="78C2017D" w14:textId="77777777" w:rsidR="00B92F3E" w:rsidRDefault="00B92F3E" w:rsidP="00B92F3E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  <w:r>
              <w:t xml:space="preserve"> Nui333</w:t>
            </w:r>
          </w:p>
          <w:p w14:paraId="7B70607B" w14:textId="741B809C" w:rsidR="00902165" w:rsidRDefault="00B92F3E" w:rsidP="00B92F3E">
            <w:r w:rsidRPr="00A56555">
              <w:rPr>
                <w:b/>
                <w:bCs/>
              </w:rPr>
              <w:t>Picture:</w:t>
            </w:r>
            <w:r>
              <w:t xml:space="preserve"> nuinarak.jpg</w:t>
            </w:r>
            <w:r w:rsidR="00902165">
              <w:rPr>
                <w:b/>
                <w:bCs/>
              </w:rPr>
              <w:tab/>
            </w:r>
          </w:p>
          <w:p w14:paraId="21324260" w14:textId="77777777" w:rsidR="00902165" w:rsidRDefault="00902165" w:rsidP="00902165"/>
        </w:tc>
        <w:tc>
          <w:tcPr>
            <w:tcW w:w="1560" w:type="dxa"/>
          </w:tcPr>
          <w:p w14:paraId="202921BD" w14:textId="19F0B1DF" w:rsidR="00902165" w:rsidRDefault="00372E08" w:rsidP="00902165">
            <w:r w:rsidRPr="00372E08">
              <w:t xml:space="preserve">The system shall display the error message “The username is already </w:t>
            </w:r>
            <w:proofErr w:type="gramStart"/>
            <w:r w:rsidRPr="00372E08">
              <w:t>exist</w:t>
            </w:r>
            <w:proofErr w:type="gramEnd"/>
            <w:r w:rsidRPr="00372E08">
              <w:t>”.</w:t>
            </w:r>
          </w:p>
        </w:tc>
        <w:tc>
          <w:tcPr>
            <w:tcW w:w="1842" w:type="dxa"/>
          </w:tcPr>
          <w:p w14:paraId="6500005D" w14:textId="77777777" w:rsidR="00902165" w:rsidRDefault="00902165" w:rsidP="00902165"/>
        </w:tc>
      </w:tr>
    </w:tbl>
    <w:p w14:paraId="7AAD8D70" w14:textId="77777777" w:rsidR="00902165" w:rsidRDefault="00902165" w:rsidP="00F12063">
      <w:pPr>
        <w:rPr>
          <w:sz w:val="20"/>
          <w:szCs w:val="20"/>
        </w:rPr>
      </w:pPr>
    </w:p>
    <w:p w14:paraId="4CEB6A22" w14:textId="77777777" w:rsidR="0043771A" w:rsidRDefault="0043771A" w:rsidP="00902165">
      <w:pPr>
        <w:pStyle w:val="Heading2"/>
        <w:rPr>
          <w:rFonts w:hint="cs"/>
          <w:b/>
          <w:bCs/>
          <w:lang w:bidi="th-TH"/>
        </w:rPr>
      </w:pPr>
      <w:bookmarkStart w:id="35" w:name="_Toc381175980"/>
    </w:p>
    <w:p w14:paraId="61E15D16" w14:textId="77777777" w:rsidR="0043771A" w:rsidRDefault="0043771A" w:rsidP="0043771A">
      <w:pPr>
        <w:rPr>
          <w:rFonts w:hint="cs"/>
          <w:lang w:bidi="th-TH"/>
        </w:rPr>
      </w:pPr>
    </w:p>
    <w:p w14:paraId="1DBD0636" w14:textId="77777777" w:rsidR="0043771A" w:rsidRDefault="0043771A" w:rsidP="0043771A">
      <w:pPr>
        <w:rPr>
          <w:rFonts w:hint="cs"/>
          <w:lang w:bidi="th-TH"/>
        </w:rPr>
      </w:pPr>
    </w:p>
    <w:p w14:paraId="77A40AB3" w14:textId="77777777" w:rsidR="0043771A" w:rsidRDefault="0043771A" w:rsidP="0043771A">
      <w:pPr>
        <w:rPr>
          <w:rFonts w:hint="cs"/>
          <w:lang w:bidi="th-TH"/>
        </w:rPr>
      </w:pPr>
    </w:p>
    <w:p w14:paraId="6B3B60FF" w14:textId="77777777" w:rsidR="0043771A" w:rsidRDefault="0043771A" w:rsidP="0043771A">
      <w:pPr>
        <w:rPr>
          <w:rFonts w:hint="cs"/>
          <w:lang w:bidi="th-TH"/>
        </w:rPr>
      </w:pPr>
    </w:p>
    <w:p w14:paraId="60050D19" w14:textId="77777777" w:rsidR="0043771A" w:rsidRDefault="0043771A" w:rsidP="0043771A">
      <w:pPr>
        <w:rPr>
          <w:rFonts w:hint="cs"/>
          <w:lang w:bidi="th-TH"/>
        </w:rPr>
      </w:pPr>
    </w:p>
    <w:p w14:paraId="3CD458AA" w14:textId="77777777" w:rsidR="0043771A" w:rsidRDefault="0043771A" w:rsidP="0043771A">
      <w:pPr>
        <w:rPr>
          <w:rFonts w:hint="cs"/>
          <w:lang w:bidi="th-TH"/>
        </w:rPr>
      </w:pPr>
    </w:p>
    <w:p w14:paraId="395A50C5" w14:textId="77777777" w:rsidR="0043771A" w:rsidRDefault="0043771A" w:rsidP="0043771A">
      <w:pPr>
        <w:rPr>
          <w:rFonts w:hint="cs"/>
          <w:lang w:bidi="th-TH"/>
        </w:rPr>
      </w:pPr>
    </w:p>
    <w:p w14:paraId="58D95554" w14:textId="77777777" w:rsidR="0043771A" w:rsidRDefault="0043771A" w:rsidP="0043771A">
      <w:pPr>
        <w:rPr>
          <w:rFonts w:hint="cs"/>
          <w:lang w:bidi="th-TH"/>
        </w:rPr>
      </w:pPr>
    </w:p>
    <w:p w14:paraId="24AB6776" w14:textId="77777777" w:rsidR="0043771A" w:rsidRDefault="0043771A" w:rsidP="0043771A">
      <w:pPr>
        <w:rPr>
          <w:rFonts w:hint="cs"/>
          <w:lang w:bidi="th-TH"/>
        </w:rPr>
      </w:pPr>
    </w:p>
    <w:p w14:paraId="042AD93F" w14:textId="77777777" w:rsidR="0043771A" w:rsidRPr="0043771A" w:rsidRDefault="0043771A" w:rsidP="0043771A">
      <w:pPr>
        <w:rPr>
          <w:rFonts w:hint="cs"/>
          <w:lang w:bidi="th-TH"/>
        </w:rPr>
      </w:pPr>
    </w:p>
    <w:p w14:paraId="45DB5716" w14:textId="77777777" w:rsidR="00902165" w:rsidRDefault="00902165" w:rsidP="00902165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02</w:t>
      </w:r>
      <w:bookmarkEnd w:id="35"/>
    </w:p>
    <w:p w14:paraId="0AA8BB11" w14:textId="77777777" w:rsidR="00902165" w:rsidRPr="00902165" w:rsidRDefault="00902165" w:rsidP="00902165">
      <w:pPr>
        <w:rPr>
          <w:lang w:bidi="th-TH"/>
        </w:rPr>
      </w:pPr>
    </w:p>
    <w:p w14:paraId="061D2703" w14:textId="604B0D3A" w:rsidR="00902165" w:rsidRPr="005E5F54" w:rsidRDefault="00902165" w:rsidP="00902165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A56555">
        <w:rPr>
          <w:color w:val="0F6FC6" w:themeColor="accent1"/>
          <w:sz w:val="22"/>
          <w:szCs w:val="22"/>
        </w:rPr>
        <w:t xml:space="preserve">URS-02: The user log in </w:t>
      </w:r>
      <w:r w:rsidR="004F0106">
        <w:rPr>
          <w:color w:val="0F6FC6" w:themeColor="accent1"/>
          <w:sz w:val="22"/>
          <w:szCs w:val="22"/>
        </w:rPr>
        <w:t>to system</w:t>
      </w:r>
      <w:r>
        <w:rPr>
          <w:color w:val="0F6FC6" w:themeColor="accent1"/>
          <w:sz w:val="22"/>
          <w:szCs w:val="22"/>
        </w:rPr>
        <w:t>.</w:t>
      </w:r>
    </w:p>
    <w:p w14:paraId="276E5B88" w14:textId="5E47EFC7" w:rsidR="00902165" w:rsidRPr="005E5F54" w:rsidRDefault="00902165" w:rsidP="00902165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</w:t>
      </w:r>
      <w:r w:rsidR="004F0106">
        <w:rPr>
          <w:color w:val="0F6FC6" w:themeColor="accent1"/>
          <w:sz w:val="22"/>
          <w:szCs w:val="22"/>
        </w:rPr>
        <w:t xml:space="preserve">can </w:t>
      </w:r>
      <w:r>
        <w:rPr>
          <w:color w:val="0F6FC6" w:themeColor="accent1"/>
          <w:sz w:val="22"/>
          <w:szCs w:val="22"/>
        </w:rPr>
        <w:t xml:space="preserve">login </w:t>
      </w:r>
      <w:r w:rsidRPr="005E5F54">
        <w:rPr>
          <w:color w:val="0F6FC6" w:themeColor="accent1"/>
          <w:sz w:val="22"/>
          <w:szCs w:val="22"/>
        </w:rPr>
        <w:t xml:space="preserve">correctly. </w:t>
      </w:r>
    </w:p>
    <w:p w14:paraId="4FBA4826" w14:textId="77777777" w:rsidR="00902165" w:rsidRPr="005E5F54" w:rsidRDefault="00902165" w:rsidP="00902165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386EA82E" w14:textId="301B2BD9" w:rsidR="00902165" w:rsidRPr="00CE14ED" w:rsidRDefault="006F1372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open login page</w:t>
      </w:r>
      <w:r w:rsidR="00902165" w:rsidRPr="00CE14ED">
        <w:rPr>
          <w:sz w:val="18"/>
          <w:szCs w:val="18"/>
        </w:rPr>
        <w:t>.</w:t>
      </w:r>
    </w:p>
    <w:p w14:paraId="0836C667" w14:textId="08666F36" w:rsidR="00902165" w:rsidRPr="00CE14ED" w:rsidRDefault="0043771A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 enters</w:t>
      </w:r>
      <w:r w:rsidR="00902165">
        <w:rPr>
          <w:sz w:val="18"/>
          <w:szCs w:val="18"/>
        </w:rPr>
        <w:t xml:space="preserve"> username and password</w:t>
      </w:r>
      <w:r w:rsidR="00E80AA2">
        <w:rPr>
          <w:sz w:val="18"/>
          <w:szCs w:val="18"/>
        </w:rPr>
        <w:t xml:space="preserve"> for system login</w:t>
      </w:r>
      <w:r w:rsidR="00902165">
        <w:rPr>
          <w:sz w:val="18"/>
          <w:szCs w:val="18"/>
        </w:rPr>
        <w:t>.</w:t>
      </w:r>
    </w:p>
    <w:p w14:paraId="38662127" w14:textId="77777777" w:rsidR="00902165" w:rsidRPr="005E5F54" w:rsidRDefault="00902165" w:rsidP="00902165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12B6CD" w14:textId="77777777" w:rsidR="00902165" w:rsidRDefault="00902165" w:rsidP="00902165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902165" w14:paraId="61EACBBA" w14:textId="77777777" w:rsidTr="00902165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5FBA3F4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21CD7413" w14:textId="367DA6E1" w:rsidR="00902165" w:rsidRDefault="00BC7662" w:rsidP="00902165">
            <w:proofErr w:type="spellStart"/>
            <w:r>
              <w:t>SuwatNui</w:t>
            </w:r>
            <w:proofErr w:type="spellEnd"/>
          </w:p>
        </w:tc>
      </w:tr>
      <w:tr w:rsidR="00902165" w14:paraId="394FCF81" w14:textId="77777777" w:rsidTr="00902165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7967BB6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3314A021" w14:textId="319A662E" w:rsidR="00902165" w:rsidRDefault="00BC7662" w:rsidP="00902165">
            <w:r>
              <w:t>Nui333</w:t>
            </w:r>
          </w:p>
        </w:tc>
      </w:tr>
    </w:tbl>
    <w:p w14:paraId="45D86693" w14:textId="77777777" w:rsidR="00902165" w:rsidRDefault="00902165" w:rsidP="00902165">
      <w:pPr>
        <w:rPr>
          <w:b/>
          <w:bCs/>
          <w:sz w:val="20"/>
          <w:szCs w:val="20"/>
        </w:rPr>
      </w:pPr>
    </w:p>
    <w:p w14:paraId="19E3DFA9" w14:textId="77777777" w:rsidR="00902165" w:rsidRPr="005E5F54" w:rsidRDefault="00902165" w:rsidP="00902165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459856BD" w14:textId="25053D95" w:rsidR="004A096F" w:rsidRPr="00FB37E2" w:rsidRDefault="00232A2A" w:rsidP="00FB37E2">
      <w:pPr>
        <w:pStyle w:val="ListParagraph"/>
        <w:numPr>
          <w:ilvl w:val="0"/>
          <w:numId w:val="27"/>
        </w:numPr>
        <w:rPr>
          <w:b/>
          <w:bCs/>
          <w:lang w:bidi="th-TH"/>
        </w:rPr>
      </w:pPr>
      <w:r w:rsidRPr="00FB37E2">
        <w:rPr>
          <w:b/>
          <w:bCs/>
        </w:rPr>
        <w:t>A user</w:t>
      </w:r>
      <w:r w:rsidR="004A096F" w:rsidRPr="00FB37E2">
        <w:rPr>
          <w:b/>
          <w:bCs/>
        </w:rPr>
        <w:t xml:space="preserve"> input username</w:t>
      </w:r>
      <w:r w:rsidR="00FB37E2" w:rsidRPr="00FB37E2">
        <w:rPr>
          <w:rFonts w:hint="cs"/>
          <w:b/>
          <w:bCs/>
          <w:cs/>
          <w:lang w:bidi="th-TH"/>
        </w:rPr>
        <w:t xml:space="preserve"> </w:t>
      </w:r>
      <w:r w:rsidR="00FB37E2" w:rsidRPr="00FB37E2">
        <w:rPr>
          <w:b/>
          <w:bCs/>
          <w:lang w:bidi="th-TH"/>
        </w:rPr>
        <w:t>is not match with password</w:t>
      </w:r>
    </w:p>
    <w:p w14:paraId="56375D5B" w14:textId="1CF03433" w:rsidR="00FB37E2" w:rsidRDefault="00FB37E2" w:rsidP="00FB37E2">
      <w:pPr>
        <w:pStyle w:val="ListParagraph"/>
        <w:numPr>
          <w:ilvl w:val="0"/>
          <w:numId w:val="23"/>
        </w:numPr>
        <w:rPr>
          <w:b/>
          <w:bCs/>
          <w:lang w:bidi="th-TH"/>
        </w:rPr>
      </w:pPr>
      <w:r>
        <w:rPr>
          <w:b/>
          <w:bCs/>
          <w:lang w:bidi="th-TH"/>
        </w:rPr>
        <w:t>Username:</w:t>
      </w:r>
      <w:r w:rsidR="00BA350B">
        <w:rPr>
          <w:b/>
          <w:bCs/>
          <w:lang w:bidi="th-TH"/>
        </w:rPr>
        <w:t xml:space="preserve"> </w:t>
      </w:r>
      <w:proofErr w:type="spellStart"/>
      <w:r>
        <w:rPr>
          <w:b/>
          <w:bCs/>
          <w:lang w:bidi="th-TH"/>
        </w:rPr>
        <w:t>SuwatNui</w:t>
      </w:r>
      <w:proofErr w:type="spellEnd"/>
      <w:r>
        <w:rPr>
          <w:b/>
          <w:bCs/>
          <w:lang w:bidi="th-TH"/>
        </w:rPr>
        <w:t xml:space="preserve"> </w:t>
      </w:r>
      <w:r w:rsidR="00BA350B">
        <w:rPr>
          <w:b/>
          <w:bCs/>
          <w:lang w:bidi="th-TH"/>
        </w:rPr>
        <w:t xml:space="preserve">  </w:t>
      </w:r>
      <w:r>
        <w:rPr>
          <w:b/>
          <w:bCs/>
          <w:lang w:bidi="th-TH"/>
        </w:rPr>
        <w:t>Password:</w:t>
      </w:r>
      <w:r w:rsidR="00BA350B">
        <w:rPr>
          <w:b/>
          <w:bCs/>
          <w:lang w:bidi="th-TH"/>
        </w:rPr>
        <w:t xml:space="preserve"> </w:t>
      </w:r>
      <w:r>
        <w:rPr>
          <w:b/>
          <w:bCs/>
          <w:lang w:bidi="th-TH"/>
        </w:rPr>
        <w:t>Nui555</w:t>
      </w:r>
    </w:p>
    <w:p w14:paraId="06DFCABD" w14:textId="2174E7E0" w:rsidR="00FB37E2" w:rsidRDefault="00FB37E2" w:rsidP="00FB37E2">
      <w:pPr>
        <w:pStyle w:val="ListParagraph"/>
        <w:numPr>
          <w:ilvl w:val="0"/>
          <w:numId w:val="23"/>
        </w:numPr>
        <w:rPr>
          <w:b/>
          <w:bCs/>
          <w:lang w:bidi="th-TH"/>
        </w:rPr>
      </w:pPr>
      <w:r>
        <w:rPr>
          <w:b/>
          <w:bCs/>
          <w:lang w:bidi="th-TH"/>
        </w:rPr>
        <w:t>Username:</w:t>
      </w:r>
      <w:r w:rsidR="00BA350B">
        <w:rPr>
          <w:b/>
          <w:bCs/>
          <w:lang w:bidi="th-TH"/>
        </w:rPr>
        <w:t xml:space="preserve"> </w:t>
      </w:r>
      <w:proofErr w:type="spellStart"/>
      <w:r>
        <w:rPr>
          <w:b/>
          <w:bCs/>
          <w:lang w:bidi="th-TH"/>
        </w:rPr>
        <w:t>SuwatMod</w:t>
      </w:r>
      <w:proofErr w:type="spellEnd"/>
      <w:r>
        <w:rPr>
          <w:b/>
          <w:bCs/>
          <w:lang w:bidi="th-TH"/>
        </w:rPr>
        <w:t xml:space="preserve"> Password</w:t>
      </w:r>
      <w:r w:rsidR="00BA350B">
        <w:rPr>
          <w:b/>
          <w:bCs/>
          <w:lang w:bidi="th-TH"/>
        </w:rPr>
        <w:t xml:space="preserve"> </w:t>
      </w:r>
      <w:r>
        <w:rPr>
          <w:b/>
          <w:bCs/>
          <w:lang w:bidi="th-TH"/>
        </w:rPr>
        <w:t>:Nui333</w:t>
      </w:r>
    </w:p>
    <w:p w14:paraId="746221F2" w14:textId="77777777" w:rsidR="00FB37E2" w:rsidRPr="00FB37E2" w:rsidRDefault="00FB37E2" w:rsidP="00701D11">
      <w:pPr>
        <w:pStyle w:val="ListParagraph"/>
        <w:ind w:left="2520"/>
        <w:rPr>
          <w:b/>
          <w:bCs/>
          <w:lang w:bidi="th-TH"/>
        </w:rPr>
      </w:pPr>
    </w:p>
    <w:p w14:paraId="4DD8C337" w14:textId="002025D3" w:rsidR="004A096F" w:rsidRPr="005E5F54" w:rsidRDefault="004A096F" w:rsidP="004A096F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BA350B" w14:paraId="456400F5" w14:textId="77777777" w:rsidTr="008E7253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C80CB8A" w14:textId="77777777" w:rsidR="00BA350B" w:rsidRPr="00A56555" w:rsidRDefault="00BA350B" w:rsidP="008E7253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440D1824" w14:textId="77777777" w:rsidR="00BA350B" w:rsidRDefault="00BA350B" w:rsidP="008E7253">
            <w:proofErr w:type="spellStart"/>
            <w:r>
              <w:t>Suwat</w:t>
            </w:r>
            <w:proofErr w:type="spellEnd"/>
            <w:r>
              <w:t xml:space="preserve"> </w:t>
            </w:r>
            <w:proofErr w:type="spellStart"/>
            <w:r>
              <w:t>Rodpojjananawin</w:t>
            </w:r>
            <w:proofErr w:type="spellEnd"/>
            <w:r>
              <w:t xml:space="preserve"> </w:t>
            </w:r>
          </w:p>
        </w:tc>
      </w:tr>
      <w:tr w:rsidR="00BA350B" w14:paraId="0BABA15D" w14:textId="77777777" w:rsidTr="008E7253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88595B7" w14:textId="77777777" w:rsidR="00BA350B" w:rsidRPr="00A56555" w:rsidRDefault="00BA350B" w:rsidP="008E7253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7CD57BC" w14:textId="77777777" w:rsidR="00BA350B" w:rsidRDefault="00BA350B" w:rsidP="008E7253">
            <w:r>
              <w:t xml:space="preserve">75 m.5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Lumphun</w:t>
            </w:r>
            <w:proofErr w:type="spellEnd"/>
            <w:r>
              <w:t xml:space="preserve"> Thailand 50000</w:t>
            </w:r>
          </w:p>
        </w:tc>
      </w:tr>
      <w:tr w:rsidR="00BA350B" w14:paraId="2428A9E5" w14:textId="77777777" w:rsidTr="008E7253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25A2CFF" w14:textId="77777777" w:rsidR="00BA350B" w:rsidRPr="00A56555" w:rsidRDefault="00BA350B" w:rsidP="008E7253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687D2606" w14:textId="77777777" w:rsidR="00BA350B" w:rsidRDefault="00BA350B" w:rsidP="008E7253">
            <w:proofErr w:type="spellStart"/>
            <w:r>
              <w:t>SuwatNui</w:t>
            </w:r>
            <w:proofErr w:type="spellEnd"/>
          </w:p>
        </w:tc>
      </w:tr>
      <w:tr w:rsidR="00BA350B" w14:paraId="4EEF7520" w14:textId="77777777" w:rsidTr="008E7253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470A7761" w14:textId="77777777" w:rsidR="00BA350B" w:rsidRPr="00A56555" w:rsidRDefault="00BA350B" w:rsidP="008E7253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77929F20" w14:textId="77777777" w:rsidR="00BA350B" w:rsidRDefault="00BA350B" w:rsidP="008E7253">
            <w:r>
              <w:t>Nui333</w:t>
            </w:r>
          </w:p>
        </w:tc>
      </w:tr>
      <w:tr w:rsidR="00BA350B" w14:paraId="45ED3031" w14:textId="77777777" w:rsidTr="008E7253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36D390C" w14:textId="77777777" w:rsidR="00BA350B" w:rsidRPr="00A56555" w:rsidRDefault="00BA350B" w:rsidP="008E7253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03254D5" w14:textId="77777777" w:rsidR="00BA350B" w:rsidRDefault="00BA350B" w:rsidP="008E7253">
            <w:r>
              <w:t>nuinarak.jpg</w:t>
            </w:r>
          </w:p>
        </w:tc>
      </w:tr>
    </w:tbl>
    <w:p w14:paraId="6FFA17A6" w14:textId="77777777" w:rsidR="004A096F" w:rsidRDefault="004A096F" w:rsidP="004A096F">
      <w:pPr>
        <w:ind w:left="1440" w:firstLine="720"/>
      </w:pPr>
    </w:p>
    <w:p w14:paraId="133D6630" w14:textId="77777777" w:rsidR="004A096F" w:rsidRDefault="004A096F" w:rsidP="004A096F">
      <w:pPr>
        <w:ind w:left="1440" w:firstLine="720"/>
      </w:pPr>
    </w:p>
    <w:p w14:paraId="3585F563" w14:textId="77777777" w:rsidR="004A096F" w:rsidRDefault="004A096F" w:rsidP="004A096F">
      <w:pPr>
        <w:ind w:left="1440" w:firstLine="720"/>
      </w:pPr>
    </w:p>
    <w:p w14:paraId="6F23A869" w14:textId="77777777" w:rsidR="004A096F" w:rsidRDefault="004A096F" w:rsidP="004A096F">
      <w:pPr>
        <w:ind w:left="1440" w:firstLine="720"/>
      </w:pPr>
    </w:p>
    <w:p w14:paraId="4600AEFE" w14:textId="77777777" w:rsidR="004A096F" w:rsidRDefault="004A096F" w:rsidP="004A096F">
      <w:pPr>
        <w:ind w:left="1440" w:firstLine="720"/>
      </w:pPr>
    </w:p>
    <w:p w14:paraId="23462104" w14:textId="77777777" w:rsidR="004A096F" w:rsidRDefault="004A096F" w:rsidP="004A096F">
      <w:pPr>
        <w:ind w:left="1440" w:firstLine="720"/>
      </w:pPr>
    </w:p>
    <w:p w14:paraId="546D48A7" w14:textId="77777777" w:rsidR="004A096F" w:rsidRDefault="004A096F" w:rsidP="004A096F">
      <w:pPr>
        <w:ind w:left="1440" w:firstLine="720"/>
      </w:pPr>
    </w:p>
    <w:p w14:paraId="7F892354" w14:textId="77777777" w:rsidR="004A096F" w:rsidRDefault="004A096F" w:rsidP="004A096F">
      <w:pPr>
        <w:ind w:left="1440" w:firstLine="720"/>
      </w:pPr>
    </w:p>
    <w:p w14:paraId="4B1D4699" w14:textId="77777777" w:rsidR="004A096F" w:rsidRDefault="004A096F" w:rsidP="004A096F">
      <w:pPr>
        <w:ind w:left="1440" w:firstLine="720"/>
      </w:pPr>
    </w:p>
    <w:p w14:paraId="375EA636" w14:textId="77777777" w:rsidR="00BA350B" w:rsidRDefault="004A096F" w:rsidP="00221F3A">
      <w:pPr>
        <w:pStyle w:val="Heading3"/>
        <w:jc w:val="center"/>
      </w:pPr>
      <w:r>
        <w:lastRenderedPageBreak/>
        <w:tab/>
      </w:r>
    </w:p>
    <w:p w14:paraId="393D55CE" w14:textId="451B3A5C" w:rsidR="00221F3A" w:rsidRPr="00221F3A" w:rsidRDefault="00221F3A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UAT_</w:t>
      </w:r>
      <w:r>
        <w:rPr>
          <w:b/>
          <w:bCs/>
        </w:rPr>
        <w:t>TC 02</w:t>
      </w:r>
      <w:r w:rsidRPr="00221F3A">
        <w:rPr>
          <w:b/>
          <w:bCs/>
        </w:rPr>
        <w:t xml:space="preserve"> relationship table</w:t>
      </w:r>
    </w:p>
    <w:p w14:paraId="4E2748E9" w14:textId="35F954F7" w:rsidR="004A096F" w:rsidRPr="00EE5DA1" w:rsidRDefault="004A096F" w:rsidP="004A096F">
      <w:pPr>
        <w:jc w:val="center"/>
        <w:rPr>
          <w:b/>
          <w:bCs/>
        </w:rPr>
      </w:pPr>
    </w:p>
    <w:p w14:paraId="54250103" w14:textId="77777777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F561303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AA4BF4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D4B1C47" w14:textId="288CF6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5889195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345C70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6F1902B" w14:textId="0135600C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C348AAD" w14:textId="53C9E801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6B8EC83" w14:textId="03D6473B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52B8B161" w14:textId="77777777" w:rsidTr="00E80AA2">
        <w:tc>
          <w:tcPr>
            <w:tcW w:w="851" w:type="dxa"/>
          </w:tcPr>
          <w:p w14:paraId="3424477C" w14:textId="429915E3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6ED74160" w14:textId="63FA06E1" w:rsidR="004A096F" w:rsidRDefault="00D61D41" w:rsidP="00E80AA2">
            <w:r w:rsidRPr="00D61D41">
              <w:t>The user log in as customer.</w:t>
            </w:r>
            <w:bookmarkStart w:id="36" w:name="_GoBack"/>
            <w:bookmarkEnd w:id="36"/>
          </w:p>
        </w:tc>
        <w:tc>
          <w:tcPr>
            <w:tcW w:w="708" w:type="dxa"/>
          </w:tcPr>
          <w:p w14:paraId="52F3FE34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756BF451" w14:textId="687E4EC5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4988C90D" w14:textId="77777777" w:rsidR="004A096F" w:rsidRDefault="004A096F" w:rsidP="00E80AA2"/>
        </w:tc>
        <w:tc>
          <w:tcPr>
            <w:tcW w:w="1560" w:type="dxa"/>
          </w:tcPr>
          <w:p w14:paraId="1F95DADB" w14:textId="36892143" w:rsidR="004A096F" w:rsidRDefault="006F1372" w:rsidP="00E80AA2">
            <w:r w:rsidRPr="00940165">
              <w:t xml:space="preserve">The system provides the login user </w:t>
            </w:r>
            <w:r w:rsidR="00457719" w:rsidRPr="00940165">
              <w:t>interface which receives</w:t>
            </w:r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52F9C2F2" w14:textId="77777777" w:rsidR="004A096F" w:rsidRDefault="004A096F" w:rsidP="00E80AA2"/>
        </w:tc>
      </w:tr>
      <w:tr w:rsidR="004A096F" w14:paraId="6AF34374" w14:textId="77777777" w:rsidTr="00E80AA2">
        <w:tc>
          <w:tcPr>
            <w:tcW w:w="851" w:type="dxa"/>
          </w:tcPr>
          <w:p w14:paraId="1279AC8F" w14:textId="77777777" w:rsidR="004A096F" w:rsidRDefault="004A096F" w:rsidP="00E80AA2"/>
        </w:tc>
        <w:tc>
          <w:tcPr>
            <w:tcW w:w="1690" w:type="dxa"/>
          </w:tcPr>
          <w:p w14:paraId="60DDA704" w14:textId="77777777" w:rsidR="004A096F" w:rsidRDefault="004A096F" w:rsidP="00E80AA2"/>
        </w:tc>
        <w:tc>
          <w:tcPr>
            <w:tcW w:w="708" w:type="dxa"/>
          </w:tcPr>
          <w:p w14:paraId="325D1FB8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9969276" w14:textId="708AC534" w:rsidR="004A096F" w:rsidRDefault="00583017" w:rsidP="00E80AA2">
            <w:r w:rsidRPr="00232A2A">
              <w:rPr>
                <w:sz w:val="18"/>
                <w:szCs w:val="18"/>
              </w:rPr>
              <w:t>A user enters</w:t>
            </w:r>
            <w:r w:rsidR="00232A2A" w:rsidRPr="00232A2A">
              <w:rPr>
                <w:sz w:val="18"/>
                <w:szCs w:val="18"/>
              </w:rPr>
              <w:t xml:space="preserve"> username and password for system login. </w:t>
            </w:r>
          </w:p>
        </w:tc>
        <w:tc>
          <w:tcPr>
            <w:tcW w:w="2304" w:type="dxa"/>
          </w:tcPr>
          <w:p w14:paraId="7DF020E1" w14:textId="461ECB07" w:rsidR="004A096F" w:rsidRPr="004A096F" w:rsidRDefault="004A096F" w:rsidP="004A096F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7296A418" w14:textId="265F9918" w:rsidR="004A096F" w:rsidRDefault="004A096F" w:rsidP="004A096F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67B34856" w14:textId="47ECCB13" w:rsidR="00F62505" w:rsidRPr="00F62505" w:rsidRDefault="00F62505" w:rsidP="00F62505">
            <w:r w:rsidRPr="00F62505">
              <w:t xml:space="preserve"> The system shall provide catalog page that consist with product name, product description and product picture.</w:t>
            </w:r>
          </w:p>
          <w:p w14:paraId="182227C1" w14:textId="572CAB45" w:rsidR="004A096F" w:rsidRDefault="004A096F" w:rsidP="00E80AA2"/>
        </w:tc>
        <w:tc>
          <w:tcPr>
            <w:tcW w:w="1842" w:type="dxa"/>
          </w:tcPr>
          <w:p w14:paraId="715BD47A" w14:textId="77777777" w:rsidR="004A096F" w:rsidRDefault="004A096F" w:rsidP="00E80AA2"/>
        </w:tc>
      </w:tr>
    </w:tbl>
    <w:p w14:paraId="116FB227" w14:textId="002A515A" w:rsidR="004A096F" w:rsidRPr="00EE1E39" w:rsidRDefault="004A096F" w:rsidP="004A096F"/>
    <w:p w14:paraId="05124322" w14:textId="08BAA2F6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="00232A2A">
        <w:rPr>
          <w:b/>
          <w:bCs/>
          <w:sz w:val="20"/>
          <w:szCs w:val="20"/>
        </w:rPr>
        <w:t>put 1:</w:t>
      </w:r>
      <w:r w:rsidR="00F62505" w:rsidRPr="00F62505">
        <w:t xml:space="preserve"> </w:t>
      </w:r>
      <w:r w:rsidR="00232A2A"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1BC9D02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8A63556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58F0BF" w14:textId="77B25E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189451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FFEEBD3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1A9D5FE" w14:textId="766B915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B835108" w14:textId="363FBBD8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7C87EFD" w14:textId="46161267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3A69E1C" w14:textId="77777777" w:rsidTr="00E80AA2">
        <w:tc>
          <w:tcPr>
            <w:tcW w:w="851" w:type="dxa"/>
          </w:tcPr>
          <w:p w14:paraId="7BE01B2F" w14:textId="7CD8D100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5F7FC286" w14:textId="5895E4E0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4356709C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662AFA05" w14:textId="2C9AAC9A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19C67A7E" w14:textId="77777777" w:rsidR="004A096F" w:rsidRDefault="004A096F" w:rsidP="00E80AA2"/>
        </w:tc>
        <w:tc>
          <w:tcPr>
            <w:tcW w:w="1560" w:type="dxa"/>
          </w:tcPr>
          <w:p w14:paraId="6E560418" w14:textId="6C209A8A" w:rsidR="004A096F" w:rsidRDefault="006F1372" w:rsidP="00E80AA2">
            <w:r w:rsidRPr="00940165">
              <w:t xml:space="preserve">The system provides the login user </w:t>
            </w:r>
            <w:r w:rsidR="00457719" w:rsidRPr="00940165">
              <w:t>interface which receives</w:t>
            </w:r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74E80221" w14:textId="77777777" w:rsidR="004A096F" w:rsidRDefault="004A096F" w:rsidP="00E80AA2"/>
        </w:tc>
      </w:tr>
      <w:tr w:rsidR="004A096F" w14:paraId="383429A3" w14:textId="77777777" w:rsidTr="00E80AA2">
        <w:tc>
          <w:tcPr>
            <w:tcW w:w="851" w:type="dxa"/>
          </w:tcPr>
          <w:p w14:paraId="2A0C3DDD" w14:textId="77777777" w:rsidR="004A096F" w:rsidRDefault="004A096F" w:rsidP="00E80AA2"/>
        </w:tc>
        <w:tc>
          <w:tcPr>
            <w:tcW w:w="1690" w:type="dxa"/>
          </w:tcPr>
          <w:p w14:paraId="32AE08C6" w14:textId="77777777" w:rsidR="004A096F" w:rsidRDefault="004A096F" w:rsidP="00E80AA2"/>
        </w:tc>
        <w:tc>
          <w:tcPr>
            <w:tcW w:w="708" w:type="dxa"/>
          </w:tcPr>
          <w:p w14:paraId="59936454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083CA1E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proofErr w:type="gramStart"/>
            <w:r w:rsidRPr="00232A2A">
              <w:rPr>
                <w:sz w:val="18"/>
                <w:szCs w:val="18"/>
              </w:rPr>
              <w:t>A user enter</w:t>
            </w:r>
            <w:proofErr w:type="gramEnd"/>
            <w:r w:rsidRPr="00232A2A">
              <w:rPr>
                <w:sz w:val="18"/>
                <w:szCs w:val="18"/>
              </w:rPr>
              <w:t xml:space="preserve"> username and password for system login.</w:t>
            </w:r>
          </w:p>
          <w:p w14:paraId="067CC08A" w14:textId="4AEDABD4" w:rsidR="004A096F" w:rsidRDefault="00232A2A" w:rsidP="00232A2A">
            <w:r>
              <w:t xml:space="preserve"> </w:t>
            </w:r>
          </w:p>
        </w:tc>
        <w:tc>
          <w:tcPr>
            <w:tcW w:w="2304" w:type="dxa"/>
          </w:tcPr>
          <w:p w14:paraId="2C31C0B0" w14:textId="7A96C8AB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6497DA9" w14:textId="0BB9F429" w:rsidR="004A096F" w:rsidRDefault="006F1372" w:rsidP="006F1372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3C669988" w14:textId="2F29B27E" w:rsidR="004A096F" w:rsidRDefault="006F1372" w:rsidP="00E80AA2">
            <w:r>
              <w:t>The username or password is invalid</w:t>
            </w:r>
          </w:p>
        </w:tc>
        <w:tc>
          <w:tcPr>
            <w:tcW w:w="1842" w:type="dxa"/>
          </w:tcPr>
          <w:p w14:paraId="471CD56A" w14:textId="77777777" w:rsidR="004A096F" w:rsidRDefault="004A096F" w:rsidP="00E80AA2"/>
        </w:tc>
      </w:tr>
    </w:tbl>
    <w:p w14:paraId="1829590F" w14:textId="6F396B40" w:rsidR="004A096F" w:rsidRDefault="00232A2A" w:rsidP="004A096F">
      <w:r>
        <w:tab/>
      </w:r>
    </w:p>
    <w:p w14:paraId="054A4F46" w14:textId="4EDBA6FB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232A2A">
        <w:rPr>
          <w:b/>
          <w:bCs/>
          <w:sz w:val="20"/>
          <w:szCs w:val="20"/>
        </w:rPr>
        <w:t xml:space="preserve"> 2</w:t>
      </w:r>
      <w:r w:rsidRPr="00EE5DA1">
        <w:rPr>
          <w:b/>
          <w:bCs/>
          <w:sz w:val="20"/>
          <w:szCs w:val="20"/>
        </w:rPr>
        <w:t xml:space="preserve">: </w:t>
      </w:r>
      <w:r w:rsidR="00232A2A" w:rsidRPr="00232A2A">
        <w:t xml:space="preserve"> </w:t>
      </w:r>
      <w:r w:rsidR="00232A2A"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4A096F" w14:paraId="7666F0A9" w14:textId="77777777" w:rsidTr="00E80AA2">
        <w:tc>
          <w:tcPr>
            <w:tcW w:w="842" w:type="dxa"/>
            <w:shd w:val="clear" w:color="auto" w:fill="5FF2CA" w:themeFill="accent4" w:themeFillTint="99"/>
          </w:tcPr>
          <w:p w14:paraId="0ECFD41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5608883D" w14:textId="17B2DB1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05F7F1A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A9BD45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172E3440" w14:textId="5EA5E42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2972D86" w14:textId="10E500DA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CBA694F" w14:textId="3C5E5D06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F3A7308" w14:textId="77777777" w:rsidTr="00E80AA2">
        <w:tc>
          <w:tcPr>
            <w:tcW w:w="842" w:type="dxa"/>
          </w:tcPr>
          <w:p w14:paraId="662B71FD" w14:textId="6269E925" w:rsidR="004A096F" w:rsidRDefault="00D61D41" w:rsidP="00E80AA2">
            <w:r>
              <w:t>UAT_TC 02</w:t>
            </w:r>
          </w:p>
        </w:tc>
        <w:tc>
          <w:tcPr>
            <w:tcW w:w="1506" w:type="dxa"/>
          </w:tcPr>
          <w:p w14:paraId="2BC0D4A6" w14:textId="0E8E70DC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1FAAA0B3" w14:textId="77777777" w:rsidR="004A096F" w:rsidRDefault="004A096F" w:rsidP="00E80AA2">
            <w:r>
              <w:t>1</w:t>
            </w:r>
          </w:p>
        </w:tc>
        <w:tc>
          <w:tcPr>
            <w:tcW w:w="1906" w:type="dxa"/>
          </w:tcPr>
          <w:p w14:paraId="6FE3B5F0" w14:textId="7B6DC480" w:rsidR="004A096F" w:rsidRDefault="006F1372" w:rsidP="00E80AA2">
            <w:r w:rsidRPr="006F1372">
              <w:t>A user open login page.</w:t>
            </w:r>
          </w:p>
        </w:tc>
        <w:tc>
          <w:tcPr>
            <w:tcW w:w="2268" w:type="dxa"/>
          </w:tcPr>
          <w:p w14:paraId="0DC799E6" w14:textId="77777777" w:rsidR="004A096F" w:rsidRDefault="004A096F" w:rsidP="00E80AA2"/>
        </w:tc>
        <w:tc>
          <w:tcPr>
            <w:tcW w:w="1915" w:type="dxa"/>
          </w:tcPr>
          <w:p w14:paraId="3D67BAA3" w14:textId="0ED1F654" w:rsidR="004A096F" w:rsidRDefault="00232A2A" w:rsidP="00E80AA2">
            <w:r w:rsidRPr="00232A2A">
              <w:t xml:space="preserve">The system provides the login user </w:t>
            </w:r>
            <w:r w:rsidR="00457719" w:rsidRPr="00232A2A">
              <w:t>interface which receives</w:t>
            </w:r>
            <w:r w:rsidRPr="00232A2A">
              <w:t xml:space="preserve"> the user name and password.</w:t>
            </w:r>
          </w:p>
        </w:tc>
        <w:tc>
          <w:tcPr>
            <w:tcW w:w="1487" w:type="dxa"/>
          </w:tcPr>
          <w:p w14:paraId="4F6FCDE4" w14:textId="77777777" w:rsidR="004A096F" w:rsidRDefault="004A096F" w:rsidP="00E80AA2"/>
        </w:tc>
      </w:tr>
      <w:tr w:rsidR="004A096F" w14:paraId="6FDB7C3C" w14:textId="77777777" w:rsidTr="00E80AA2">
        <w:tc>
          <w:tcPr>
            <w:tcW w:w="842" w:type="dxa"/>
          </w:tcPr>
          <w:p w14:paraId="505BAD28" w14:textId="77777777" w:rsidR="004A096F" w:rsidRDefault="004A096F" w:rsidP="00E80AA2"/>
        </w:tc>
        <w:tc>
          <w:tcPr>
            <w:tcW w:w="1506" w:type="dxa"/>
          </w:tcPr>
          <w:p w14:paraId="680EBAA9" w14:textId="77777777" w:rsidR="004A096F" w:rsidRDefault="004A096F" w:rsidP="00E80AA2"/>
        </w:tc>
        <w:tc>
          <w:tcPr>
            <w:tcW w:w="708" w:type="dxa"/>
          </w:tcPr>
          <w:p w14:paraId="181BCB26" w14:textId="77777777" w:rsidR="004A096F" w:rsidRDefault="004A096F" w:rsidP="00E80AA2">
            <w:r>
              <w:t>2</w:t>
            </w:r>
          </w:p>
        </w:tc>
        <w:tc>
          <w:tcPr>
            <w:tcW w:w="1906" w:type="dxa"/>
          </w:tcPr>
          <w:p w14:paraId="271B6DA7" w14:textId="4C59A7E4" w:rsidR="00232A2A" w:rsidRPr="00232A2A" w:rsidRDefault="00457719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enters</w:t>
            </w:r>
            <w:r w:rsidR="00232A2A" w:rsidRPr="00232A2A">
              <w:rPr>
                <w:sz w:val="18"/>
                <w:szCs w:val="18"/>
              </w:rPr>
              <w:t xml:space="preserve"> username and password for system login.</w:t>
            </w:r>
          </w:p>
          <w:p w14:paraId="7D4D3DE7" w14:textId="3F1A5EB6" w:rsidR="004A096F" w:rsidRDefault="004A096F" w:rsidP="00E80AA2"/>
        </w:tc>
        <w:tc>
          <w:tcPr>
            <w:tcW w:w="2268" w:type="dxa"/>
          </w:tcPr>
          <w:p w14:paraId="4885D5C6" w14:textId="77777777" w:rsidR="006F1372" w:rsidRPr="004A096F" w:rsidRDefault="006F1372" w:rsidP="006F1372">
            <w:r>
              <w:rPr>
                <w:b/>
                <w:bCs/>
              </w:rPr>
              <w:lastRenderedPageBreak/>
              <w:t>Username:</w:t>
            </w:r>
            <w:r>
              <w:t>cus02</w:t>
            </w:r>
          </w:p>
          <w:p w14:paraId="19839BE3" w14:textId="48615874" w:rsidR="004A096F" w:rsidRDefault="006F1372" w:rsidP="006F1372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6900036B" w14:textId="79E45AD6" w:rsidR="004A096F" w:rsidRDefault="006F1372" w:rsidP="00E80AA2">
            <w:r>
              <w:t>The username or password is invalid</w:t>
            </w:r>
          </w:p>
        </w:tc>
        <w:tc>
          <w:tcPr>
            <w:tcW w:w="1487" w:type="dxa"/>
          </w:tcPr>
          <w:p w14:paraId="4090034D" w14:textId="77777777" w:rsidR="004A096F" w:rsidRDefault="004A096F" w:rsidP="00E80AA2"/>
        </w:tc>
      </w:tr>
    </w:tbl>
    <w:p w14:paraId="3B40051E" w14:textId="13C4D50E" w:rsidR="006F1372" w:rsidRDefault="004A096F" w:rsidP="004A096F">
      <w:r>
        <w:lastRenderedPageBreak/>
        <w:tab/>
      </w:r>
    </w:p>
    <w:p w14:paraId="1FA195A2" w14:textId="77777777" w:rsidR="006F1372" w:rsidRDefault="006F1372" w:rsidP="004A096F"/>
    <w:p w14:paraId="53A57DC1" w14:textId="4C9868BD" w:rsidR="00E80AA2" w:rsidRDefault="00E80AA2" w:rsidP="00E80AA2">
      <w:pPr>
        <w:pStyle w:val="Heading2"/>
        <w:rPr>
          <w:b/>
          <w:bCs/>
          <w:lang w:bidi="th-TH"/>
        </w:rPr>
      </w:pPr>
      <w:bookmarkStart w:id="37" w:name="_Toc381175981"/>
      <w:r>
        <w:rPr>
          <w:b/>
          <w:bCs/>
          <w:lang w:bidi="th-TH"/>
        </w:rPr>
        <w:t>UAT_TC 03</w:t>
      </w:r>
      <w:bookmarkEnd w:id="37"/>
    </w:p>
    <w:p w14:paraId="434E62B9" w14:textId="13389510" w:rsidR="00E80AA2" w:rsidRPr="005E5F54" w:rsidRDefault="00E80AA2" w:rsidP="00E80AA2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E80AA2">
        <w:rPr>
          <w:color w:val="0F6FC6" w:themeColor="accent1"/>
          <w:sz w:val="22"/>
          <w:szCs w:val="22"/>
        </w:rPr>
        <w:t xml:space="preserve">URS-03: The </w:t>
      </w:r>
      <w:r w:rsidR="00457719" w:rsidRPr="00E80AA2">
        <w:rPr>
          <w:color w:val="0F6FC6" w:themeColor="accent1"/>
          <w:sz w:val="22"/>
          <w:szCs w:val="22"/>
        </w:rPr>
        <w:t>customer updates</w:t>
      </w:r>
      <w:r w:rsidRPr="00E80AA2">
        <w:rPr>
          <w:color w:val="0F6FC6" w:themeColor="accent1"/>
          <w:sz w:val="22"/>
          <w:szCs w:val="22"/>
        </w:rPr>
        <w:t xml:space="preserve"> their information</w:t>
      </w:r>
    </w:p>
    <w:p w14:paraId="312E28C7" w14:textId="2B34D5F1" w:rsidR="00E80AA2" w:rsidRPr="005E5F54" w:rsidRDefault="00E80AA2" w:rsidP="00E80AA2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update their information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52DF1E67" w14:textId="77777777" w:rsidR="00E80AA2" w:rsidRPr="005E5F54" w:rsidRDefault="00E80AA2" w:rsidP="00E80AA2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49E3387" w14:textId="4063C8F2" w:rsidR="00E80AA2" w:rsidRPr="00CE14ED" w:rsidRDefault="00DE2F3F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open update information pages</w:t>
      </w:r>
      <w:r>
        <w:rPr>
          <w:sz w:val="18"/>
          <w:szCs w:val="18"/>
        </w:rPr>
        <w:t>.</w:t>
      </w:r>
    </w:p>
    <w:p w14:paraId="542BA147" w14:textId="4C6C3588" w:rsidR="00E80AA2" w:rsidRPr="00CE14ED" w:rsidRDefault="00BA350B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 enters</w:t>
      </w:r>
      <w:r w:rsidR="00E80AA2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updating customer information.</w:t>
      </w:r>
    </w:p>
    <w:p w14:paraId="28D6F577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9939372" w14:textId="77777777" w:rsidR="00E80AA2" w:rsidRPr="005E5F54" w:rsidRDefault="00E80AA2" w:rsidP="00E80AA2">
      <w:pPr>
        <w:rPr>
          <w:b/>
          <w:bCs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2940E80" w14:textId="77777777" w:rsidTr="00E80AA2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D8C659E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5E2312C6" w14:textId="478FCA02" w:rsidR="00E80AA2" w:rsidRDefault="00DE2F3F" w:rsidP="00E80AA2"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  <w:r w:rsidRPr="00DE2F3F">
              <w:t xml:space="preserve"> </w:t>
            </w:r>
          </w:p>
        </w:tc>
      </w:tr>
      <w:tr w:rsidR="00E80AA2" w14:paraId="12B135FF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4FCEC7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075768" w14:textId="58944EFB" w:rsidR="00E80AA2" w:rsidRDefault="00A20D09" w:rsidP="00E80AA2">
            <w:r>
              <w:t xml:space="preserve">At office </w:t>
            </w:r>
          </w:p>
        </w:tc>
      </w:tr>
      <w:tr w:rsidR="00E80AA2" w14:paraId="2D2EDF70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1E50FA9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3A933A4" w14:textId="49C6CE78" w:rsidR="00E80AA2" w:rsidRDefault="00E80AA2" w:rsidP="00E80AA2">
            <w:r>
              <w:t>cus_03.jpg</w:t>
            </w:r>
          </w:p>
        </w:tc>
      </w:tr>
    </w:tbl>
    <w:p w14:paraId="7A3EA2C0" w14:textId="77777777" w:rsidR="00E80AA2" w:rsidRDefault="00E80AA2" w:rsidP="00E80AA2">
      <w:r>
        <w:tab/>
      </w:r>
    </w:p>
    <w:p w14:paraId="226CD3E8" w14:textId="77777777" w:rsidR="00E80AA2" w:rsidRDefault="00E80AA2" w:rsidP="00E80AA2"/>
    <w:p w14:paraId="440A3ADB" w14:textId="77777777" w:rsidR="00E80AA2" w:rsidRPr="005E5F54" w:rsidRDefault="00E80AA2" w:rsidP="00E80AA2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780B9A6" w14:textId="77777777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005F0A32" w14:textId="77777777" w:rsidR="00E80AA2" w:rsidRDefault="00E80AA2" w:rsidP="00E80AA2">
      <w:pPr>
        <w:ind w:left="1440" w:firstLine="720"/>
      </w:pPr>
      <w:r>
        <w:t xml:space="preserve"> - Name: </w:t>
      </w:r>
      <w:r w:rsidRPr="00B07163">
        <w:t>55669965</w:t>
      </w:r>
    </w:p>
    <w:p w14:paraId="5916E16D" w14:textId="77777777" w:rsidR="00E80AA2" w:rsidRDefault="00E80AA2" w:rsidP="00E80AA2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>
        <w:rPr>
          <w:b/>
          <w:bCs/>
        </w:rPr>
        <w:t>Customer input wrong address format</w:t>
      </w:r>
    </w:p>
    <w:p w14:paraId="5DD2F474" w14:textId="77777777" w:rsidR="00E80AA2" w:rsidRDefault="00E80AA2" w:rsidP="00E80AA2">
      <w:pPr>
        <w:ind w:left="1440" w:firstLine="720"/>
      </w:pPr>
      <w:r>
        <w:rPr>
          <w:b/>
          <w:bCs/>
        </w:rPr>
        <w:t xml:space="preserve"> </w:t>
      </w:r>
      <w:r>
        <w:t>- Address: **&amp;#^^@^^&amp;$</w:t>
      </w:r>
    </w:p>
    <w:p w14:paraId="007A62BF" w14:textId="5D040CCE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3. Customer input wrong picture file format</w:t>
      </w:r>
    </w:p>
    <w:p w14:paraId="722AE704" w14:textId="46EE31A9" w:rsidR="00E80AA2" w:rsidRDefault="00E80AA2" w:rsidP="00E80AA2">
      <w:pPr>
        <w:ind w:left="1440" w:firstLine="720"/>
      </w:pPr>
      <w:r>
        <w:rPr>
          <w:b/>
          <w:bCs/>
        </w:rPr>
        <w:t xml:space="preserve">- </w:t>
      </w:r>
      <w:r w:rsidR="00D61D41">
        <w:t>Picture: cus_03</w:t>
      </w:r>
      <w:r>
        <w:t>.docx</w:t>
      </w:r>
    </w:p>
    <w:p w14:paraId="6966B043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1878BCD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384E83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CCC37DA" w14:textId="77777777" w:rsidR="00E80AA2" w:rsidRDefault="00E80AA2" w:rsidP="00E80AA2">
            <w:proofErr w:type="spellStart"/>
            <w:r>
              <w:t>Panupak</w:t>
            </w:r>
            <w:proofErr w:type="spellEnd"/>
            <w:r>
              <w:t xml:space="preserve"> </w:t>
            </w:r>
            <w:proofErr w:type="spellStart"/>
            <w:r>
              <w:t>Wichaidit</w:t>
            </w:r>
            <w:proofErr w:type="spellEnd"/>
            <w:r>
              <w:t xml:space="preserve"> </w:t>
            </w:r>
          </w:p>
        </w:tc>
      </w:tr>
      <w:tr w:rsidR="00E80AA2" w14:paraId="3311FF1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480AF6A3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67A4A9C6" w14:textId="77777777" w:rsidR="00E80AA2" w:rsidRDefault="00E80AA2" w:rsidP="00E80AA2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Thailand 50300</w:t>
            </w:r>
          </w:p>
        </w:tc>
      </w:tr>
      <w:tr w:rsidR="00E80AA2" w14:paraId="0F18A067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473563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67BE6AEB" w14:textId="77777777" w:rsidR="00E80AA2" w:rsidRDefault="00E80AA2" w:rsidP="00E80AA2">
            <w:r>
              <w:t>cus02</w:t>
            </w:r>
          </w:p>
        </w:tc>
      </w:tr>
      <w:tr w:rsidR="00E80AA2" w14:paraId="76A36F57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ECE3987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0881CD08" w14:textId="77777777" w:rsidR="00E80AA2" w:rsidRDefault="00E80AA2" w:rsidP="00E80AA2">
            <w:r>
              <w:t>5678</w:t>
            </w:r>
          </w:p>
        </w:tc>
      </w:tr>
      <w:tr w:rsidR="00E80AA2" w14:paraId="3E2A43A6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76F348B9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6E39E59A" w14:textId="77777777" w:rsidR="00E80AA2" w:rsidRDefault="00E80AA2" w:rsidP="00E80AA2">
            <w:r>
              <w:t>cus_02.jpg</w:t>
            </w:r>
          </w:p>
        </w:tc>
      </w:tr>
    </w:tbl>
    <w:p w14:paraId="76721723" w14:textId="77777777" w:rsidR="00E80AA2" w:rsidRDefault="00E80AA2" w:rsidP="00E80AA2">
      <w:pPr>
        <w:ind w:left="1440" w:firstLine="720"/>
      </w:pPr>
    </w:p>
    <w:p w14:paraId="2780ADD1" w14:textId="527B86B8" w:rsidR="00E80AA2" w:rsidRDefault="00E80AA2" w:rsidP="00902165"/>
    <w:p w14:paraId="21F3F41D" w14:textId="77777777" w:rsidR="00D61D41" w:rsidRDefault="00D61D41" w:rsidP="00902165"/>
    <w:p w14:paraId="4F7E058A" w14:textId="77777777" w:rsidR="00D61D41" w:rsidRDefault="00D61D41" w:rsidP="00902165"/>
    <w:p w14:paraId="3643438A" w14:textId="69DF48D0" w:rsidR="00221F3A" w:rsidRPr="00221F3A" w:rsidRDefault="00221F3A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UAT_</w:t>
      </w:r>
      <w:r>
        <w:rPr>
          <w:b/>
          <w:bCs/>
        </w:rPr>
        <w:t>TC 03</w:t>
      </w:r>
      <w:r w:rsidRPr="00221F3A">
        <w:rPr>
          <w:b/>
          <w:bCs/>
        </w:rPr>
        <w:t xml:space="preserve"> relationship table</w:t>
      </w:r>
    </w:p>
    <w:p w14:paraId="6B840592" w14:textId="4D82E50A" w:rsidR="00E80AA2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80AA2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3DA2CCA5" w14:textId="77777777" w:rsidTr="00E80AA2">
        <w:tc>
          <w:tcPr>
            <w:tcW w:w="851" w:type="dxa"/>
            <w:shd w:val="clear" w:color="auto" w:fill="5FF2CA" w:themeFill="accent4" w:themeFillTint="99"/>
          </w:tcPr>
          <w:p w14:paraId="42D6B11E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155A823" w14:textId="0BA8FD9C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201132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F4073C4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6A626C7" w14:textId="7E86A3BA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F2A94CF" w14:textId="36F5B838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F9B8DFB" w14:textId="6C0C8275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07A51BE5" w14:textId="77777777" w:rsidTr="00E80AA2">
        <w:tc>
          <w:tcPr>
            <w:tcW w:w="851" w:type="dxa"/>
          </w:tcPr>
          <w:p w14:paraId="2991B687" w14:textId="0B27A822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561411B0" w14:textId="41C58F40" w:rsidR="00E80AA2" w:rsidRDefault="00D61D41" w:rsidP="00E80AA2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5AF773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2061CC1" w14:textId="58FDF2EC" w:rsidR="00E80AA2" w:rsidRDefault="00DE2F3F" w:rsidP="00E80AA2">
            <w:r w:rsidRPr="00DE2F3F">
              <w:t xml:space="preserve"> A customer open update information pages.</w:t>
            </w:r>
          </w:p>
        </w:tc>
        <w:tc>
          <w:tcPr>
            <w:tcW w:w="2304" w:type="dxa"/>
          </w:tcPr>
          <w:p w14:paraId="1F8A0031" w14:textId="77777777" w:rsidR="00E80AA2" w:rsidRDefault="00E80AA2" w:rsidP="00E80AA2"/>
        </w:tc>
        <w:tc>
          <w:tcPr>
            <w:tcW w:w="1560" w:type="dxa"/>
          </w:tcPr>
          <w:p w14:paraId="6082B994" w14:textId="1F574FA0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0C3616BE" w14:textId="455B7420" w:rsidR="00E80AA2" w:rsidRDefault="00E80AA2" w:rsidP="00E80AA2"/>
        </w:tc>
        <w:tc>
          <w:tcPr>
            <w:tcW w:w="1842" w:type="dxa"/>
          </w:tcPr>
          <w:p w14:paraId="121340AE" w14:textId="77777777" w:rsidR="00E80AA2" w:rsidRDefault="00E80AA2" w:rsidP="00E80AA2"/>
        </w:tc>
      </w:tr>
      <w:tr w:rsidR="00E80AA2" w14:paraId="081F5749" w14:textId="77777777" w:rsidTr="00E80AA2">
        <w:tc>
          <w:tcPr>
            <w:tcW w:w="851" w:type="dxa"/>
          </w:tcPr>
          <w:p w14:paraId="642BDB02" w14:textId="77777777" w:rsidR="00E80AA2" w:rsidRDefault="00E80AA2" w:rsidP="00E80AA2"/>
        </w:tc>
        <w:tc>
          <w:tcPr>
            <w:tcW w:w="1690" w:type="dxa"/>
          </w:tcPr>
          <w:p w14:paraId="017DCC20" w14:textId="77777777" w:rsidR="00E80AA2" w:rsidRDefault="00E80AA2" w:rsidP="00E80AA2"/>
        </w:tc>
        <w:tc>
          <w:tcPr>
            <w:tcW w:w="708" w:type="dxa"/>
          </w:tcPr>
          <w:p w14:paraId="520C866B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66B867ED" w14:textId="452806A8" w:rsidR="00E80AA2" w:rsidRDefault="00DE2F3F" w:rsidP="00E80AA2">
            <w:r>
              <w:rPr>
                <w:sz w:val="18"/>
                <w:szCs w:val="18"/>
              </w:rPr>
              <w:t xml:space="preserve"> </w:t>
            </w:r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updating customer information.</w:t>
            </w:r>
          </w:p>
        </w:tc>
        <w:tc>
          <w:tcPr>
            <w:tcW w:w="2304" w:type="dxa"/>
          </w:tcPr>
          <w:p w14:paraId="3F04D56D" w14:textId="632790B6" w:rsidR="00A20D09" w:rsidRDefault="00A20D09" w:rsidP="00A20D09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444C6A1A" w14:textId="0DEB8A61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51F37C5A" w14:textId="0D603603" w:rsidR="00E80AA2" w:rsidRDefault="00E80AA2" w:rsidP="00E80AA2"/>
        </w:tc>
        <w:tc>
          <w:tcPr>
            <w:tcW w:w="1560" w:type="dxa"/>
          </w:tcPr>
          <w:p w14:paraId="04F670ED" w14:textId="77777777" w:rsidR="00E80AA2" w:rsidRPr="00F62505" w:rsidRDefault="00E80AA2" w:rsidP="00E80AA2">
            <w:r w:rsidRPr="00F62505">
              <w:t xml:space="preserve"> The system shall provide catalog page that consist with product name, product description and product picture.</w:t>
            </w:r>
          </w:p>
          <w:p w14:paraId="7D56DA9B" w14:textId="77777777" w:rsidR="00E80AA2" w:rsidRDefault="00E80AA2" w:rsidP="00E80AA2"/>
        </w:tc>
        <w:tc>
          <w:tcPr>
            <w:tcW w:w="1842" w:type="dxa"/>
          </w:tcPr>
          <w:p w14:paraId="080D7A74" w14:textId="77777777" w:rsidR="00E80AA2" w:rsidRDefault="00E80AA2" w:rsidP="00E80AA2"/>
        </w:tc>
      </w:tr>
    </w:tbl>
    <w:p w14:paraId="35644644" w14:textId="77777777" w:rsidR="00E80AA2" w:rsidRPr="00EE1E39" w:rsidRDefault="00E80AA2" w:rsidP="00E80AA2"/>
    <w:p w14:paraId="62E861C3" w14:textId="1E34AA66" w:rsidR="00E80AA2" w:rsidRPr="00EE5DA1" w:rsidRDefault="00E80AA2" w:rsidP="00E80AA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</w:t>
      </w:r>
      <w:r w:rsidRPr="00F62505">
        <w:t xml:space="preserve"> </w:t>
      </w:r>
      <w:r w:rsidR="00A20D09" w:rsidRPr="00A20D09">
        <w:rPr>
          <w:b/>
          <w:bCs/>
          <w:sz w:val="20"/>
          <w:szCs w:val="20"/>
        </w:rPr>
        <w:t>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16F5F94E" w14:textId="77777777" w:rsidTr="00E80AA2">
        <w:tc>
          <w:tcPr>
            <w:tcW w:w="851" w:type="dxa"/>
            <w:shd w:val="clear" w:color="auto" w:fill="5FF2CA" w:themeFill="accent4" w:themeFillTint="99"/>
          </w:tcPr>
          <w:p w14:paraId="07FB657D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2711240" w14:textId="0E440CCF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6D5F0AC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87EE500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7242E21" w14:textId="2BA5C5F0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20A8EDD" w14:textId="5F45589E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A179D30" w14:textId="02658649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3548B056" w14:textId="77777777" w:rsidTr="00A20D09">
        <w:trPr>
          <w:trHeight w:val="917"/>
        </w:trPr>
        <w:tc>
          <w:tcPr>
            <w:tcW w:w="851" w:type="dxa"/>
          </w:tcPr>
          <w:p w14:paraId="7569E805" w14:textId="51C65AC0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7AF6FAFA" w14:textId="53154FB5" w:rsidR="00E80AA2" w:rsidRDefault="00D61D41" w:rsidP="00E80AA2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700750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39770C5" w14:textId="5F14DBEA" w:rsidR="00E80AA2" w:rsidRDefault="00A20D09" w:rsidP="00E80AA2">
            <w:r w:rsidRPr="00DE2F3F">
              <w:t>A customer open update information pages.</w:t>
            </w:r>
          </w:p>
        </w:tc>
        <w:tc>
          <w:tcPr>
            <w:tcW w:w="2304" w:type="dxa"/>
          </w:tcPr>
          <w:p w14:paraId="43CE1241" w14:textId="77777777" w:rsidR="00E80AA2" w:rsidRDefault="00E80AA2" w:rsidP="00E80AA2"/>
        </w:tc>
        <w:tc>
          <w:tcPr>
            <w:tcW w:w="1560" w:type="dxa"/>
          </w:tcPr>
          <w:p w14:paraId="6DED441F" w14:textId="1BED26F0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539F158A" w14:textId="73967401" w:rsidR="00E80AA2" w:rsidRDefault="00E80AA2" w:rsidP="00E80AA2"/>
        </w:tc>
        <w:tc>
          <w:tcPr>
            <w:tcW w:w="1842" w:type="dxa"/>
          </w:tcPr>
          <w:p w14:paraId="190A2561" w14:textId="77777777" w:rsidR="00E80AA2" w:rsidRDefault="00E80AA2" w:rsidP="00E80AA2"/>
        </w:tc>
      </w:tr>
      <w:tr w:rsidR="00E80AA2" w14:paraId="33D0740E" w14:textId="77777777" w:rsidTr="00E80AA2">
        <w:tc>
          <w:tcPr>
            <w:tcW w:w="851" w:type="dxa"/>
          </w:tcPr>
          <w:p w14:paraId="40A1B2A0" w14:textId="77777777" w:rsidR="00E80AA2" w:rsidRDefault="00E80AA2" w:rsidP="00E80AA2"/>
        </w:tc>
        <w:tc>
          <w:tcPr>
            <w:tcW w:w="1690" w:type="dxa"/>
          </w:tcPr>
          <w:p w14:paraId="164E86BC" w14:textId="77777777" w:rsidR="00E80AA2" w:rsidRDefault="00E80AA2" w:rsidP="00E80AA2"/>
        </w:tc>
        <w:tc>
          <w:tcPr>
            <w:tcW w:w="708" w:type="dxa"/>
          </w:tcPr>
          <w:p w14:paraId="5D938F45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00EC3405" w14:textId="123C5F2A" w:rsidR="00E80AA2" w:rsidRDefault="00A20D09" w:rsidP="00E80AA2"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updating customer information.</w:t>
            </w:r>
          </w:p>
        </w:tc>
        <w:tc>
          <w:tcPr>
            <w:tcW w:w="2304" w:type="dxa"/>
          </w:tcPr>
          <w:p w14:paraId="4D98BD3D" w14:textId="249B1190" w:rsidR="00A20D09" w:rsidRDefault="00A20D09" w:rsidP="00A20D09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55669965</w:t>
            </w:r>
          </w:p>
          <w:p w14:paraId="77A0A9EB" w14:textId="77777777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38F8BABF" w14:textId="77777777" w:rsidR="00E80AA2" w:rsidRDefault="00E80AA2" w:rsidP="00E80AA2"/>
        </w:tc>
        <w:tc>
          <w:tcPr>
            <w:tcW w:w="1560" w:type="dxa"/>
          </w:tcPr>
          <w:p w14:paraId="39210EE6" w14:textId="77777777" w:rsidR="00E80AA2" w:rsidRDefault="00E80AA2" w:rsidP="00E80AA2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44455B68" w14:textId="77777777" w:rsidR="00E80AA2" w:rsidRDefault="00E80AA2" w:rsidP="00E80AA2"/>
        </w:tc>
      </w:tr>
    </w:tbl>
    <w:p w14:paraId="5F011DAB" w14:textId="77777777" w:rsidR="00E80AA2" w:rsidRDefault="00E80AA2" w:rsidP="00E80AA2">
      <w:r>
        <w:tab/>
      </w:r>
    </w:p>
    <w:p w14:paraId="48DC0821" w14:textId="77777777" w:rsidR="00E80AA2" w:rsidRDefault="00E80AA2" w:rsidP="00E80AA2"/>
    <w:p w14:paraId="57819F55" w14:textId="334E23F0" w:rsidR="0030180E" w:rsidRDefault="0030180E" w:rsidP="00E80AA2"/>
    <w:p w14:paraId="0122E8EB" w14:textId="77777777" w:rsidR="0030180E" w:rsidRDefault="0030180E" w:rsidP="00E80AA2"/>
    <w:p w14:paraId="1170C4B6" w14:textId="77777777" w:rsidR="0030180E" w:rsidRDefault="0030180E" w:rsidP="00E80AA2"/>
    <w:p w14:paraId="77B1B503" w14:textId="77777777" w:rsidR="0030180E" w:rsidRDefault="0030180E" w:rsidP="00E80AA2"/>
    <w:p w14:paraId="6CAD4EE9" w14:textId="77777777" w:rsidR="0030180E" w:rsidRDefault="0030180E" w:rsidP="00E80AA2"/>
    <w:p w14:paraId="55A9F0E2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2CED45C8" w14:textId="77777777" w:rsidTr="00F57E68">
        <w:tc>
          <w:tcPr>
            <w:tcW w:w="842" w:type="dxa"/>
            <w:shd w:val="clear" w:color="auto" w:fill="5FF2CA" w:themeFill="accent4" w:themeFillTint="99"/>
          </w:tcPr>
          <w:p w14:paraId="738AEF6E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34104D4B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071F34F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5E901F53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A0E9648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7CA82DE8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AF610BF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F877759" w14:textId="77777777" w:rsidTr="00F57E68">
        <w:tc>
          <w:tcPr>
            <w:tcW w:w="842" w:type="dxa"/>
          </w:tcPr>
          <w:p w14:paraId="259ACDB1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ED1D671" w14:textId="77777777" w:rsidR="0030180E" w:rsidRDefault="0030180E" w:rsidP="00F57E68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131C9069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49DCBA13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33DB5201" w14:textId="77777777" w:rsidR="0030180E" w:rsidRDefault="0030180E" w:rsidP="00F57E68"/>
        </w:tc>
        <w:tc>
          <w:tcPr>
            <w:tcW w:w="1915" w:type="dxa"/>
          </w:tcPr>
          <w:p w14:paraId="14675FDE" w14:textId="37A932B1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7FE5C7CD" w14:textId="73FB8D44" w:rsidR="0030180E" w:rsidRDefault="0030180E" w:rsidP="00F57E68"/>
        </w:tc>
        <w:tc>
          <w:tcPr>
            <w:tcW w:w="1487" w:type="dxa"/>
          </w:tcPr>
          <w:p w14:paraId="2D2F02B4" w14:textId="77777777" w:rsidR="0030180E" w:rsidRDefault="0030180E" w:rsidP="00F57E68"/>
        </w:tc>
      </w:tr>
      <w:tr w:rsidR="0030180E" w14:paraId="14BDC631" w14:textId="77777777" w:rsidTr="00F57E68">
        <w:tc>
          <w:tcPr>
            <w:tcW w:w="842" w:type="dxa"/>
          </w:tcPr>
          <w:p w14:paraId="0AFA87DF" w14:textId="77777777" w:rsidR="0030180E" w:rsidRDefault="0030180E" w:rsidP="00F57E68"/>
        </w:tc>
        <w:tc>
          <w:tcPr>
            <w:tcW w:w="1506" w:type="dxa"/>
          </w:tcPr>
          <w:p w14:paraId="483B3746" w14:textId="77777777" w:rsidR="0030180E" w:rsidRDefault="0030180E" w:rsidP="00F57E68"/>
        </w:tc>
        <w:tc>
          <w:tcPr>
            <w:tcW w:w="708" w:type="dxa"/>
          </w:tcPr>
          <w:p w14:paraId="22C45A4A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61C884E6" w14:textId="77777777" w:rsidR="0030180E" w:rsidRDefault="0030180E" w:rsidP="00F57E68"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updating customer information.</w:t>
            </w:r>
          </w:p>
        </w:tc>
        <w:tc>
          <w:tcPr>
            <w:tcW w:w="2268" w:type="dxa"/>
          </w:tcPr>
          <w:p w14:paraId="649F5859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500D44A5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 </w:t>
            </w:r>
            <w:r w:rsidRPr="00D61D41">
              <w:rPr>
                <w:color w:val="009DD9" w:themeColor="accent2"/>
              </w:rPr>
              <w:t>**&amp;#^^@^^&amp;$</w:t>
            </w:r>
          </w:p>
          <w:p w14:paraId="280F4084" w14:textId="77777777" w:rsidR="0030180E" w:rsidRDefault="0030180E" w:rsidP="00F57E68"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6C2AC1DF" w14:textId="77777777" w:rsidR="0030180E" w:rsidRDefault="0030180E" w:rsidP="00F57E68"/>
        </w:tc>
        <w:tc>
          <w:tcPr>
            <w:tcW w:w="1915" w:type="dxa"/>
          </w:tcPr>
          <w:p w14:paraId="3F5C7183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587B7ED6" w14:textId="77777777" w:rsidR="0030180E" w:rsidRDefault="0030180E" w:rsidP="00F57E68"/>
        </w:tc>
      </w:tr>
    </w:tbl>
    <w:p w14:paraId="4F68EF3C" w14:textId="77777777" w:rsidR="0030180E" w:rsidRDefault="0030180E" w:rsidP="0030180E">
      <w:pPr>
        <w:rPr>
          <w:b/>
          <w:bCs/>
          <w:sz w:val="20"/>
          <w:szCs w:val="20"/>
        </w:rPr>
      </w:pPr>
    </w:p>
    <w:p w14:paraId="07AEBBCC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picture file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04430403" w14:textId="77777777" w:rsidTr="00F57E68">
        <w:tc>
          <w:tcPr>
            <w:tcW w:w="842" w:type="dxa"/>
            <w:shd w:val="clear" w:color="auto" w:fill="5FF2CA" w:themeFill="accent4" w:themeFillTint="99"/>
          </w:tcPr>
          <w:p w14:paraId="55674345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758C96D0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82A738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855DA5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60A65B5A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90B6F6C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76BE795E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D928CC2" w14:textId="77777777" w:rsidTr="00F57E68">
        <w:tc>
          <w:tcPr>
            <w:tcW w:w="842" w:type="dxa"/>
          </w:tcPr>
          <w:p w14:paraId="19FD9A1E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10E3F20" w14:textId="77777777" w:rsidR="0030180E" w:rsidRDefault="0030180E" w:rsidP="00F57E68">
            <w:r w:rsidRPr="00D61D41">
              <w:t xml:space="preserve">The </w:t>
            </w:r>
            <w:proofErr w:type="gramStart"/>
            <w:r w:rsidRPr="00D61D41">
              <w:t>customer update</w:t>
            </w:r>
            <w:proofErr w:type="gramEnd"/>
            <w:r w:rsidRPr="00D61D41">
              <w:t xml:space="preserve"> their information</w:t>
            </w:r>
            <w:r>
              <w:t>.</w:t>
            </w:r>
          </w:p>
        </w:tc>
        <w:tc>
          <w:tcPr>
            <w:tcW w:w="708" w:type="dxa"/>
          </w:tcPr>
          <w:p w14:paraId="0A987A62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169BA738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6C6AC9DC" w14:textId="77777777" w:rsidR="0030180E" w:rsidRDefault="0030180E" w:rsidP="00F57E68"/>
        </w:tc>
        <w:tc>
          <w:tcPr>
            <w:tcW w:w="1915" w:type="dxa"/>
          </w:tcPr>
          <w:p w14:paraId="4A863252" w14:textId="1B803952" w:rsidR="006F1372" w:rsidRDefault="006F1372" w:rsidP="006F1372">
            <w:r>
              <w:t xml:space="preserve">The </w:t>
            </w:r>
            <w:proofErr w:type="gramStart"/>
            <w:r>
              <w:t>system provide</w:t>
            </w:r>
            <w:proofErr w:type="gramEnd"/>
            <w:r>
              <w:t xml:space="preserve"> an interface for update a customer information which receive name address and their picture.</w:t>
            </w:r>
          </w:p>
          <w:p w14:paraId="57CEF7CE" w14:textId="2B9692B0" w:rsidR="0030180E" w:rsidRDefault="0030180E" w:rsidP="00F57E68"/>
        </w:tc>
        <w:tc>
          <w:tcPr>
            <w:tcW w:w="1487" w:type="dxa"/>
          </w:tcPr>
          <w:p w14:paraId="3A056F7B" w14:textId="77777777" w:rsidR="0030180E" w:rsidRDefault="0030180E" w:rsidP="00F57E68"/>
        </w:tc>
      </w:tr>
      <w:tr w:rsidR="0030180E" w14:paraId="5CF31B76" w14:textId="77777777" w:rsidTr="00F57E68">
        <w:tc>
          <w:tcPr>
            <w:tcW w:w="842" w:type="dxa"/>
          </w:tcPr>
          <w:p w14:paraId="7A2EEED3" w14:textId="77777777" w:rsidR="0030180E" w:rsidRDefault="0030180E" w:rsidP="00F57E68"/>
        </w:tc>
        <w:tc>
          <w:tcPr>
            <w:tcW w:w="1506" w:type="dxa"/>
          </w:tcPr>
          <w:p w14:paraId="758D1AB2" w14:textId="77777777" w:rsidR="0030180E" w:rsidRDefault="0030180E" w:rsidP="00F57E68"/>
        </w:tc>
        <w:tc>
          <w:tcPr>
            <w:tcW w:w="708" w:type="dxa"/>
          </w:tcPr>
          <w:p w14:paraId="41461D38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39DBBF3E" w14:textId="77777777" w:rsidR="0030180E" w:rsidRDefault="0030180E" w:rsidP="00F57E68">
            <w:proofErr w:type="gramStart"/>
            <w:r w:rsidRPr="00DE2F3F">
              <w:rPr>
                <w:sz w:val="18"/>
                <w:szCs w:val="18"/>
              </w:rPr>
              <w:t>A customer enter</w:t>
            </w:r>
            <w:proofErr w:type="gramEnd"/>
            <w:r w:rsidRPr="00DE2F3F">
              <w:rPr>
                <w:sz w:val="18"/>
                <w:szCs w:val="18"/>
              </w:rPr>
              <w:t xml:space="preserve"> name, address, picture username and password for updating customer information.</w:t>
            </w:r>
          </w:p>
        </w:tc>
        <w:tc>
          <w:tcPr>
            <w:tcW w:w="2268" w:type="dxa"/>
          </w:tcPr>
          <w:p w14:paraId="3E447574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635ACB5D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D61D41">
              <w:rPr>
                <w:color w:val="009DD9" w:themeColor="accent2"/>
              </w:rPr>
              <w:t>cus_03.docx</w:t>
            </w:r>
          </w:p>
          <w:p w14:paraId="2D38A207" w14:textId="77777777" w:rsidR="0030180E" w:rsidRDefault="0030180E" w:rsidP="00F57E68"/>
        </w:tc>
        <w:tc>
          <w:tcPr>
            <w:tcW w:w="1915" w:type="dxa"/>
          </w:tcPr>
          <w:p w14:paraId="70ACA7F4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2AB42B6F" w14:textId="77777777" w:rsidR="0030180E" w:rsidRDefault="0030180E" w:rsidP="00F57E68"/>
        </w:tc>
      </w:tr>
    </w:tbl>
    <w:p w14:paraId="75716B69" w14:textId="77777777" w:rsidR="0030180E" w:rsidRDefault="0030180E" w:rsidP="0030180E">
      <w:pPr>
        <w:rPr>
          <w:lang w:bidi="th-TH"/>
        </w:rPr>
      </w:pPr>
    </w:p>
    <w:p w14:paraId="2C0E7721" w14:textId="77777777" w:rsidR="00DE2F3F" w:rsidRDefault="00DE2F3F" w:rsidP="00E80AA2"/>
    <w:p w14:paraId="301442AA" w14:textId="43177C2E" w:rsidR="00D61D41" w:rsidRDefault="00D61D41" w:rsidP="00E80AA2"/>
    <w:p w14:paraId="35068DEB" w14:textId="77777777" w:rsidR="00D61D41" w:rsidRDefault="00D61D41" w:rsidP="00E80AA2"/>
    <w:p w14:paraId="3DF52995" w14:textId="26978764" w:rsidR="0030180E" w:rsidRDefault="0030180E" w:rsidP="00E80AA2"/>
    <w:p w14:paraId="5AF93C9F" w14:textId="77777777" w:rsidR="009E1865" w:rsidRDefault="009E1865" w:rsidP="00E80AA2"/>
    <w:p w14:paraId="33657FE6" w14:textId="77777777" w:rsidR="00221F3A" w:rsidRDefault="00221F3A" w:rsidP="00E80AA2"/>
    <w:p w14:paraId="7DEB2AAD" w14:textId="75E9EEEC" w:rsidR="00D61D41" w:rsidRDefault="00D61D41" w:rsidP="00D61D41">
      <w:pPr>
        <w:pStyle w:val="Heading2"/>
        <w:rPr>
          <w:b/>
          <w:bCs/>
          <w:lang w:bidi="th-TH"/>
        </w:rPr>
      </w:pPr>
      <w:bookmarkStart w:id="38" w:name="_Toc381175982"/>
      <w:r>
        <w:rPr>
          <w:b/>
          <w:bCs/>
          <w:lang w:bidi="th-TH"/>
        </w:rPr>
        <w:lastRenderedPageBreak/>
        <w:t>UAT_TC 04</w:t>
      </w:r>
      <w:bookmarkEnd w:id="38"/>
    </w:p>
    <w:p w14:paraId="41D1181F" w14:textId="4CFFC0CE" w:rsidR="00D61D41" w:rsidRPr="005E5F54" w:rsidRDefault="00D61D41" w:rsidP="00D61D4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URS-04: The customer search product.</w:t>
      </w:r>
    </w:p>
    <w:p w14:paraId="0D973F0C" w14:textId="4C8A13B7" w:rsidR="00D61D41" w:rsidRPr="005E5F54" w:rsidRDefault="00D61D41" w:rsidP="00D61D4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</w:t>
      </w:r>
      <w:r w:rsidR="000462F3">
        <w:rPr>
          <w:color w:val="0F6FC6" w:themeColor="accent1"/>
          <w:sz w:val="22"/>
          <w:szCs w:val="22"/>
        </w:rPr>
        <w:t>search product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7E5A6468" w14:textId="77777777" w:rsidR="00D61D41" w:rsidRPr="005E5F54" w:rsidRDefault="00D61D41" w:rsidP="00D61D4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CADAB2" w14:textId="4F874C34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 w:rsidR="000462F3">
        <w:t>search product page</w:t>
      </w:r>
      <w:r>
        <w:rPr>
          <w:sz w:val="18"/>
          <w:szCs w:val="18"/>
        </w:rPr>
        <w:t>.</w:t>
      </w:r>
    </w:p>
    <w:p w14:paraId="3D34D4AD" w14:textId="7602A7A9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A customer enter</w:t>
      </w:r>
      <w:r w:rsidRPr="00CE14ED">
        <w:rPr>
          <w:sz w:val="18"/>
          <w:szCs w:val="18"/>
        </w:rPr>
        <w:t xml:space="preserve"> </w:t>
      </w:r>
      <w:r w:rsidR="000462F3">
        <w:t>product name for search a product in database.</w:t>
      </w:r>
    </w:p>
    <w:p w14:paraId="2ECFCDFC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51E0DEB" w14:textId="77777777" w:rsidR="00D61D41" w:rsidRDefault="00D61D41" w:rsidP="00D61D41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1A9D8775" w14:textId="2022F1F3" w:rsidR="00A164C5" w:rsidRPr="00A164C5" w:rsidRDefault="00A164C5" w:rsidP="00D61D41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D61D41" w14:paraId="442D7C7E" w14:textId="77777777" w:rsidTr="000462F3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1D08D441" w14:textId="5EE6F30E" w:rsidR="00D61D41" w:rsidRPr="00A56555" w:rsidRDefault="000462F3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="00D61D41"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76C37A08" w14:textId="7C6E5232" w:rsidR="00D61D41" w:rsidRDefault="000462F3" w:rsidP="00F57E68">
            <w:r>
              <w:t>Frozen</w:t>
            </w:r>
            <w:r w:rsidR="00D61D41" w:rsidRPr="00DE2F3F">
              <w:t xml:space="preserve"> </w:t>
            </w:r>
          </w:p>
        </w:tc>
      </w:tr>
    </w:tbl>
    <w:p w14:paraId="4FB7EE7E" w14:textId="1F96DE2A" w:rsidR="00D61D41" w:rsidRDefault="00D61D41" w:rsidP="00D61D41">
      <w:r>
        <w:tab/>
      </w:r>
      <w:r w:rsidR="00A164C5">
        <w:tab/>
      </w:r>
      <w:r w:rsidR="00A164C5">
        <w:tab/>
      </w:r>
    </w:p>
    <w:p w14:paraId="61A3062E" w14:textId="0D9E1576" w:rsidR="00A164C5" w:rsidRDefault="00A164C5" w:rsidP="00D61D41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A164C5" w14:paraId="13B77DA3" w14:textId="77777777" w:rsidTr="00A164C5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4630F82A" w14:textId="77777777" w:rsidR="00A164C5" w:rsidRPr="00A56555" w:rsidRDefault="00A164C5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5FAD3AD9" w14:textId="3E880A0A" w:rsidR="00A164C5" w:rsidRDefault="00A164C5" w:rsidP="00F57E68">
            <w:r>
              <w:t>Man of Steel</w:t>
            </w:r>
          </w:p>
        </w:tc>
      </w:tr>
    </w:tbl>
    <w:p w14:paraId="5E452A1E" w14:textId="22B700B6" w:rsidR="00D61D41" w:rsidRDefault="00D61D41" w:rsidP="00D61D41"/>
    <w:p w14:paraId="1E6DB2A4" w14:textId="77777777" w:rsidR="00D61D41" w:rsidRPr="005E5F54" w:rsidRDefault="00D61D41" w:rsidP="00D61D4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716B0D13" w14:textId="7FD43727" w:rsidR="00D61D41" w:rsidRDefault="00D61D41" w:rsidP="00D61D4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 w:rsidR="00CB7232">
        <w:rPr>
          <w:b/>
          <w:bCs/>
        </w:rPr>
        <w:t xml:space="preserve"> product name</w:t>
      </w:r>
    </w:p>
    <w:p w14:paraId="32E18764" w14:textId="05B7BD90" w:rsidR="00D61D41" w:rsidRDefault="00D61D41" w:rsidP="00D61D41">
      <w:pPr>
        <w:ind w:left="1440" w:firstLine="720"/>
      </w:pPr>
      <w:r>
        <w:t xml:space="preserve"> - Name:</w:t>
      </w:r>
      <w:r w:rsidR="00CB7232" w:rsidRPr="00CB7232">
        <w:t xml:space="preserve"> </w:t>
      </w:r>
      <w:r w:rsidR="00CB7232">
        <w:t xml:space="preserve">Hobbit </w:t>
      </w:r>
      <w:r w:rsidR="00CB7232" w:rsidRPr="00CB7232">
        <w:t>an Unexpected Journey</w:t>
      </w:r>
    </w:p>
    <w:p w14:paraId="79043A07" w14:textId="77777777" w:rsidR="00A164C5" w:rsidRDefault="00A164C5" w:rsidP="00A164C5"/>
    <w:p w14:paraId="57B6AC61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CB7232" w14:paraId="39A4CBE1" w14:textId="0C4B949C" w:rsidTr="0030180E">
        <w:tc>
          <w:tcPr>
            <w:tcW w:w="445" w:type="dxa"/>
            <w:shd w:val="clear" w:color="auto" w:fill="5FF2CA" w:themeFill="accent4" w:themeFillTint="99"/>
          </w:tcPr>
          <w:p w14:paraId="484EC039" w14:textId="0149EBD2" w:rsidR="00CB7232" w:rsidRDefault="00CB7232" w:rsidP="00D61D4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10312573" w14:textId="6DF6F7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48765EFB" w14:textId="19256FE1" w:rsidR="00CB7232" w:rsidRDefault="00CB7232" w:rsidP="00D61D4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026917D" w14:textId="532DAEF3" w:rsidR="00CB7232" w:rsidRDefault="00CB7232" w:rsidP="00D61D4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62A814C4" w14:textId="4C41C09C" w:rsidR="00CB7232" w:rsidRDefault="00CB7232" w:rsidP="00D61D4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6531916C" w14:textId="637EBE8C" w:rsidR="00CB7232" w:rsidRDefault="00CB7232" w:rsidP="00D61D4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A90D586" w14:textId="1060FE5E" w:rsidR="00CB7232" w:rsidRDefault="00CB7232" w:rsidP="00D61D41">
            <w:r>
              <w:t>Release Date</w:t>
            </w:r>
          </w:p>
        </w:tc>
      </w:tr>
      <w:tr w:rsidR="00CB7232" w14:paraId="16B75CF4" w14:textId="77777777" w:rsidTr="0030180E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1E953D01" w14:textId="1375B703" w:rsidR="00CB7232" w:rsidRDefault="00CB7232" w:rsidP="00D61D4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5E5201CA" w14:textId="25FAB4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0B1B8597" w14:textId="1DF2085F" w:rsidR="00CB7232" w:rsidRDefault="00CB7232" w:rsidP="00D61D4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39E0B837" w14:textId="25CA142C" w:rsidR="00CB7232" w:rsidRDefault="00CB7232" w:rsidP="00D61D4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7D07DEF5" w14:textId="104F31AF" w:rsidR="00CB7232" w:rsidRDefault="00CB7232" w:rsidP="00D61D4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2015A0F" w14:textId="26D24C07" w:rsidR="00CB7232" w:rsidRDefault="00CB7232" w:rsidP="00D61D4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8E8D16E" w14:textId="6D9BB63B" w:rsidR="00CB7232" w:rsidRDefault="00CB7232" w:rsidP="00D61D41">
            <w:r w:rsidRPr="00CB7232">
              <w:t>20/03/2014</w:t>
            </w:r>
          </w:p>
        </w:tc>
      </w:tr>
      <w:tr w:rsidR="00CB7232" w14:paraId="47856704" w14:textId="77777777" w:rsidTr="0030180E">
        <w:tc>
          <w:tcPr>
            <w:tcW w:w="445" w:type="dxa"/>
            <w:shd w:val="clear" w:color="auto" w:fill="FFFFFF" w:themeFill="background1"/>
          </w:tcPr>
          <w:p w14:paraId="5F269C85" w14:textId="63CDED47" w:rsidR="00CB7232" w:rsidRDefault="00CB7232" w:rsidP="00D61D4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674F86CF" w14:textId="6E149B0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70F3B400" w14:textId="278D2EE5" w:rsidR="00CB7232" w:rsidRDefault="00CB7232" w:rsidP="00D61D4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04D470E" w14:textId="1462189A" w:rsidR="00CB7232" w:rsidRDefault="00CB7232" w:rsidP="00D61D4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3FABC305" w14:textId="1256839F" w:rsidR="00CB7232" w:rsidRDefault="00CB7232" w:rsidP="00D61D4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B6575FA" w14:textId="6CBB671B" w:rsidR="00CB7232" w:rsidRDefault="00CB7232" w:rsidP="00D61D4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3E6BC585" w14:textId="6C6F6A58" w:rsidR="00CB7232" w:rsidRPr="00CB7232" w:rsidRDefault="00CB7232" w:rsidP="00D61D41">
            <w:r>
              <w:t>12/11/2013</w:t>
            </w:r>
          </w:p>
        </w:tc>
      </w:tr>
    </w:tbl>
    <w:p w14:paraId="4EF58643" w14:textId="77777777" w:rsidR="00D61D41" w:rsidRDefault="00D61D41" w:rsidP="00D61D41">
      <w:pPr>
        <w:ind w:left="1440" w:firstLine="720"/>
      </w:pPr>
    </w:p>
    <w:p w14:paraId="3D3D90DC" w14:textId="77777777" w:rsidR="00D61D41" w:rsidRDefault="00D61D41" w:rsidP="00E80AA2"/>
    <w:p w14:paraId="19687A5D" w14:textId="77777777" w:rsidR="0030180E" w:rsidRDefault="0030180E" w:rsidP="00E80AA2"/>
    <w:p w14:paraId="582B03A5" w14:textId="77777777" w:rsidR="0030180E" w:rsidRDefault="0030180E" w:rsidP="00E80AA2"/>
    <w:p w14:paraId="0537C42F" w14:textId="77777777" w:rsidR="0030180E" w:rsidRDefault="0030180E" w:rsidP="00E80AA2"/>
    <w:p w14:paraId="476E007D" w14:textId="77777777" w:rsidR="0030180E" w:rsidRDefault="0030180E" w:rsidP="00E80AA2"/>
    <w:p w14:paraId="621584D7" w14:textId="77777777" w:rsidR="0030180E" w:rsidRDefault="0030180E" w:rsidP="00E80AA2"/>
    <w:p w14:paraId="6E96063E" w14:textId="77777777" w:rsidR="0030180E" w:rsidRDefault="0030180E" w:rsidP="00E80AA2"/>
    <w:p w14:paraId="0C7A6612" w14:textId="77777777" w:rsidR="0030180E" w:rsidRDefault="0030180E" w:rsidP="00E80AA2"/>
    <w:p w14:paraId="514B623D" w14:textId="2BC74E0B" w:rsidR="0030180E" w:rsidRPr="00221F3A" w:rsidRDefault="0030180E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lastRenderedPageBreak/>
        <w:t>UAT</w:t>
      </w:r>
      <w:r w:rsidR="00221F3A" w:rsidRPr="00221F3A">
        <w:rPr>
          <w:b/>
          <w:bCs/>
        </w:rPr>
        <w:t>_TC 04</w:t>
      </w:r>
      <w:r w:rsidRPr="00221F3A">
        <w:rPr>
          <w:b/>
          <w:bCs/>
        </w:rPr>
        <w:t xml:space="preserve"> relationship table</w:t>
      </w:r>
    </w:p>
    <w:p w14:paraId="54049C58" w14:textId="77777777" w:rsidR="0030180E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759240BA" w14:textId="0EDF5212" w:rsidR="00F57E68" w:rsidRPr="00EE5DA1" w:rsidRDefault="00F57E68" w:rsidP="0030180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30180E" w14:paraId="023A6CD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FEEC22C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59BE289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84E5F5D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1AD321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3C67D594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76796933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2AC5D2F3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5F51C3BD" w14:textId="77777777" w:rsidTr="00F57E68">
        <w:tc>
          <w:tcPr>
            <w:tcW w:w="851" w:type="dxa"/>
          </w:tcPr>
          <w:p w14:paraId="166E9FFE" w14:textId="7F6D69E0" w:rsidR="0030180E" w:rsidRDefault="0030180E" w:rsidP="00F57E68">
            <w:r>
              <w:t>UAT_TC 04</w:t>
            </w:r>
          </w:p>
        </w:tc>
        <w:tc>
          <w:tcPr>
            <w:tcW w:w="1690" w:type="dxa"/>
          </w:tcPr>
          <w:p w14:paraId="2CFCA0FA" w14:textId="327358FB" w:rsidR="0030180E" w:rsidRDefault="0030180E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72B86F28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288D57A8" w14:textId="26916E3E" w:rsidR="0030180E" w:rsidRDefault="0030180E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16880E7" w14:textId="77777777" w:rsidR="0030180E" w:rsidRDefault="0030180E" w:rsidP="00F57E68"/>
        </w:tc>
        <w:tc>
          <w:tcPr>
            <w:tcW w:w="2070" w:type="dxa"/>
          </w:tcPr>
          <w:p w14:paraId="2D27781C" w14:textId="77777777" w:rsidR="0030180E" w:rsidRDefault="0030180E" w:rsidP="00F57E68">
            <w:r w:rsidRPr="0030180E">
              <w:t>The system shall provide search product page which receive product name for searching.</w:t>
            </w:r>
          </w:p>
          <w:p w14:paraId="3125F297" w14:textId="65955695" w:rsidR="0030180E" w:rsidRDefault="0030180E" w:rsidP="00F57E68"/>
        </w:tc>
        <w:tc>
          <w:tcPr>
            <w:tcW w:w="2196" w:type="dxa"/>
          </w:tcPr>
          <w:p w14:paraId="17D84813" w14:textId="77777777" w:rsidR="0030180E" w:rsidRDefault="0030180E" w:rsidP="00F57E68"/>
        </w:tc>
      </w:tr>
      <w:tr w:rsidR="0030180E" w14:paraId="794549B8" w14:textId="77777777" w:rsidTr="00F57E68">
        <w:tc>
          <w:tcPr>
            <w:tcW w:w="851" w:type="dxa"/>
          </w:tcPr>
          <w:p w14:paraId="5ECF0466" w14:textId="77777777" w:rsidR="0030180E" w:rsidRDefault="0030180E" w:rsidP="00F57E68"/>
        </w:tc>
        <w:tc>
          <w:tcPr>
            <w:tcW w:w="1690" w:type="dxa"/>
          </w:tcPr>
          <w:p w14:paraId="46E8959F" w14:textId="77777777" w:rsidR="0030180E" w:rsidRDefault="0030180E" w:rsidP="00F57E68"/>
        </w:tc>
        <w:tc>
          <w:tcPr>
            <w:tcW w:w="708" w:type="dxa"/>
          </w:tcPr>
          <w:p w14:paraId="63C0C30F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75080F88" w14:textId="05D60F07" w:rsidR="0030180E" w:rsidRDefault="0030180E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375E4178" w14:textId="46BC85F2" w:rsidR="0030180E" w:rsidRPr="0030180E" w:rsidRDefault="0030180E" w:rsidP="0030180E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</w:tc>
        <w:tc>
          <w:tcPr>
            <w:tcW w:w="2070" w:type="dxa"/>
          </w:tcPr>
          <w:p w14:paraId="496B6071" w14:textId="77777777" w:rsidR="0030180E" w:rsidRDefault="0030180E" w:rsidP="0030180E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Frozen</w:t>
            </w:r>
          </w:p>
          <w:p w14:paraId="53081E34" w14:textId="052CAD49" w:rsidR="0030180E" w:rsidRDefault="0030180E" w:rsidP="0030180E">
            <w:r w:rsidRPr="0030180E">
              <w:rPr>
                <w:b/>
                <w:bCs/>
              </w:rPr>
              <w:t>Media Type :</w:t>
            </w:r>
            <w:r w:rsidR="00F57E68">
              <w:t xml:space="preserve"> Blu-ray</w:t>
            </w:r>
          </w:p>
          <w:p w14:paraId="5110958B" w14:textId="77777777" w:rsidR="0030180E" w:rsidRDefault="0030180E" w:rsidP="0030180E">
            <w:r w:rsidRPr="0030180E">
              <w:rPr>
                <w:b/>
                <w:bCs/>
              </w:rPr>
              <w:t xml:space="preserve">Genre : </w:t>
            </w:r>
            <w:r>
              <w:t>Animation</w:t>
            </w:r>
          </w:p>
          <w:p w14:paraId="0601BE7A" w14:textId="77777777" w:rsidR="0030180E" w:rsidRDefault="0030180E" w:rsidP="0030180E">
            <w:r w:rsidRPr="0030180E">
              <w:rPr>
                <w:b/>
                <w:bCs/>
              </w:rPr>
              <w:t>Status :</w:t>
            </w:r>
            <w:r>
              <w:t xml:space="preserve"> Out of Stock</w:t>
            </w:r>
          </w:p>
          <w:p w14:paraId="3D5B97D9" w14:textId="77777777" w:rsidR="0030180E" w:rsidRDefault="0030180E" w:rsidP="0030180E">
            <w:r w:rsidRPr="0030180E">
              <w:rPr>
                <w:b/>
                <w:bCs/>
              </w:rPr>
              <w:t>Unit Price :</w:t>
            </w:r>
            <w:r>
              <w:t xml:space="preserve"> 699.00</w:t>
            </w:r>
          </w:p>
          <w:p w14:paraId="185CCD72" w14:textId="3CBBFAF5" w:rsidR="0030180E" w:rsidRPr="0030180E" w:rsidRDefault="0030180E" w:rsidP="0030180E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 w:rsidRPr="00CB7232">
              <w:t>20/03/2014</w:t>
            </w:r>
          </w:p>
        </w:tc>
        <w:tc>
          <w:tcPr>
            <w:tcW w:w="2196" w:type="dxa"/>
          </w:tcPr>
          <w:p w14:paraId="3B424B08" w14:textId="77777777" w:rsidR="0030180E" w:rsidRDefault="0030180E" w:rsidP="00F57E68"/>
        </w:tc>
      </w:tr>
    </w:tbl>
    <w:p w14:paraId="722A138C" w14:textId="0BF5076B" w:rsidR="0030180E" w:rsidRDefault="0030180E" w:rsidP="0030180E"/>
    <w:p w14:paraId="7C09A27A" w14:textId="365A9430" w:rsidR="00F57E68" w:rsidRDefault="00F57E68" w:rsidP="0030180E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F57E68" w14:paraId="61B11866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A51B421" w14:textId="77777777" w:rsidR="00F57E68" w:rsidRDefault="00F57E68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B784183" w14:textId="77777777" w:rsidR="00F57E68" w:rsidRDefault="00F57E68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F760B2B" w14:textId="77777777" w:rsidR="00F57E68" w:rsidRDefault="00F57E68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973C86" w14:textId="77777777" w:rsidR="00F57E68" w:rsidRDefault="00F57E68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4AF9BA98" w14:textId="77777777" w:rsidR="00F57E68" w:rsidRDefault="00F57E68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697831DB" w14:textId="77777777" w:rsidR="00F57E68" w:rsidRDefault="00F57E68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431D9A31" w14:textId="77777777" w:rsidR="00F57E68" w:rsidRDefault="00F57E68" w:rsidP="00F57E68">
            <w:pPr>
              <w:jc w:val="center"/>
            </w:pPr>
            <w:r>
              <w:t>Actual result</w:t>
            </w:r>
          </w:p>
        </w:tc>
      </w:tr>
      <w:tr w:rsidR="00F57E68" w14:paraId="6A6D72A9" w14:textId="77777777" w:rsidTr="00F57E68">
        <w:tc>
          <w:tcPr>
            <w:tcW w:w="851" w:type="dxa"/>
          </w:tcPr>
          <w:p w14:paraId="6201EFA6" w14:textId="77777777" w:rsidR="00F57E68" w:rsidRDefault="00F57E68" w:rsidP="00F57E68">
            <w:r>
              <w:t>UAT_TC 04</w:t>
            </w:r>
          </w:p>
        </w:tc>
        <w:tc>
          <w:tcPr>
            <w:tcW w:w="1690" w:type="dxa"/>
          </w:tcPr>
          <w:p w14:paraId="7F539109" w14:textId="77777777" w:rsidR="00F57E68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43F00F63" w14:textId="77777777" w:rsidR="00F57E68" w:rsidRDefault="00F57E68" w:rsidP="00F57E68">
            <w:r>
              <w:t>1</w:t>
            </w:r>
          </w:p>
        </w:tc>
        <w:tc>
          <w:tcPr>
            <w:tcW w:w="1677" w:type="dxa"/>
          </w:tcPr>
          <w:p w14:paraId="6B8B3263" w14:textId="77777777" w:rsidR="00F57E68" w:rsidRDefault="00F57E68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618EF9B" w14:textId="77777777" w:rsidR="00F57E68" w:rsidRDefault="00F57E68" w:rsidP="00F57E68"/>
        </w:tc>
        <w:tc>
          <w:tcPr>
            <w:tcW w:w="2070" w:type="dxa"/>
          </w:tcPr>
          <w:p w14:paraId="15AD0007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28E6C38B" w14:textId="77777777" w:rsidR="00F57E68" w:rsidRDefault="00F57E68" w:rsidP="00F57E68"/>
        </w:tc>
        <w:tc>
          <w:tcPr>
            <w:tcW w:w="2196" w:type="dxa"/>
          </w:tcPr>
          <w:p w14:paraId="37E86B69" w14:textId="77777777" w:rsidR="00F57E68" w:rsidRDefault="00F57E68" w:rsidP="00F57E68"/>
        </w:tc>
      </w:tr>
      <w:tr w:rsidR="00F57E68" w14:paraId="403C18B4" w14:textId="77777777" w:rsidTr="00F57E68">
        <w:tc>
          <w:tcPr>
            <w:tcW w:w="851" w:type="dxa"/>
          </w:tcPr>
          <w:p w14:paraId="03D49D3B" w14:textId="77777777" w:rsidR="00F57E68" w:rsidRDefault="00F57E68" w:rsidP="00F57E68"/>
        </w:tc>
        <w:tc>
          <w:tcPr>
            <w:tcW w:w="1690" w:type="dxa"/>
          </w:tcPr>
          <w:p w14:paraId="0EA0A020" w14:textId="77777777" w:rsidR="00F57E68" w:rsidRDefault="00F57E68" w:rsidP="00F57E68"/>
        </w:tc>
        <w:tc>
          <w:tcPr>
            <w:tcW w:w="708" w:type="dxa"/>
          </w:tcPr>
          <w:p w14:paraId="432BAE3D" w14:textId="77777777" w:rsidR="00F57E68" w:rsidRDefault="00F57E68" w:rsidP="00F57E68">
            <w:r>
              <w:t>2</w:t>
            </w:r>
          </w:p>
        </w:tc>
        <w:tc>
          <w:tcPr>
            <w:tcW w:w="1677" w:type="dxa"/>
          </w:tcPr>
          <w:p w14:paraId="7DC81FFD" w14:textId="77777777" w:rsidR="00F57E68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01803835" w14:textId="4004F715" w:rsidR="00F57E68" w:rsidRPr="0030180E" w:rsidRDefault="00F57E68" w:rsidP="00F57E68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</w:tc>
        <w:tc>
          <w:tcPr>
            <w:tcW w:w="2070" w:type="dxa"/>
          </w:tcPr>
          <w:p w14:paraId="2EF8F025" w14:textId="3FED7C80" w:rsidR="00F57E68" w:rsidRDefault="00F57E68" w:rsidP="00F57E68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Man of Steel</w:t>
            </w:r>
          </w:p>
          <w:p w14:paraId="1F217956" w14:textId="77777777" w:rsidR="00F57E68" w:rsidRDefault="00F57E68" w:rsidP="00F57E68">
            <w:r w:rsidRPr="0030180E">
              <w:rPr>
                <w:b/>
                <w:bCs/>
              </w:rPr>
              <w:t>Media Type :</w:t>
            </w:r>
            <w:r>
              <w:t xml:space="preserve"> DVD</w:t>
            </w:r>
          </w:p>
          <w:p w14:paraId="62389891" w14:textId="687FBB48" w:rsidR="00F57E68" w:rsidRDefault="00F57E68" w:rsidP="00F57E68">
            <w:r w:rsidRPr="0030180E">
              <w:rPr>
                <w:b/>
                <w:bCs/>
              </w:rPr>
              <w:t xml:space="preserve">Genre : </w:t>
            </w:r>
            <w:r>
              <w:t>Action</w:t>
            </w:r>
          </w:p>
          <w:p w14:paraId="3041DD56" w14:textId="21C55C71" w:rsidR="00F57E68" w:rsidRDefault="00F57E68" w:rsidP="00F57E68">
            <w:r w:rsidRPr="0030180E">
              <w:rPr>
                <w:b/>
                <w:bCs/>
              </w:rPr>
              <w:t>Status :</w:t>
            </w:r>
            <w:r>
              <w:t xml:space="preserve"> In-stock</w:t>
            </w:r>
          </w:p>
          <w:p w14:paraId="69D5088D" w14:textId="395AF6EE" w:rsidR="00F57E68" w:rsidRDefault="00F57E68" w:rsidP="00F57E68">
            <w:r w:rsidRPr="0030180E">
              <w:rPr>
                <w:b/>
                <w:bCs/>
              </w:rPr>
              <w:t>Unit Price :</w:t>
            </w:r>
            <w:r>
              <w:t xml:space="preserve"> 150.00</w:t>
            </w:r>
          </w:p>
          <w:p w14:paraId="2CB60109" w14:textId="5E0323DB" w:rsidR="00F57E68" w:rsidRPr="0030180E" w:rsidRDefault="00F57E68" w:rsidP="00F57E68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>
              <w:t>12/11/2013</w:t>
            </w:r>
          </w:p>
        </w:tc>
        <w:tc>
          <w:tcPr>
            <w:tcW w:w="2196" w:type="dxa"/>
          </w:tcPr>
          <w:p w14:paraId="5D527AC1" w14:textId="77777777" w:rsidR="00F57E68" w:rsidRDefault="00F57E68" w:rsidP="00F57E68"/>
        </w:tc>
      </w:tr>
    </w:tbl>
    <w:p w14:paraId="69E67CE1" w14:textId="77777777" w:rsidR="00F57E68" w:rsidRPr="00EE1E39" w:rsidRDefault="00F57E68" w:rsidP="0030180E"/>
    <w:p w14:paraId="533CDDDD" w14:textId="504CFF4E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F57E68"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="00F57E68" w:rsidRPr="00F57E68">
        <w:rPr>
          <w:b/>
          <w:bCs/>
          <w:sz w:val="20"/>
          <w:szCs w:val="20"/>
        </w:rPr>
        <w:t>Customer input wrong product 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30180E" w14:paraId="2B00B01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611858CD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E13916D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FBF0473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E1A815F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9E2124D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0E4BFF5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2A4E562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18CF486" w14:textId="77777777" w:rsidTr="00F57E68">
        <w:trPr>
          <w:trHeight w:val="917"/>
        </w:trPr>
        <w:tc>
          <w:tcPr>
            <w:tcW w:w="851" w:type="dxa"/>
          </w:tcPr>
          <w:p w14:paraId="5470A492" w14:textId="03C41D18" w:rsidR="0030180E" w:rsidRDefault="0020441B" w:rsidP="00F57E68">
            <w:r>
              <w:t>UAT_TC 04</w:t>
            </w:r>
          </w:p>
        </w:tc>
        <w:tc>
          <w:tcPr>
            <w:tcW w:w="1690" w:type="dxa"/>
          </w:tcPr>
          <w:p w14:paraId="006647B0" w14:textId="5390B0FD" w:rsidR="0030180E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6ED8EBD3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12DBE309" w14:textId="516CB5C2" w:rsidR="0030180E" w:rsidRDefault="00F57E68" w:rsidP="00F57E68">
            <w:r w:rsidRPr="0030180E">
              <w:t>A customer open search product page.</w:t>
            </w:r>
          </w:p>
        </w:tc>
        <w:tc>
          <w:tcPr>
            <w:tcW w:w="2304" w:type="dxa"/>
          </w:tcPr>
          <w:p w14:paraId="18A188FE" w14:textId="77777777" w:rsidR="0030180E" w:rsidRDefault="0030180E" w:rsidP="00F57E68"/>
        </w:tc>
        <w:tc>
          <w:tcPr>
            <w:tcW w:w="1560" w:type="dxa"/>
          </w:tcPr>
          <w:p w14:paraId="5B1F42AF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08113F02" w14:textId="4C0446DC" w:rsidR="0030180E" w:rsidRDefault="0030180E" w:rsidP="00F57E68"/>
        </w:tc>
        <w:tc>
          <w:tcPr>
            <w:tcW w:w="1842" w:type="dxa"/>
          </w:tcPr>
          <w:p w14:paraId="18AAF530" w14:textId="77777777" w:rsidR="0030180E" w:rsidRDefault="0030180E" w:rsidP="00F57E68"/>
        </w:tc>
      </w:tr>
      <w:tr w:rsidR="0030180E" w14:paraId="6B1467CE" w14:textId="77777777" w:rsidTr="00F57E68">
        <w:tc>
          <w:tcPr>
            <w:tcW w:w="851" w:type="dxa"/>
          </w:tcPr>
          <w:p w14:paraId="478D9A76" w14:textId="77777777" w:rsidR="0030180E" w:rsidRDefault="0030180E" w:rsidP="00F57E68"/>
        </w:tc>
        <w:tc>
          <w:tcPr>
            <w:tcW w:w="1690" w:type="dxa"/>
          </w:tcPr>
          <w:p w14:paraId="1E6B7C5B" w14:textId="77777777" w:rsidR="0030180E" w:rsidRDefault="0030180E" w:rsidP="00F57E68"/>
        </w:tc>
        <w:tc>
          <w:tcPr>
            <w:tcW w:w="708" w:type="dxa"/>
          </w:tcPr>
          <w:p w14:paraId="1C8E8095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21E79F95" w14:textId="27582725" w:rsidR="0030180E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2304" w:type="dxa"/>
          </w:tcPr>
          <w:p w14:paraId="09C93A84" w14:textId="449D1D58" w:rsidR="0030180E" w:rsidRDefault="00F57E68" w:rsidP="00F57E68">
            <w:r>
              <w:rPr>
                <w:b/>
                <w:bCs/>
              </w:rPr>
              <w:t xml:space="preserve">Product Name : </w:t>
            </w:r>
            <w:r w:rsidRPr="00F57E68">
              <w:rPr>
                <w:color w:val="009DD9" w:themeColor="accent2"/>
              </w:rPr>
              <w:t>Hobbit an Unexpected Journey</w:t>
            </w:r>
          </w:p>
        </w:tc>
        <w:tc>
          <w:tcPr>
            <w:tcW w:w="1560" w:type="dxa"/>
          </w:tcPr>
          <w:p w14:paraId="39F30A51" w14:textId="77777777" w:rsidR="00F57E68" w:rsidRDefault="00F57E68" w:rsidP="00F57E68">
            <w:r>
              <w:t>The</w:t>
            </w:r>
            <w:r w:rsidRPr="00BE65C0">
              <w:t xml:space="preserve"> system shall dis</w:t>
            </w:r>
            <w:r>
              <w:t>play the error message “No Result found</w:t>
            </w:r>
            <w:r w:rsidRPr="00BE65C0">
              <w:t>”</w:t>
            </w:r>
            <w:r>
              <w:t>.</w:t>
            </w:r>
          </w:p>
          <w:p w14:paraId="07D69753" w14:textId="21A7B5B8" w:rsidR="0030180E" w:rsidRDefault="0030180E" w:rsidP="00F57E68"/>
        </w:tc>
        <w:tc>
          <w:tcPr>
            <w:tcW w:w="1842" w:type="dxa"/>
          </w:tcPr>
          <w:p w14:paraId="4E77F590" w14:textId="77777777" w:rsidR="0030180E" w:rsidRDefault="0030180E" w:rsidP="00F57E68"/>
        </w:tc>
      </w:tr>
    </w:tbl>
    <w:p w14:paraId="0C40F6F7" w14:textId="0A0342BE" w:rsidR="00F57E68" w:rsidRDefault="00F57E68" w:rsidP="00F57E68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05</w:t>
      </w:r>
    </w:p>
    <w:p w14:paraId="334F1FFF" w14:textId="2AFF7E66" w:rsidR="00F57E68" w:rsidRPr="005E5F54" w:rsidRDefault="00F57E68" w:rsidP="00F57E6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 -05: The customer add product to a cart</w:t>
      </w:r>
    </w:p>
    <w:p w14:paraId="7D8B514D" w14:textId="06FDFF36" w:rsidR="00F57E68" w:rsidRPr="005E5F54" w:rsidRDefault="00F57E68" w:rsidP="00F57E6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add product to a cart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4BAE4BE" w14:textId="77777777" w:rsidR="00F57E68" w:rsidRPr="005E5F54" w:rsidRDefault="00F57E68" w:rsidP="00F57E6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0E62AE8" w14:textId="554BAB66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catalog page</w:t>
      </w:r>
      <w:r>
        <w:rPr>
          <w:sz w:val="18"/>
          <w:szCs w:val="18"/>
        </w:rPr>
        <w:t>.</w:t>
      </w:r>
    </w:p>
    <w:p w14:paraId="4908F6F9" w14:textId="24D6FAFB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customer select</w:t>
      </w:r>
      <w:proofErr w:type="gramEnd"/>
      <w:r>
        <w:rPr>
          <w:sz w:val="18"/>
          <w:szCs w:val="18"/>
        </w:rPr>
        <w:t xml:space="preserve"> </w:t>
      </w:r>
      <w:r w:rsidRPr="00CE14ED">
        <w:rPr>
          <w:sz w:val="18"/>
          <w:szCs w:val="18"/>
        </w:rPr>
        <w:t>product</w:t>
      </w:r>
      <w:r>
        <w:t xml:space="preserve"> name</w:t>
      </w:r>
      <w:r w:rsidR="005572D2">
        <w:t xml:space="preserve"> and quantity for</w:t>
      </w:r>
      <w:r>
        <w:t xml:space="preserve"> adding to a cart.</w:t>
      </w:r>
    </w:p>
    <w:p w14:paraId="77F78F7C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4890DD" w14:textId="77777777" w:rsidR="00F57E68" w:rsidRDefault="00F57E68" w:rsidP="00F57E6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4DEA6233" w14:textId="77777777" w:rsidR="00F57E68" w:rsidRPr="00A164C5" w:rsidRDefault="00F57E68" w:rsidP="00F57E6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407D14AE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C6185E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1A19FD2" w14:textId="77777777" w:rsidR="00F57E68" w:rsidRDefault="00F57E68" w:rsidP="00F57E68">
            <w:r>
              <w:t>Frozen</w:t>
            </w:r>
            <w:r w:rsidRPr="00DE2F3F">
              <w:t xml:space="preserve"> </w:t>
            </w:r>
          </w:p>
        </w:tc>
      </w:tr>
      <w:tr w:rsidR="005572D2" w14:paraId="0077932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CE89B15" w14:textId="0655E08B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2924540" w14:textId="17E24D43" w:rsidR="005572D2" w:rsidRDefault="005572D2" w:rsidP="00F57E68">
            <w:r>
              <w:t>2</w:t>
            </w:r>
          </w:p>
        </w:tc>
      </w:tr>
    </w:tbl>
    <w:p w14:paraId="198F2570" w14:textId="77777777" w:rsidR="00F57E68" w:rsidRDefault="00F57E68" w:rsidP="00F57E68">
      <w:r>
        <w:tab/>
      </w:r>
      <w:r>
        <w:tab/>
      </w:r>
      <w:r>
        <w:tab/>
      </w:r>
    </w:p>
    <w:p w14:paraId="239C0571" w14:textId="77777777" w:rsidR="00F57E68" w:rsidRDefault="00F57E68" w:rsidP="00F57E68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77B52F1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898C07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ECDC96D" w14:textId="77777777" w:rsidR="00F57E68" w:rsidRDefault="00F57E68" w:rsidP="00F57E68">
            <w:r>
              <w:t>Man of Steel</w:t>
            </w:r>
          </w:p>
        </w:tc>
      </w:tr>
      <w:tr w:rsidR="005572D2" w14:paraId="705D22DF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41579115" w14:textId="400FA8BE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57659DA2" w14:textId="33C951DF" w:rsidR="005572D2" w:rsidRDefault="005572D2" w:rsidP="00F57E68">
            <w:r>
              <w:t>3</w:t>
            </w:r>
          </w:p>
        </w:tc>
      </w:tr>
    </w:tbl>
    <w:p w14:paraId="33F5EC6E" w14:textId="77777777" w:rsidR="00F57E68" w:rsidRDefault="00F57E68" w:rsidP="00F57E68"/>
    <w:p w14:paraId="7C7C03C9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F57E68" w14:paraId="1994E0B3" w14:textId="77777777" w:rsidTr="00F57E68">
        <w:tc>
          <w:tcPr>
            <w:tcW w:w="445" w:type="dxa"/>
            <w:shd w:val="clear" w:color="auto" w:fill="5FF2CA" w:themeFill="accent4" w:themeFillTint="99"/>
          </w:tcPr>
          <w:p w14:paraId="3CAA2F54" w14:textId="77777777" w:rsidR="00F57E68" w:rsidRDefault="00F57E68" w:rsidP="00F57E68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67E6865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1BD0690" w14:textId="77777777" w:rsidR="00F57E68" w:rsidRDefault="00F57E68" w:rsidP="00F57E68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BB169F4" w14:textId="77777777" w:rsidR="00F57E68" w:rsidRDefault="00F57E68" w:rsidP="00F57E68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003A6C7E" w14:textId="77777777" w:rsidR="00F57E68" w:rsidRDefault="00F57E68" w:rsidP="00F57E68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5C60CFC0" w14:textId="77777777" w:rsidR="00F57E68" w:rsidRDefault="00F57E68" w:rsidP="00F57E68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90ED883" w14:textId="77777777" w:rsidR="00F57E68" w:rsidRDefault="00F57E68" w:rsidP="00F57E68">
            <w:r>
              <w:t>Release Date</w:t>
            </w:r>
          </w:p>
        </w:tc>
      </w:tr>
      <w:tr w:rsidR="00F57E68" w14:paraId="06363135" w14:textId="77777777" w:rsidTr="00F57E68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F7CF4F6" w14:textId="77777777" w:rsidR="00F57E68" w:rsidRDefault="00F57E68" w:rsidP="00F57E68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77CE7B92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47679A22" w14:textId="77777777" w:rsidR="00F57E68" w:rsidRDefault="00F57E68" w:rsidP="00F57E68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6C90DB32" w14:textId="77777777" w:rsidR="00F57E68" w:rsidRDefault="00F57E68" w:rsidP="00F57E68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0C360CFF" w14:textId="77777777" w:rsidR="00F57E68" w:rsidRDefault="00F57E68" w:rsidP="00F57E68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109D419F" w14:textId="77777777" w:rsidR="00F57E68" w:rsidRDefault="00F57E68" w:rsidP="00F57E68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BEB1FF7" w14:textId="77777777" w:rsidR="00F57E68" w:rsidRDefault="00F57E68" w:rsidP="00F57E68">
            <w:r w:rsidRPr="00CB7232">
              <w:t>20/03/2014</w:t>
            </w:r>
          </w:p>
        </w:tc>
      </w:tr>
      <w:tr w:rsidR="00F57E68" w14:paraId="74923BA7" w14:textId="77777777" w:rsidTr="00F57E68">
        <w:tc>
          <w:tcPr>
            <w:tcW w:w="445" w:type="dxa"/>
            <w:shd w:val="clear" w:color="auto" w:fill="FFFFFF" w:themeFill="background1"/>
          </w:tcPr>
          <w:p w14:paraId="680A7613" w14:textId="77777777" w:rsidR="00F57E68" w:rsidRDefault="00F57E68" w:rsidP="00F57E68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74609D1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3977E55B" w14:textId="77777777" w:rsidR="00F57E68" w:rsidRDefault="00F57E68" w:rsidP="00F57E68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47A6B816" w14:textId="77777777" w:rsidR="00F57E68" w:rsidRDefault="00F57E68" w:rsidP="00F57E68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61F110A3" w14:textId="77777777" w:rsidR="00F57E68" w:rsidRDefault="00F57E68" w:rsidP="00F57E68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8182596" w14:textId="77777777" w:rsidR="00F57E68" w:rsidRDefault="00F57E68" w:rsidP="00F57E68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166ECAB" w14:textId="77777777" w:rsidR="00F57E68" w:rsidRPr="00CB7232" w:rsidRDefault="00F57E68" w:rsidP="00F57E68">
            <w:r>
              <w:t>12/11/2013</w:t>
            </w:r>
          </w:p>
        </w:tc>
      </w:tr>
    </w:tbl>
    <w:p w14:paraId="4C534868" w14:textId="77777777" w:rsidR="005572D2" w:rsidRDefault="005572D2" w:rsidP="005572D2"/>
    <w:p w14:paraId="1BE8F8DD" w14:textId="77777777" w:rsidR="00F57E68" w:rsidRDefault="00F57E68" w:rsidP="00F57E68"/>
    <w:p w14:paraId="46AA27B7" w14:textId="77777777" w:rsidR="005572D2" w:rsidRDefault="005572D2" w:rsidP="00F57E68"/>
    <w:p w14:paraId="08C26D21" w14:textId="77777777" w:rsidR="005572D2" w:rsidRDefault="005572D2" w:rsidP="00F57E68"/>
    <w:p w14:paraId="25E12FB4" w14:textId="77777777" w:rsidR="005572D2" w:rsidRDefault="005572D2" w:rsidP="00F57E68"/>
    <w:p w14:paraId="4AEFE661" w14:textId="77777777" w:rsidR="005572D2" w:rsidRDefault="005572D2" w:rsidP="00F57E68"/>
    <w:p w14:paraId="7065F6D8" w14:textId="77777777" w:rsidR="005572D2" w:rsidRDefault="005572D2" w:rsidP="00F57E68"/>
    <w:p w14:paraId="12BBB3FC" w14:textId="77777777" w:rsidR="005572D2" w:rsidRDefault="005572D2" w:rsidP="00F57E68"/>
    <w:p w14:paraId="45F4733C" w14:textId="77777777" w:rsidR="005572D2" w:rsidRDefault="005572D2" w:rsidP="00F57E68"/>
    <w:p w14:paraId="4DF59079" w14:textId="77777777" w:rsidR="005572D2" w:rsidRDefault="005572D2" w:rsidP="00F57E68"/>
    <w:p w14:paraId="60B45D54" w14:textId="77777777" w:rsidR="005572D2" w:rsidRDefault="005572D2" w:rsidP="00F57E68"/>
    <w:p w14:paraId="026D4486" w14:textId="77777777" w:rsidR="005572D2" w:rsidRDefault="005572D2" w:rsidP="00F57E68"/>
    <w:p w14:paraId="3A241A36" w14:textId="27B2F048" w:rsidR="005572D2" w:rsidRPr="00221F3A" w:rsidRDefault="005572D2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</w:t>
      </w:r>
      <w:r w:rsidR="00221F3A" w:rsidRPr="00221F3A">
        <w:rPr>
          <w:b/>
          <w:bCs/>
        </w:rPr>
        <w:t>_TC 05</w:t>
      </w:r>
      <w:r w:rsidRPr="00221F3A">
        <w:rPr>
          <w:b/>
          <w:bCs/>
        </w:rPr>
        <w:t xml:space="preserve"> relationship table</w:t>
      </w:r>
    </w:p>
    <w:p w14:paraId="160E6362" w14:textId="77777777" w:rsidR="005572D2" w:rsidRDefault="005572D2" w:rsidP="005572D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4107714E" w14:textId="77777777" w:rsidR="005572D2" w:rsidRPr="00EE5DA1" w:rsidRDefault="005572D2" w:rsidP="005572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800"/>
        <w:gridCol w:w="1710"/>
        <w:gridCol w:w="2196"/>
      </w:tblGrid>
      <w:tr w:rsidR="005572D2" w14:paraId="52621EF0" w14:textId="77777777" w:rsidTr="00EE4C56">
        <w:tc>
          <w:tcPr>
            <w:tcW w:w="851" w:type="dxa"/>
            <w:shd w:val="clear" w:color="auto" w:fill="5FF2CA" w:themeFill="accent4" w:themeFillTint="99"/>
          </w:tcPr>
          <w:p w14:paraId="55929AD8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44B44AE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96BCD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D7B190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0C3CE41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22CC97DD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EAC3B1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3809A3B2" w14:textId="77777777" w:rsidTr="00EE4C56">
        <w:tc>
          <w:tcPr>
            <w:tcW w:w="851" w:type="dxa"/>
          </w:tcPr>
          <w:p w14:paraId="1949BB86" w14:textId="58064BB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3CABD175" w14:textId="3437ACC5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68F3DD0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04312E7" w14:textId="1EC0E2EB" w:rsidR="005572D2" w:rsidRDefault="00423AA1" w:rsidP="00423AA1">
            <w:r w:rsidRPr="00423AA1">
              <w:t>A customer open catalog page.</w:t>
            </w:r>
          </w:p>
        </w:tc>
        <w:tc>
          <w:tcPr>
            <w:tcW w:w="1800" w:type="dxa"/>
          </w:tcPr>
          <w:p w14:paraId="0839068E" w14:textId="77777777" w:rsidR="005572D2" w:rsidRDefault="005572D2" w:rsidP="00423AA1"/>
        </w:tc>
        <w:tc>
          <w:tcPr>
            <w:tcW w:w="1710" w:type="dxa"/>
          </w:tcPr>
          <w:p w14:paraId="0C3BA133" w14:textId="4AE83202" w:rsidR="005572D2" w:rsidRDefault="00423AA1" w:rsidP="00423AA1">
            <w:r w:rsidRPr="00423AA1">
              <w:t>The system shall provide catalog page that consist with product name, product description and product picture.</w:t>
            </w:r>
          </w:p>
        </w:tc>
        <w:tc>
          <w:tcPr>
            <w:tcW w:w="2196" w:type="dxa"/>
          </w:tcPr>
          <w:p w14:paraId="66A3E15D" w14:textId="77777777" w:rsidR="005572D2" w:rsidRDefault="005572D2" w:rsidP="00423AA1"/>
        </w:tc>
      </w:tr>
      <w:tr w:rsidR="005572D2" w14:paraId="30D70730" w14:textId="77777777" w:rsidTr="00EE4C56">
        <w:tc>
          <w:tcPr>
            <w:tcW w:w="851" w:type="dxa"/>
          </w:tcPr>
          <w:p w14:paraId="64D9C79E" w14:textId="77777777" w:rsidR="005572D2" w:rsidRDefault="005572D2" w:rsidP="00423AA1"/>
        </w:tc>
        <w:tc>
          <w:tcPr>
            <w:tcW w:w="1690" w:type="dxa"/>
          </w:tcPr>
          <w:p w14:paraId="11CBDE14" w14:textId="77777777" w:rsidR="005572D2" w:rsidRDefault="005572D2" w:rsidP="00423AA1"/>
        </w:tc>
        <w:tc>
          <w:tcPr>
            <w:tcW w:w="708" w:type="dxa"/>
          </w:tcPr>
          <w:p w14:paraId="55136B66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650C027E" w14:textId="349F6283" w:rsidR="005572D2" w:rsidRDefault="00423AA1" w:rsidP="00423AA1">
            <w:proofErr w:type="gramStart"/>
            <w:r w:rsidRPr="00423AA1">
              <w:rPr>
                <w:sz w:val="18"/>
                <w:szCs w:val="18"/>
              </w:rPr>
              <w:t>A customer select</w:t>
            </w:r>
            <w:proofErr w:type="gramEnd"/>
            <w:r w:rsidRPr="00423AA1">
              <w:rPr>
                <w:sz w:val="18"/>
                <w:szCs w:val="18"/>
              </w:rPr>
              <w:t xml:space="preserve"> product name and quantity for adding to a cart.</w:t>
            </w:r>
          </w:p>
        </w:tc>
        <w:tc>
          <w:tcPr>
            <w:tcW w:w="1800" w:type="dxa"/>
          </w:tcPr>
          <w:p w14:paraId="7B5CB46D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  <w:p w14:paraId="18C87ED5" w14:textId="24F1440E" w:rsidR="005572D2" w:rsidRPr="005572D2" w:rsidRDefault="005572D2" w:rsidP="00423AA1">
            <w:r>
              <w:rPr>
                <w:b/>
                <w:bCs/>
              </w:rPr>
              <w:t>Product quantity:</w:t>
            </w:r>
            <w:r>
              <w:t>2</w:t>
            </w:r>
          </w:p>
        </w:tc>
        <w:tc>
          <w:tcPr>
            <w:tcW w:w="1710" w:type="dxa"/>
          </w:tcPr>
          <w:p w14:paraId="0E9B1C5F" w14:textId="77777777" w:rsidR="005572D2" w:rsidRDefault="005572D2" w:rsidP="005572D2">
            <w:r w:rsidRPr="009A3ABB">
              <w:t>Th</w:t>
            </w:r>
            <w:r>
              <w:t>e system shall display the alert</w:t>
            </w:r>
            <w:r w:rsidRPr="009A3ABB">
              <w:t xml:space="preserve"> message “</w:t>
            </w:r>
            <w:r>
              <w:t xml:space="preserve">The product has been </w:t>
            </w:r>
            <w:proofErr w:type="gramStart"/>
            <w:r>
              <w:t>add</w:t>
            </w:r>
            <w:proofErr w:type="gramEnd"/>
            <w:r>
              <w:t xml:space="preserve"> to a cart</w:t>
            </w:r>
            <w:r w:rsidRPr="009A3ABB">
              <w:t>”.</w:t>
            </w:r>
          </w:p>
          <w:p w14:paraId="507F67A6" w14:textId="6354C8D9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42B83BB3" w14:textId="77777777" w:rsidR="005572D2" w:rsidRDefault="005572D2" w:rsidP="00423AA1"/>
        </w:tc>
      </w:tr>
    </w:tbl>
    <w:p w14:paraId="443B8904" w14:textId="77777777" w:rsidR="005572D2" w:rsidRDefault="005572D2" w:rsidP="005572D2"/>
    <w:p w14:paraId="3B042A5B" w14:textId="77777777" w:rsidR="005572D2" w:rsidRDefault="005572D2" w:rsidP="005572D2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710"/>
        <w:gridCol w:w="1800"/>
        <w:gridCol w:w="2196"/>
      </w:tblGrid>
      <w:tr w:rsidR="005572D2" w14:paraId="0EC57D59" w14:textId="77777777" w:rsidTr="00EE4C56">
        <w:tc>
          <w:tcPr>
            <w:tcW w:w="851" w:type="dxa"/>
            <w:shd w:val="clear" w:color="auto" w:fill="5FF2CA" w:themeFill="accent4" w:themeFillTint="99"/>
          </w:tcPr>
          <w:p w14:paraId="29D9BEF9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1802F19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D9BA75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76FF64B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4D4889D7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2DCDAD7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C44CDD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2331218A" w14:textId="77777777" w:rsidTr="00EE4C56">
        <w:tc>
          <w:tcPr>
            <w:tcW w:w="851" w:type="dxa"/>
          </w:tcPr>
          <w:p w14:paraId="4966889D" w14:textId="38084C9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7D93BB3C" w14:textId="713D380D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782E296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33B5CA5" w14:textId="77777777" w:rsidR="005572D2" w:rsidRDefault="005572D2" w:rsidP="00423AA1">
            <w:r w:rsidRPr="0030180E">
              <w:t>A customer open search product page.</w:t>
            </w:r>
          </w:p>
        </w:tc>
        <w:tc>
          <w:tcPr>
            <w:tcW w:w="1710" w:type="dxa"/>
          </w:tcPr>
          <w:p w14:paraId="775E2312" w14:textId="77777777" w:rsidR="005572D2" w:rsidRDefault="005572D2" w:rsidP="00423AA1"/>
        </w:tc>
        <w:tc>
          <w:tcPr>
            <w:tcW w:w="1800" w:type="dxa"/>
          </w:tcPr>
          <w:p w14:paraId="7174506A" w14:textId="04736B63" w:rsidR="005572D2" w:rsidRDefault="00EE4C56" w:rsidP="00423AA1">
            <w:r w:rsidRPr="00423AA1">
              <w:t>The system shall provide catalog page that consist with product name, product description and product picture.</w:t>
            </w:r>
          </w:p>
          <w:p w14:paraId="163DDB7C" w14:textId="77777777" w:rsidR="005572D2" w:rsidRDefault="005572D2" w:rsidP="00423AA1"/>
        </w:tc>
        <w:tc>
          <w:tcPr>
            <w:tcW w:w="2196" w:type="dxa"/>
          </w:tcPr>
          <w:p w14:paraId="5E19E9F4" w14:textId="77777777" w:rsidR="005572D2" w:rsidRDefault="005572D2" w:rsidP="00423AA1"/>
        </w:tc>
      </w:tr>
      <w:tr w:rsidR="005572D2" w14:paraId="32F9D1CE" w14:textId="77777777" w:rsidTr="00EE4C56">
        <w:tc>
          <w:tcPr>
            <w:tcW w:w="851" w:type="dxa"/>
          </w:tcPr>
          <w:p w14:paraId="2EE07430" w14:textId="77777777" w:rsidR="005572D2" w:rsidRDefault="005572D2" w:rsidP="00423AA1"/>
        </w:tc>
        <w:tc>
          <w:tcPr>
            <w:tcW w:w="1690" w:type="dxa"/>
          </w:tcPr>
          <w:p w14:paraId="73D63318" w14:textId="77777777" w:rsidR="005572D2" w:rsidRDefault="005572D2" w:rsidP="00423AA1"/>
        </w:tc>
        <w:tc>
          <w:tcPr>
            <w:tcW w:w="708" w:type="dxa"/>
          </w:tcPr>
          <w:p w14:paraId="7B7321DE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0AE72F1F" w14:textId="77777777" w:rsidR="005572D2" w:rsidRDefault="005572D2" w:rsidP="00423AA1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710" w:type="dxa"/>
          </w:tcPr>
          <w:p w14:paraId="5B8A4F06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  <w:p w14:paraId="62077A46" w14:textId="2255A966" w:rsidR="005572D2" w:rsidRPr="0030180E" w:rsidRDefault="005572D2" w:rsidP="00423AA1">
            <w:r>
              <w:rPr>
                <w:b/>
                <w:bCs/>
              </w:rPr>
              <w:t>Product quantity:</w:t>
            </w:r>
            <w:r>
              <w:t xml:space="preserve"> 3</w:t>
            </w:r>
          </w:p>
        </w:tc>
        <w:tc>
          <w:tcPr>
            <w:tcW w:w="1800" w:type="dxa"/>
          </w:tcPr>
          <w:p w14:paraId="553AAFF1" w14:textId="6F5630C6" w:rsidR="005572D2" w:rsidRDefault="005572D2" w:rsidP="005572D2">
            <w:r w:rsidRPr="009A3ABB">
              <w:t xml:space="preserve"> “</w:t>
            </w:r>
            <w:r>
              <w:t xml:space="preserve">The product has been </w:t>
            </w:r>
            <w:proofErr w:type="gramStart"/>
            <w:r>
              <w:t>add</w:t>
            </w:r>
            <w:proofErr w:type="gramEnd"/>
            <w:r>
              <w:t xml:space="preserve"> to a cart</w:t>
            </w:r>
            <w:r w:rsidRPr="009A3ABB">
              <w:t>”.</w:t>
            </w:r>
          </w:p>
          <w:p w14:paraId="7D8D8F72" w14:textId="6F9C2B6C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3AC50266" w14:textId="77777777" w:rsidR="005572D2" w:rsidRDefault="005572D2" w:rsidP="00423AA1"/>
        </w:tc>
      </w:tr>
    </w:tbl>
    <w:p w14:paraId="08DF4984" w14:textId="77777777" w:rsidR="0030180E" w:rsidRDefault="0030180E" w:rsidP="0030180E"/>
    <w:p w14:paraId="79141435" w14:textId="77777777" w:rsidR="0030180E" w:rsidRDefault="0030180E" w:rsidP="0030180E"/>
    <w:p w14:paraId="12582B7E" w14:textId="77777777" w:rsidR="0030180E" w:rsidRDefault="0030180E" w:rsidP="0030180E"/>
    <w:p w14:paraId="5B894C86" w14:textId="77777777" w:rsidR="0030180E" w:rsidRDefault="0030180E" w:rsidP="0030180E"/>
    <w:p w14:paraId="3D49A305" w14:textId="77777777" w:rsidR="0030180E" w:rsidRDefault="0030180E" w:rsidP="0030180E"/>
    <w:p w14:paraId="4CFFD7B3" w14:textId="77777777" w:rsidR="0030180E" w:rsidRDefault="0030180E" w:rsidP="0030180E"/>
    <w:p w14:paraId="0E02C28D" w14:textId="77777777" w:rsidR="0030180E" w:rsidRDefault="0030180E" w:rsidP="0030180E"/>
    <w:p w14:paraId="6BB72245" w14:textId="77777777" w:rsidR="0030180E" w:rsidRDefault="0030180E" w:rsidP="00E80AA2"/>
    <w:p w14:paraId="6BAAB4A4" w14:textId="77777777" w:rsidR="0030180E" w:rsidRDefault="0030180E" w:rsidP="00E80AA2"/>
    <w:p w14:paraId="0EE0DB76" w14:textId="77777777" w:rsidR="0030180E" w:rsidRDefault="0030180E" w:rsidP="00E80AA2"/>
    <w:p w14:paraId="1CCE30CD" w14:textId="4414F972" w:rsidR="00B63899" w:rsidRDefault="00B63899" w:rsidP="00B63899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t>UAT_TC 06</w:t>
      </w:r>
      <w:r w:rsidR="00C26178">
        <w:rPr>
          <w:b/>
          <w:bCs/>
          <w:lang w:bidi="th-TH"/>
        </w:rPr>
        <w:t>(</w:t>
      </w:r>
      <w:r w:rsidR="00221F3A">
        <w:rPr>
          <w:b/>
          <w:bCs/>
          <w:color w:val="FF0000"/>
          <w:lang w:bidi="th-TH"/>
        </w:rPr>
        <w:t>*</w:t>
      </w:r>
      <w:r w:rsidR="00C26178">
        <w:rPr>
          <w:b/>
          <w:bCs/>
          <w:lang w:bidi="th-TH"/>
        </w:rPr>
        <w:t>)</w:t>
      </w:r>
    </w:p>
    <w:p w14:paraId="2D32DE33" w14:textId="034731EE" w:rsidR="00B63899" w:rsidRPr="005E5F54" w:rsidRDefault="00B63899" w:rsidP="00B63899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 xml:space="preserve">URS-06: The </w:t>
      </w:r>
      <w:proofErr w:type="gramStart"/>
      <w:r w:rsidR="00C26178" w:rsidRPr="00C26178">
        <w:rPr>
          <w:color w:val="0F6FC6" w:themeColor="accent1"/>
          <w:sz w:val="22"/>
          <w:szCs w:val="22"/>
        </w:rPr>
        <w:t>customer check</w:t>
      </w:r>
      <w:proofErr w:type="gramEnd"/>
      <w:r w:rsidR="00C26178" w:rsidRPr="00C26178">
        <w:rPr>
          <w:color w:val="0F6FC6" w:themeColor="accent1"/>
          <w:sz w:val="22"/>
          <w:szCs w:val="22"/>
        </w:rPr>
        <w:t xml:space="preserve"> out for purchase the product.</w:t>
      </w:r>
    </w:p>
    <w:p w14:paraId="13830713" w14:textId="5CE94042" w:rsidR="00B63899" w:rsidRPr="005E5F54" w:rsidRDefault="00B63899" w:rsidP="00B63899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check out for </w:t>
      </w:r>
      <w:r w:rsidRPr="00B63899">
        <w:rPr>
          <w:color w:val="0F6FC6" w:themeColor="accent1"/>
          <w:sz w:val="22"/>
          <w:szCs w:val="22"/>
        </w:rPr>
        <w:t>purchase the product</w:t>
      </w:r>
      <w:r w:rsidRPr="005E5F54">
        <w:rPr>
          <w:color w:val="0F6FC6" w:themeColor="accent1"/>
          <w:sz w:val="22"/>
          <w:szCs w:val="22"/>
        </w:rPr>
        <w:t xml:space="preserve"> function </w:t>
      </w:r>
      <w:r>
        <w:rPr>
          <w:color w:val="0F6FC6" w:themeColor="accent1"/>
          <w:sz w:val="22"/>
          <w:szCs w:val="22"/>
        </w:rPr>
        <w:t xml:space="preserve">working </w:t>
      </w:r>
      <w:r w:rsidRPr="005E5F54">
        <w:rPr>
          <w:color w:val="0F6FC6" w:themeColor="accent1"/>
          <w:sz w:val="22"/>
          <w:szCs w:val="22"/>
        </w:rPr>
        <w:t xml:space="preserve">correctly. </w:t>
      </w:r>
    </w:p>
    <w:p w14:paraId="24B30E64" w14:textId="77777777" w:rsidR="00B63899" w:rsidRPr="005E5F54" w:rsidRDefault="00B63899" w:rsidP="00B63899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043BC56F" w14:textId="14ECC0CE" w:rsidR="00B63899" w:rsidRPr="00CE14ED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check out page</w:t>
      </w:r>
      <w:r>
        <w:rPr>
          <w:sz w:val="18"/>
          <w:szCs w:val="18"/>
        </w:rPr>
        <w:t>.</w:t>
      </w:r>
    </w:p>
    <w:p w14:paraId="0411E229" w14:textId="360D7DEA" w:rsidR="00B63899" w:rsidRPr="00C26178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customer select</w:t>
      </w:r>
      <w:proofErr w:type="gramEnd"/>
      <w:r>
        <w:rPr>
          <w:sz w:val="18"/>
          <w:szCs w:val="18"/>
        </w:rPr>
        <w:t xml:space="preserve"> </w:t>
      </w:r>
      <w:r w:rsidR="00C26178">
        <w:rPr>
          <w:sz w:val="18"/>
          <w:szCs w:val="18"/>
        </w:rPr>
        <w:t>check out button</w:t>
      </w:r>
      <w:r>
        <w:t>.</w:t>
      </w:r>
    </w:p>
    <w:p w14:paraId="3EA45AF7" w14:textId="42429138" w:rsidR="00C26178" w:rsidRPr="00CE14ED" w:rsidRDefault="00C26178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customer select</w:t>
      </w:r>
      <w:proofErr w:type="gramEnd"/>
      <w:r>
        <w:rPr>
          <w:sz w:val="18"/>
          <w:szCs w:val="18"/>
        </w:rPr>
        <w:t xml:space="preserve"> method for payment.</w:t>
      </w:r>
    </w:p>
    <w:p w14:paraId="3D1DE02A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3E2D779C" w14:textId="77777777" w:rsidR="00B63899" w:rsidRDefault="00B63899" w:rsidP="00B63899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1527908" w14:textId="77777777" w:rsidR="00B63899" w:rsidRPr="00A164C5" w:rsidRDefault="00B63899" w:rsidP="00B63899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B63899" w14:paraId="12967890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03FA0E30" w14:textId="77777777" w:rsidR="00B63899" w:rsidRPr="00A56555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2AFEF8AB" w14:textId="77777777" w:rsidR="00B63899" w:rsidRDefault="00B63899" w:rsidP="00423AA1">
            <w:r>
              <w:t>Frozen</w:t>
            </w:r>
            <w:r w:rsidRPr="00DE2F3F">
              <w:t xml:space="preserve"> </w:t>
            </w:r>
          </w:p>
        </w:tc>
      </w:tr>
      <w:tr w:rsidR="00B63899" w14:paraId="4CDA10AB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19BE7E2" w14:textId="77777777" w:rsidR="00B63899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51B8C16" w14:textId="77777777" w:rsidR="00B63899" w:rsidRDefault="00B63899" w:rsidP="00423AA1">
            <w:r>
              <w:t>2</w:t>
            </w:r>
          </w:p>
        </w:tc>
      </w:tr>
    </w:tbl>
    <w:p w14:paraId="64BE4071" w14:textId="77777777" w:rsidR="00B63899" w:rsidRDefault="00B63899" w:rsidP="00B63899">
      <w:r>
        <w:tab/>
      </w:r>
      <w:r>
        <w:tab/>
      </w:r>
      <w:r>
        <w:tab/>
      </w:r>
    </w:p>
    <w:p w14:paraId="71BB2476" w14:textId="77777777" w:rsidR="00B63899" w:rsidRDefault="00B63899" w:rsidP="00B63899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B63899" w14:paraId="6F6B9269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72B4E9" w14:textId="77777777" w:rsidR="00B63899" w:rsidRPr="00A56555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29313CD" w14:textId="77777777" w:rsidR="00B63899" w:rsidRDefault="00B63899" w:rsidP="00423AA1">
            <w:r>
              <w:t>Man of Steel</w:t>
            </w:r>
          </w:p>
        </w:tc>
      </w:tr>
      <w:tr w:rsidR="00B63899" w14:paraId="07DCEDF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0CDCB86A" w14:textId="77777777" w:rsidR="00B63899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0A9B6E23" w14:textId="77777777" w:rsidR="00B63899" w:rsidRDefault="00B63899" w:rsidP="00423AA1">
            <w:r>
              <w:t>3</w:t>
            </w:r>
          </w:p>
        </w:tc>
      </w:tr>
    </w:tbl>
    <w:p w14:paraId="41A1C784" w14:textId="77777777" w:rsidR="00B63899" w:rsidRDefault="00B63899" w:rsidP="00B63899"/>
    <w:p w14:paraId="766FE1ED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B63899" w14:paraId="70438F8F" w14:textId="77777777" w:rsidTr="00423AA1">
        <w:tc>
          <w:tcPr>
            <w:tcW w:w="445" w:type="dxa"/>
            <w:shd w:val="clear" w:color="auto" w:fill="5FF2CA" w:themeFill="accent4" w:themeFillTint="99"/>
          </w:tcPr>
          <w:p w14:paraId="3D3B2C2C" w14:textId="77777777" w:rsidR="00B63899" w:rsidRDefault="00B63899" w:rsidP="00423AA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221A5D31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6875E608" w14:textId="77777777" w:rsidR="00B63899" w:rsidRDefault="00B63899" w:rsidP="00423AA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E06BAD1" w14:textId="77777777" w:rsidR="00B63899" w:rsidRDefault="00B63899" w:rsidP="00423AA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3339ABB5" w14:textId="77777777" w:rsidR="00B63899" w:rsidRDefault="00B63899" w:rsidP="00423AA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467D190B" w14:textId="77777777" w:rsidR="00B63899" w:rsidRDefault="00B63899" w:rsidP="00423AA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836901D" w14:textId="77777777" w:rsidR="00B63899" w:rsidRDefault="00B63899" w:rsidP="00423AA1">
            <w:r>
              <w:t>Release Date</w:t>
            </w:r>
          </w:p>
        </w:tc>
      </w:tr>
      <w:tr w:rsidR="00B63899" w14:paraId="76E722D6" w14:textId="77777777" w:rsidTr="00423AA1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AE757C9" w14:textId="77777777" w:rsidR="00B63899" w:rsidRDefault="00B63899" w:rsidP="00423AA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481F9728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7EF6AAFA" w14:textId="77777777" w:rsidR="00B63899" w:rsidRDefault="00B63899" w:rsidP="00423AA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580A23AB" w14:textId="77777777" w:rsidR="00B63899" w:rsidRDefault="00B63899" w:rsidP="00423AA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180731DD" w14:textId="77777777" w:rsidR="00B63899" w:rsidRDefault="00B63899" w:rsidP="00423AA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67109D7C" w14:textId="77777777" w:rsidR="00B63899" w:rsidRDefault="00B63899" w:rsidP="00423AA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037692B7" w14:textId="77777777" w:rsidR="00B63899" w:rsidRDefault="00B63899" w:rsidP="00423AA1">
            <w:r w:rsidRPr="00CB7232">
              <w:t>20/03/2014</w:t>
            </w:r>
          </w:p>
        </w:tc>
      </w:tr>
      <w:tr w:rsidR="00B63899" w14:paraId="729B5904" w14:textId="77777777" w:rsidTr="00423AA1">
        <w:tc>
          <w:tcPr>
            <w:tcW w:w="445" w:type="dxa"/>
            <w:shd w:val="clear" w:color="auto" w:fill="FFFFFF" w:themeFill="background1"/>
          </w:tcPr>
          <w:p w14:paraId="1C3059F7" w14:textId="77777777" w:rsidR="00B63899" w:rsidRDefault="00B63899" w:rsidP="00423AA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05F813B4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191891FF" w14:textId="77777777" w:rsidR="00B63899" w:rsidRDefault="00B63899" w:rsidP="00423AA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EA5A08D" w14:textId="77777777" w:rsidR="00B63899" w:rsidRDefault="00B63899" w:rsidP="00423AA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130D34EA" w14:textId="77777777" w:rsidR="00B63899" w:rsidRDefault="00B63899" w:rsidP="00423AA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CB3B9DD" w14:textId="77777777" w:rsidR="00B63899" w:rsidRDefault="00B63899" w:rsidP="00423AA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15EE50B8" w14:textId="77777777" w:rsidR="00B63899" w:rsidRPr="00CB7232" w:rsidRDefault="00B63899" w:rsidP="00423AA1">
            <w:r>
              <w:t>12/11/2013</w:t>
            </w:r>
          </w:p>
        </w:tc>
      </w:tr>
    </w:tbl>
    <w:p w14:paraId="0A348B3C" w14:textId="77777777" w:rsidR="00B63899" w:rsidRDefault="00B63899" w:rsidP="00E80AA2"/>
    <w:p w14:paraId="634FF649" w14:textId="77777777" w:rsidR="0030180E" w:rsidRDefault="0030180E" w:rsidP="00E80AA2"/>
    <w:p w14:paraId="0DA8461C" w14:textId="77777777" w:rsidR="0030180E" w:rsidRDefault="0030180E" w:rsidP="00E80AA2"/>
    <w:p w14:paraId="0B964FC1" w14:textId="77777777" w:rsidR="0030180E" w:rsidRDefault="0030180E" w:rsidP="00E80AA2"/>
    <w:p w14:paraId="207E5FB4" w14:textId="77777777" w:rsidR="0030180E" w:rsidRDefault="0030180E" w:rsidP="00E80AA2"/>
    <w:p w14:paraId="42293D0A" w14:textId="77777777" w:rsidR="00D61D41" w:rsidRDefault="00D61D41" w:rsidP="00E80AA2"/>
    <w:p w14:paraId="12E0B75C" w14:textId="77777777" w:rsidR="00D61D41" w:rsidRDefault="00D61D41" w:rsidP="00E80AA2"/>
    <w:p w14:paraId="03F989FB" w14:textId="77777777" w:rsidR="00D61D41" w:rsidRDefault="00D61D41" w:rsidP="00E80AA2"/>
    <w:p w14:paraId="2B3FE998" w14:textId="77777777" w:rsidR="000462F3" w:rsidRDefault="000462F3" w:rsidP="00E80AA2"/>
    <w:p w14:paraId="0229C18D" w14:textId="77777777" w:rsidR="000462F3" w:rsidRDefault="000462F3" w:rsidP="00E80AA2"/>
    <w:p w14:paraId="029DB521" w14:textId="21E721DB" w:rsidR="00C26178" w:rsidRDefault="00C26178" w:rsidP="00C26178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07</w:t>
      </w:r>
    </w:p>
    <w:p w14:paraId="773A5899" w14:textId="113B3D30" w:rsidR="00C26178" w:rsidRPr="005E5F54" w:rsidRDefault="00C26178" w:rsidP="00C2617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C26178">
        <w:rPr>
          <w:color w:val="0F6FC6" w:themeColor="accent1"/>
          <w:sz w:val="22"/>
          <w:szCs w:val="22"/>
        </w:rPr>
        <w:t xml:space="preserve">URS-07: The </w:t>
      </w:r>
      <w:proofErr w:type="gramStart"/>
      <w:r w:rsidRPr="00C26178">
        <w:rPr>
          <w:color w:val="0F6FC6" w:themeColor="accent1"/>
          <w:sz w:val="22"/>
          <w:szCs w:val="22"/>
        </w:rPr>
        <w:t>customer view</w:t>
      </w:r>
      <w:proofErr w:type="gramEnd"/>
      <w:r w:rsidRPr="00C26178">
        <w:rPr>
          <w:color w:val="0F6FC6" w:themeColor="accent1"/>
          <w:sz w:val="22"/>
          <w:szCs w:val="22"/>
        </w:rPr>
        <w:t xml:space="preserve"> their history.</w:t>
      </w:r>
    </w:p>
    <w:p w14:paraId="1465ECD5" w14:textId="7A13ED0B" w:rsidR="00C26178" w:rsidRPr="005E5F54" w:rsidRDefault="00C26178" w:rsidP="00C2617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view their </w:t>
      </w:r>
      <w:proofErr w:type="gramStart"/>
      <w:r>
        <w:rPr>
          <w:color w:val="0F6FC6" w:themeColor="accent1"/>
          <w:sz w:val="22"/>
          <w:szCs w:val="22"/>
        </w:rPr>
        <w:t>history</w:t>
      </w:r>
      <w:r w:rsidRPr="005E5F54">
        <w:rPr>
          <w:color w:val="0F6FC6" w:themeColor="accent1"/>
          <w:sz w:val="22"/>
          <w:szCs w:val="22"/>
        </w:rPr>
        <w:t xml:space="preserve"> function</w:t>
      </w:r>
      <w:proofErr w:type="gramEnd"/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253B6C8A" w14:textId="77777777" w:rsidR="00C26178" w:rsidRPr="005E5F54" w:rsidRDefault="00C26178" w:rsidP="00C2617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3BFB6B5" w14:textId="4CEC72B5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history page</w:t>
      </w:r>
      <w:r>
        <w:rPr>
          <w:sz w:val="18"/>
          <w:szCs w:val="18"/>
        </w:rPr>
        <w:t>.</w:t>
      </w:r>
    </w:p>
    <w:p w14:paraId="1CD13006" w14:textId="2F284199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 customer select order id</w:t>
      </w:r>
      <w:r>
        <w:t xml:space="preserve"> for see a detail.</w:t>
      </w:r>
    </w:p>
    <w:p w14:paraId="202C09CF" w14:textId="77777777" w:rsidR="00C26178" w:rsidRPr="005E5F54" w:rsidRDefault="00C26178" w:rsidP="00C2617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4810372" w14:textId="77777777" w:rsidR="00C26178" w:rsidRDefault="00C26178" w:rsidP="00C2617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46DFD8F" w14:textId="0A380593" w:rsidR="00C26178" w:rsidRPr="00A164C5" w:rsidRDefault="00C26178" w:rsidP="00C2617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 xml:space="preserve">Valid Input 1: </w:t>
      </w:r>
      <w:r w:rsidR="00B03213">
        <w:t>Order Id =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463A8B1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AA54C4A" w14:textId="53E1EB82" w:rsidR="00C26178" w:rsidRPr="00A56555" w:rsidRDefault="00B03213" w:rsidP="00B03213">
            <w:pPr>
              <w:rPr>
                <w:b/>
                <w:bCs/>
              </w:rPr>
            </w:pPr>
            <w:r>
              <w:rPr>
                <w:b/>
                <w:bCs/>
              </w:rPr>
              <w:t>Order Id :</w:t>
            </w:r>
          </w:p>
        </w:tc>
        <w:tc>
          <w:tcPr>
            <w:tcW w:w="3573" w:type="dxa"/>
          </w:tcPr>
          <w:p w14:paraId="726C77BD" w14:textId="33F66B97" w:rsidR="00C26178" w:rsidRDefault="00B03213" w:rsidP="00423AA1">
            <w:r>
              <w:t>1</w:t>
            </w:r>
          </w:p>
        </w:tc>
      </w:tr>
    </w:tbl>
    <w:p w14:paraId="78AF8AF3" w14:textId="77777777" w:rsidR="00C26178" w:rsidRDefault="00C26178" w:rsidP="00C26178">
      <w:r>
        <w:tab/>
      </w:r>
      <w:r>
        <w:tab/>
      </w:r>
      <w:r>
        <w:tab/>
      </w:r>
    </w:p>
    <w:p w14:paraId="017279AD" w14:textId="4541A5A5" w:rsidR="00C26178" w:rsidRDefault="00C26178" w:rsidP="00C26178">
      <w:r>
        <w:tab/>
      </w:r>
      <w:r>
        <w:tab/>
      </w:r>
      <w:r>
        <w:tab/>
        <w:t xml:space="preserve">Valid Input 2: </w:t>
      </w:r>
      <w:r w:rsidR="00B03213">
        <w:t>Order Id value =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2CB87A9C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1FB29CD2" w14:textId="4ECE1AAB" w:rsidR="00C26178" w:rsidRPr="00A56555" w:rsidRDefault="00B03213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Order Id:</w:t>
            </w:r>
          </w:p>
        </w:tc>
        <w:tc>
          <w:tcPr>
            <w:tcW w:w="3573" w:type="dxa"/>
          </w:tcPr>
          <w:p w14:paraId="2236D5E5" w14:textId="0CD8FCFD" w:rsidR="00C26178" w:rsidRDefault="00B03213" w:rsidP="00423AA1">
            <w:r>
              <w:t>2</w:t>
            </w:r>
          </w:p>
        </w:tc>
      </w:tr>
    </w:tbl>
    <w:p w14:paraId="2343AFE0" w14:textId="4C970C38" w:rsidR="00C26178" w:rsidRDefault="00423AA1" w:rsidP="00C26178">
      <w:r>
        <w:tab/>
      </w:r>
      <w:r>
        <w:tab/>
      </w:r>
    </w:p>
    <w:p w14:paraId="5AE9C045" w14:textId="77777777" w:rsidR="00423AA1" w:rsidRPr="005E5F54" w:rsidRDefault="00423AA1" w:rsidP="00423AA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481EFEE" w14:textId="3FEAD01E" w:rsidR="00423AA1" w:rsidRDefault="00423AA1" w:rsidP="00423AA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0441B">
        <w:rPr>
          <w:b/>
          <w:bCs/>
        </w:rPr>
        <w:t>A c</w:t>
      </w:r>
      <w:r w:rsidRPr="003259A4">
        <w:rPr>
          <w:b/>
          <w:bCs/>
        </w:rPr>
        <w:t>ustomer input wrong</w:t>
      </w:r>
      <w:r>
        <w:rPr>
          <w:b/>
          <w:bCs/>
        </w:rPr>
        <w:t xml:space="preserve"> order Id</w:t>
      </w:r>
    </w:p>
    <w:p w14:paraId="17DE67A3" w14:textId="60842DF0" w:rsidR="00423AA1" w:rsidRDefault="00423AA1" w:rsidP="00423AA1">
      <w:pPr>
        <w:ind w:left="1440" w:firstLine="720"/>
      </w:pPr>
      <w:r>
        <w:t xml:space="preserve"> - Order Id: 3</w:t>
      </w:r>
    </w:p>
    <w:p w14:paraId="5BAB1024" w14:textId="77777777" w:rsidR="00423AA1" w:rsidRDefault="00423AA1" w:rsidP="00C26178"/>
    <w:p w14:paraId="0842FCA5" w14:textId="7F4565B3" w:rsidR="00EE4C56" w:rsidRDefault="00C26178" w:rsidP="00EE4C56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2BBFFC79" w14:textId="5A6EDF5B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445"/>
      </w:tblGrid>
      <w:tr w:rsidR="0020441B" w14:paraId="3CA4689D" w14:textId="4A8E7B5F" w:rsidTr="00B6505D">
        <w:tc>
          <w:tcPr>
            <w:tcW w:w="445" w:type="dxa"/>
            <w:shd w:val="clear" w:color="auto" w:fill="5FF2CA" w:themeFill="accent4" w:themeFillTint="99"/>
          </w:tcPr>
          <w:p w14:paraId="1517B917" w14:textId="2A2D90EE" w:rsidR="0020441B" w:rsidRDefault="0020441B" w:rsidP="00423AA1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722A531D" w14:textId="60D77147" w:rsidR="0020441B" w:rsidRDefault="0020441B" w:rsidP="00423AA1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5CC3777E" w14:textId="6B80F4BB" w:rsidR="0020441B" w:rsidRDefault="0020441B" w:rsidP="00423AA1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51CC15A2" w14:textId="77777777" w:rsidR="0020441B" w:rsidRDefault="0020441B" w:rsidP="00423AA1">
            <w:r>
              <w:t>Status</w:t>
            </w:r>
          </w:p>
        </w:tc>
      </w:tr>
      <w:tr w:rsidR="0020441B" w14:paraId="71F527C2" w14:textId="7564F277" w:rsidTr="00B6505D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0A4E1AA4" w14:textId="77777777" w:rsidR="0020441B" w:rsidRDefault="0020441B" w:rsidP="00423AA1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283D6D86" w14:textId="088A4137" w:rsidR="0020441B" w:rsidRDefault="0020441B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579F8186" w14:textId="28F54FB7" w:rsidR="0020441B" w:rsidRDefault="0020441B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D38D556" w14:textId="517C16A3" w:rsidR="0020441B" w:rsidRDefault="0020441B" w:rsidP="00423AA1">
            <w:r>
              <w:t>Purchased</w:t>
            </w:r>
          </w:p>
        </w:tc>
      </w:tr>
      <w:tr w:rsidR="0020441B" w14:paraId="5F17A971" w14:textId="702E4E7D" w:rsidTr="00B6505D">
        <w:tc>
          <w:tcPr>
            <w:tcW w:w="445" w:type="dxa"/>
            <w:shd w:val="clear" w:color="auto" w:fill="FFFFFF" w:themeFill="background1"/>
          </w:tcPr>
          <w:p w14:paraId="65032E9E" w14:textId="77777777" w:rsidR="0020441B" w:rsidRDefault="0020441B" w:rsidP="00423AA1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5F780C35" w14:textId="7496FDFD" w:rsidR="0020441B" w:rsidRDefault="0020441B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1B793B07" w14:textId="45CD4031" w:rsidR="0020441B" w:rsidRDefault="0020441B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4DA32FE" w14:textId="48084A86" w:rsidR="0020441B" w:rsidRDefault="0020441B" w:rsidP="00423AA1">
            <w:r>
              <w:t>Purchased</w:t>
            </w:r>
          </w:p>
        </w:tc>
      </w:tr>
    </w:tbl>
    <w:p w14:paraId="73BD917C" w14:textId="77777777" w:rsidR="0030180E" w:rsidRDefault="0030180E" w:rsidP="00E80AA2"/>
    <w:p w14:paraId="0BE9AAB1" w14:textId="0BECC7E2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Order detail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080"/>
        <w:gridCol w:w="1772"/>
        <w:gridCol w:w="1193"/>
        <w:gridCol w:w="1445"/>
      </w:tblGrid>
      <w:tr w:rsidR="00EE4C56" w14:paraId="2743CA38" w14:textId="77777777" w:rsidTr="00EE4C56">
        <w:tc>
          <w:tcPr>
            <w:tcW w:w="445" w:type="dxa"/>
            <w:shd w:val="clear" w:color="auto" w:fill="5FF2CA" w:themeFill="accent4" w:themeFillTint="99"/>
          </w:tcPr>
          <w:p w14:paraId="1E460166" w14:textId="77777777" w:rsidR="00EE4C56" w:rsidRDefault="00EE4C56" w:rsidP="00B6505D">
            <w:r>
              <w:t>ID</w:t>
            </w:r>
          </w:p>
        </w:tc>
        <w:tc>
          <w:tcPr>
            <w:tcW w:w="1080" w:type="dxa"/>
            <w:shd w:val="clear" w:color="auto" w:fill="5FF2CA" w:themeFill="accent4" w:themeFillTint="99"/>
          </w:tcPr>
          <w:p w14:paraId="7EB06943" w14:textId="77777777" w:rsidR="00EE4C56" w:rsidRDefault="00EE4C56" w:rsidP="00B6505D">
            <w:pPr>
              <w:rPr>
                <w:lang w:bidi="th-TH"/>
              </w:rPr>
            </w:pPr>
            <w:r>
              <w:rPr>
                <w:lang w:bidi="th-TH"/>
              </w:rPr>
              <w:t xml:space="preserve">Order ID </w:t>
            </w:r>
          </w:p>
        </w:tc>
        <w:tc>
          <w:tcPr>
            <w:tcW w:w="1772" w:type="dxa"/>
            <w:shd w:val="clear" w:color="auto" w:fill="5FF2CA" w:themeFill="accent4" w:themeFillTint="99"/>
          </w:tcPr>
          <w:p w14:paraId="50C32CEB" w14:textId="68613745" w:rsidR="00EE4C56" w:rsidRDefault="00EE4C56" w:rsidP="00B6505D">
            <w:r>
              <w:t>Media Name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6A9F1DB1" w14:textId="49ABA3E3" w:rsidR="00EE4C56" w:rsidRDefault="00EE4C56" w:rsidP="00B6505D">
            <w:r>
              <w:t xml:space="preserve">Amount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754305D6" w14:textId="465D9084" w:rsidR="00EE4C56" w:rsidRDefault="00EE4C56" w:rsidP="00B6505D">
            <w:r>
              <w:t>Total Price</w:t>
            </w:r>
          </w:p>
        </w:tc>
      </w:tr>
      <w:tr w:rsidR="00EE4C56" w14:paraId="093961E5" w14:textId="77777777" w:rsidTr="00EE4C56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EB19A56" w14:textId="77777777" w:rsidR="00EE4C56" w:rsidRDefault="00EE4C56" w:rsidP="00B6505D">
            <w: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14:paraId="2E7AC6D6" w14:textId="77777777" w:rsidR="00EE4C56" w:rsidRDefault="00EE4C56" w:rsidP="00B6505D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72" w:type="dxa"/>
            <w:shd w:val="clear" w:color="auto" w:fill="FFFFFF" w:themeFill="background1"/>
          </w:tcPr>
          <w:p w14:paraId="372AC14E" w14:textId="52C492A8" w:rsidR="00EE4C56" w:rsidRDefault="00EE4C56" w:rsidP="00B6505D">
            <w:r>
              <w:t>Frozen</w:t>
            </w:r>
          </w:p>
        </w:tc>
        <w:tc>
          <w:tcPr>
            <w:tcW w:w="1193" w:type="dxa"/>
            <w:shd w:val="clear" w:color="auto" w:fill="FFFFFF" w:themeFill="background1"/>
          </w:tcPr>
          <w:p w14:paraId="7E46A4B3" w14:textId="405136AD" w:rsidR="00EE4C56" w:rsidRDefault="00EE4C56" w:rsidP="00B6505D">
            <w:r>
              <w:t>2</w:t>
            </w:r>
          </w:p>
        </w:tc>
        <w:tc>
          <w:tcPr>
            <w:tcW w:w="1445" w:type="dxa"/>
            <w:shd w:val="clear" w:color="auto" w:fill="FFFFFF" w:themeFill="background1"/>
          </w:tcPr>
          <w:p w14:paraId="77295F49" w14:textId="2F110CEE" w:rsidR="00EE4C56" w:rsidRDefault="00EE4C56" w:rsidP="00B6505D">
            <w:r>
              <w:t>1398.00</w:t>
            </w:r>
          </w:p>
        </w:tc>
      </w:tr>
      <w:tr w:rsidR="00EE4C56" w14:paraId="14F4AD5A" w14:textId="77777777" w:rsidTr="00EE4C56">
        <w:tc>
          <w:tcPr>
            <w:tcW w:w="445" w:type="dxa"/>
            <w:shd w:val="clear" w:color="auto" w:fill="FFFFFF" w:themeFill="background1"/>
          </w:tcPr>
          <w:p w14:paraId="796D30BB" w14:textId="77777777" w:rsidR="00EE4C56" w:rsidRDefault="00EE4C56" w:rsidP="00B6505D">
            <w:r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14:paraId="6CF36C05" w14:textId="77777777" w:rsidR="00EE4C56" w:rsidRDefault="00EE4C56" w:rsidP="00B6505D">
            <w:pPr>
              <w:rPr>
                <w:lang w:bidi="th-TH"/>
              </w:rPr>
            </w:pPr>
            <w:r>
              <w:rPr>
                <w:lang w:bidi="th-TH"/>
              </w:rPr>
              <w:t>2</w:t>
            </w:r>
          </w:p>
        </w:tc>
        <w:tc>
          <w:tcPr>
            <w:tcW w:w="1772" w:type="dxa"/>
            <w:shd w:val="clear" w:color="auto" w:fill="FFFFFF" w:themeFill="background1"/>
          </w:tcPr>
          <w:p w14:paraId="5183DFD8" w14:textId="0C477E85" w:rsidR="00EE4C56" w:rsidRDefault="00EE4C56" w:rsidP="00B6505D">
            <w:r>
              <w:t>Man of Steel</w:t>
            </w:r>
          </w:p>
        </w:tc>
        <w:tc>
          <w:tcPr>
            <w:tcW w:w="1193" w:type="dxa"/>
            <w:shd w:val="clear" w:color="auto" w:fill="FFFFFF" w:themeFill="background1"/>
          </w:tcPr>
          <w:p w14:paraId="4B2F4E30" w14:textId="4A18D06F" w:rsidR="00EE4C56" w:rsidRDefault="00EE4C56" w:rsidP="00B6505D">
            <w:r>
              <w:t>3</w:t>
            </w:r>
          </w:p>
        </w:tc>
        <w:tc>
          <w:tcPr>
            <w:tcW w:w="1445" w:type="dxa"/>
            <w:shd w:val="clear" w:color="auto" w:fill="FFFFFF" w:themeFill="background1"/>
          </w:tcPr>
          <w:p w14:paraId="70D776C7" w14:textId="7BB6CBCE" w:rsidR="00EE4C56" w:rsidRDefault="00EE4C56" w:rsidP="00B6505D">
            <w:r>
              <w:t>450.00</w:t>
            </w:r>
          </w:p>
        </w:tc>
      </w:tr>
    </w:tbl>
    <w:p w14:paraId="5A935BBC" w14:textId="537D6071" w:rsidR="0030180E" w:rsidRDefault="0030180E" w:rsidP="00E80AA2"/>
    <w:p w14:paraId="7D11D59E" w14:textId="77777777" w:rsidR="00D61D41" w:rsidRDefault="00D61D41" w:rsidP="00902165">
      <w:pPr>
        <w:rPr>
          <w:lang w:bidi="th-TH"/>
        </w:rPr>
      </w:pPr>
    </w:p>
    <w:p w14:paraId="094BA4C2" w14:textId="2EB5883C" w:rsidR="00423AA1" w:rsidRDefault="00423AA1" w:rsidP="00902165">
      <w:pPr>
        <w:rPr>
          <w:lang w:bidi="th-TH"/>
        </w:rPr>
      </w:pPr>
    </w:p>
    <w:p w14:paraId="5EEFBF44" w14:textId="77777777" w:rsidR="00423AA1" w:rsidRDefault="00423AA1" w:rsidP="00902165">
      <w:pPr>
        <w:rPr>
          <w:lang w:bidi="th-TH"/>
        </w:rPr>
      </w:pPr>
    </w:p>
    <w:p w14:paraId="21F2A37F" w14:textId="78F15DAE" w:rsidR="00423AA1" w:rsidRPr="00EC07EF" w:rsidRDefault="00232A2A" w:rsidP="00EC07EF">
      <w:pPr>
        <w:pStyle w:val="Heading3"/>
        <w:jc w:val="center"/>
        <w:rPr>
          <w:b/>
          <w:bCs/>
        </w:rPr>
      </w:pPr>
      <w:r w:rsidRPr="00EC07EF">
        <w:rPr>
          <w:b/>
          <w:bCs/>
        </w:rPr>
        <w:lastRenderedPageBreak/>
        <w:t>UAT_TC</w:t>
      </w:r>
      <w:r w:rsidR="00EC07EF" w:rsidRPr="00EC07EF">
        <w:rPr>
          <w:b/>
          <w:bCs/>
        </w:rPr>
        <w:t xml:space="preserve"> 07</w:t>
      </w:r>
      <w:r w:rsidRPr="00EC07EF">
        <w:rPr>
          <w:b/>
          <w:bCs/>
        </w:rPr>
        <w:t xml:space="preserve"> </w:t>
      </w:r>
      <w:r w:rsidR="00423AA1" w:rsidRPr="00EC07EF">
        <w:rPr>
          <w:b/>
          <w:bCs/>
        </w:rPr>
        <w:t>relationship table</w:t>
      </w:r>
    </w:p>
    <w:p w14:paraId="7476F0BD" w14:textId="77777777" w:rsidR="00423AA1" w:rsidRDefault="00423AA1" w:rsidP="00423A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11FE65F1" w14:textId="55B65BA2" w:rsidR="00423AA1" w:rsidRPr="00EE5DA1" w:rsidRDefault="00423AA1" w:rsidP="00423A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Order Id =1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620"/>
        <w:gridCol w:w="1890"/>
        <w:gridCol w:w="2196"/>
      </w:tblGrid>
      <w:tr w:rsidR="00423AA1" w14:paraId="4E57B860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7999BF3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00AB79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3BEED8A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ABA3E5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620" w:type="dxa"/>
            <w:shd w:val="clear" w:color="auto" w:fill="5FF2CA" w:themeFill="accent4" w:themeFillTint="99"/>
          </w:tcPr>
          <w:p w14:paraId="59BB5D15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1890" w:type="dxa"/>
            <w:shd w:val="clear" w:color="auto" w:fill="5FF2CA" w:themeFill="accent4" w:themeFillTint="99"/>
          </w:tcPr>
          <w:p w14:paraId="03EEE71E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7F25205E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5DEF277C" w14:textId="77777777" w:rsidTr="00423AA1">
        <w:tc>
          <w:tcPr>
            <w:tcW w:w="851" w:type="dxa"/>
          </w:tcPr>
          <w:p w14:paraId="16490907" w14:textId="1FD9583D" w:rsidR="00423AA1" w:rsidRDefault="00423AA1" w:rsidP="00423AA1">
            <w:r>
              <w:t>UAT_TC 07</w:t>
            </w:r>
          </w:p>
        </w:tc>
        <w:tc>
          <w:tcPr>
            <w:tcW w:w="1690" w:type="dxa"/>
          </w:tcPr>
          <w:p w14:paraId="0AEC1655" w14:textId="569D7D58" w:rsidR="00423AA1" w:rsidRDefault="00EE4C56" w:rsidP="00423AA1">
            <w:r w:rsidRPr="00EE4C56">
              <w:t xml:space="preserve">The </w:t>
            </w:r>
            <w:proofErr w:type="gramStart"/>
            <w:r w:rsidRPr="00EE4C56">
              <w:t>customer view</w:t>
            </w:r>
            <w:proofErr w:type="gramEnd"/>
            <w:r w:rsidRPr="00EE4C56">
              <w:t xml:space="preserve"> their history.</w:t>
            </w:r>
          </w:p>
        </w:tc>
        <w:tc>
          <w:tcPr>
            <w:tcW w:w="708" w:type="dxa"/>
          </w:tcPr>
          <w:p w14:paraId="1E21649E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021DBB8C" w14:textId="6F2A7FA4" w:rsidR="00423AA1" w:rsidRDefault="00EE4C56" w:rsidP="00423AA1">
            <w:r w:rsidRPr="00EE4C56">
              <w:t>A customer open history page.</w:t>
            </w:r>
          </w:p>
        </w:tc>
        <w:tc>
          <w:tcPr>
            <w:tcW w:w="1620" w:type="dxa"/>
          </w:tcPr>
          <w:p w14:paraId="49B09B89" w14:textId="77777777" w:rsidR="00423AA1" w:rsidRDefault="00423AA1" w:rsidP="00423AA1"/>
        </w:tc>
        <w:tc>
          <w:tcPr>
            <w:tcW w:w="1890" w:type="dxa"/>
          </w:tcPr>
          <w:p w14:paraId="5038BD06" w14:textId="04E07337" w:rsidR="00423AA1" w:rsidRDefault="00EE4C56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2BB871B6" w14:textId="77777777" w:rsidR="00423AA1" w:rsidRDefault="00423AA1" w:rsidP="00423AA1"/>
        </w:tc>
      </w:tr>
      <w:tr w:rsidR="00423AA1" w14:paraId="123CE8E1" w14:textId="77777777" w:rsidTr="00423AA1">
        <w:tc>
          <w:tcPr>
            <w:tcW w:w="851" w:type="dxa"/>
          </w:tcPr>
          <w:p w14:paraId="3ACAAE1E" w14:textId="77777777" w:rsidR="00423AA1" w:rsidRDefault="00423AA1" w:rsidP="00423AA1"/>
        </w:tc>
        <w:tc>
          <w:tcPr>
            <w:tcW w:w="1690" w:type="dxa"/>
          </w:tcPr>
          <w:p w14:paraId="0C868839" w14:textId="77777777" w:rsidR="00423AA1" w:rsidRDefault="00423AA1" w:rsidP="00423AA1"/>
        </w:tc>
        <w:tc>
          <w:tcPr>
            <w:tcW w:w="708" w:type="dxa"/>
          </w:tcPr>
          <w:p w14:paraId="2024A596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8F12BC8" w14:textId="7EEDEA50" w:rsidR="00423AA1" w:rsidRDefault="00EE4C56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620" w:type="dxa"/>
          </w:tcPr>
          <w:p w14:paraId="2B13B0E6" w14:textId="4BE667EB" w:rsidR="00423AA1" w:rsidRPr="005572D2" w:rsidRDefault="00EE4C56" w:rsidP="00423AA1">
            <w:r>
              <w:rPr>
                <w:b/>
                <w:bCs/>
              </w:rPr>
              <w:t>Order Id : 1</w:t>
            </w:r>
          </w:p>
        </w:tc>
        <w:tc>
          <w:tcPr>
            <w:tcW w:w="1890" w:type="dxa"/>
          </w:tcPr>
          <w:p w14:paraId="5387236C" w14:textId="77777777" w:rsidR="00423AA1" w:rsidRDefault="00EE4C56" w:rsidP="00EE4C56">
            <w:r w:rsidRPr="00EE4C56">
              <w:rPr>
                <w:b/>
                <w:bCs/>
              </w:rPr>
              <w:t>Order ID :</w:t>
            </w:r>
            <w:r>
              <w:t>1</w:t>
            </w:r>
          </w:p>
          <w:p w14:paraId="3EEB5C26" w14:textId="77777777" w:rsidR="00EE4C56" w:rsidRDefault="00EE4C56" w:rsidP="00EE4C56">
            <w:r w:rsidRPr="00EE4C56">
              <w:rPr>
                <w:b/>
                <w:bCs/>
              </w:rPr>
              <w:t>Media Name :</w:t>
            </w:r>
            <w:r>
              <w:t xml:space="preserve"> Frozen</w:t>
            </w:r>
          </w:p>
          <w:p w14:paraId="7BEB63C4" w14:textId="77777777" w:rsidR="00EE4C56" w:rsidRDefault="00EE4C56" w:rsidP="00EE4C56">
            <w:r w:rsidRPr="00EE4C56">
              <w:rPr>
                <w:b/>
                <w:bCs/>
              </w:rPr>
              <w:t>Amount :</w:t>
            </w:r>
            <w:r>
              <w:t xml:space="preserve"> 2</w:t>
            </w:r>
          </w:p>
          <w:p w14:paraId="29143B44" w14:textId="314C8A84" w:rsidR="00EE4C56" w:rsidRPr="0030180E" w:rsidRDefault="00EE4C56" w:rsidP="00EE4C56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1398.00</w:t>
            </w:r>
          </w:p>
        </w:tc>
        <w:tc>
          <w:tcPr>
            <w:tcW w:w="2196" w:type="dxa"/>
          </w:tcPr>
          <w:p w14:paraId="0832719A" w14:textId="77777777" w:rsidR="00423AA1" w:rsidRDefault="00423AA1" w:rsidP="00423AA1"/>
        </w:tc>
      </w:tr>
    </w:tbl>
    <w:p w14:paraId="45BEC19A" w14:textId="105F40FB" w:rsidR="00423AA1" w:rsidRDefault="00423AA1" w:rsidP="00423AA1"/>
    <w:p w14:paraId="4215FDD2" w14:textId="2A932BE0" w:rsidR="00423AA1" w:rsidRDefault="00423AA1" w:rsidP="00423AA1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Order Id =2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423AA1" w14:paraId="41080162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0B74910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27ADA9A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214672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D98710A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2C353638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106DD4EB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608DF54A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41D683A0" w14:textId="77777777" w:rsidTr="00423AA1">
        <w:tc>
          <w:tcPr>
            <w:tcW w:w="851" w:type="dxa"/>
          </w:tcPr>
          <w:p w14:paraId="6B29DCD9" w14:textId="74D8B204" w:rsidR="00423AA1" w:rsidRDefault="00EE4C56" w:rsidP="00423AA1">
            <w:r>
              <w:t>UAT_TC 07</w:t>
            </w:r>
          </w:p>
        </w:tc>
        <w:tc>
          <w:tcPr>
            <w:tcW w:w="1690" w:type="dxa"/>
          </w:tcPr>
          <w:p w14:paraId="400A5F47" w14:textId="05B35D0B" w:rsidR="00423AA1" w:rsidRDefault="00EE4C56" w:rsidP="00423AA1">
            <w:r w:rsidRPr="00EE4C56">
              <w:t xml:space="preserve">The </w:t>
            </w:r>
            <w:proofErr w:type="gramStart"/>
            <w:r w:rsidRPr="00EE4C56">
              <w:t>customer view</w:t>
            </w:r>
            <w:proofErr w:type="gramEnd"/>
            <w:r w:rsidRPr="00EE4C56">
              <w:t xml:space="preserve"> their history.</w:t>
            </w:r>
          </w:p>
        </w:tc>
        <w:tc>
          <w:tcPr>
            <w:tcW w:w="708" w:type="dxa"/>
          </w:tcPr>
          <w:p w14:paraId="68F5F6BD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3F07A998" w14:textId="419FCAD5" w:rsidR="00423AA1" w:rsidRDefault="0020441B" w:rsidP="00423AA1">
            <w:r w:rsidRPr="00EE4C56">
              <w:t>A customer open history page.</w:t>
            </w:r>
          </w:p>
        </w:tc>
        <w:tc>
          <w:tcPr>
            <w:tcW w:w="1440" w:type="dxa"/>
          </w:tcPr>
          <w:p w14:paraId="24020C81" w14:textId="77777777" w:rsidR="00423AA1" w:rsidRDefault="00423AA1" w:rsidP="00423AA1"/>
        </w:tc>
        <w:tc>
          <w:tcPr>
            <w:tcW w:w="2070" w:type="dxa"/>
          </w:tcPr>
          <w:p w14:paraId="75BCF43F" w14:textId="228B3B9C" w:rsidR="00423AA1" w:rsidRDefault="0020441B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6CF30367" w14:textId="77777777" w:rsidR="00423AA1" w:rsidRDefault="00423AA1" w:rsidP="00423AA1"/>
        </w:tc>
      </w:tr>
      <w:tr w:rsidR="00423AA1" w14:paraId="2145B36E" w14:textId="77777777" w:rsidTr="00423AA1">
        <w:tc>
          <w:tcPr>
            <w:tcW w:w="851" w:type="dxa"/>
          </w:tcPr>
          <w:p w14:paraId="5D8458AE" w14:textId="77777777" w:rsidR="00423AA1" w:rsidRDefault="00423AA1" w:rsidP="00423AA1"/>
        </w:tc>
        <w:tc>
          <w:tcPr>
            <w:tcW w:w="1690" w:type="dxa"/>
          </w:tcPr>
          <w:p w14:paraId="394AF6F5" w14:textId="77777777" w:rsidR="00423AA1" w:rsidRDefault="00423AA1" w:rsidP="00423AA1"/>
        </w:tc>
        <w:tc>
          <w:tcPr>
            <w:tcW w:w="708" w:type="dxa"/>
          </w:tcPr>
          <w:p w14:paraId="0BF0F67D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62CD8F3" w14:textId="2CD57D01" w:rsidR="00423AA1" w:rsidRDefault="0020441B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440" w:type="dxa"/>
          </w:tcPr>
          <w:p w14:paraId="18EA9A81" w14:textId="622F817A" w:rsidR="00423AA1" w:rsidRPr="0030180E" w:rsidRDefault="00EE4C56" w:rsidP="00423AA1">
            <w:r>
              <w:rPr>
                <w:b/>
                <w:bCs/>
              </w:rPr>
              <w:t>Order Id: 2</w:t>
            </w:r>
          </w:p>
        </w:tc>
        <w:tc>
          <w:tcPr>
            <w:tcW w:w="2070" w:type="dxa"/>
          </w:tcPr>
          <w:p w14:paraId="2B855799" w14:textId="55C0CEE9" w:rsidR="0020441B" w:rsidRDefault="0020441B" w:rsidP="0020441B">
            <w:r w:rsidRPr="00EE4C56">
              <w:rPr>
                <w:b/>
                <w:bCs/>
              </w:rPr>
              <w:t>Order ID :</w:t>
            </w:r>
            <w:r>
              <w:t>2</w:t>
            </w:r>
          </w:p>
          <w:p w14:paraId="357E4F8A" w14:textId="2FD6BCC4" w:rsidR="0020441B" w:rsidRDefault="0020441B" w:rsidP="0020441B">
            <w:r w:rsidRPr="00EE4C56">
              <w:rPr>
                <w:b/>
                <w:bCs/>
              </w:rPr>
              <w:t>Media Name :</w:t>
            </w:r>
            <w:r>
              <w:t xml:space="preserve"> Man of Steel</w:t>
            </w:r>
          </w:p>
          <w:p w14:paraId="49BE3B7F" w14:textId="6C228B74" w:rsidR="0020441B" w:rsidRDefault="0020441B" w:rsidP="0020441B">
            <w:r w:rsidRPr="00EE4C56">
              <w:rPr>
                <w:b/>
                <w:bCs/>
              </w:rPr>
              <w:t>Amount :</w:t>
            </w:r>
            <w:r>
              <w:t xml:space="preserve"> 3</w:t>
            </w:r>
          </w:p>
          <w:p w14:paraId="62641B2C" w14:textId="57B5D956" w:rsidR="00423AA1" w:rsidRPr="0030180E" w:rsidRDefault="0020441B" w:rsidP="0020441B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450.00</w:t>
            </w:r>
          </w:p>
        </w:tc>
        <w:tc>
          <w:tcPr>
            <w:tcW w:w="2196" w:type="dxa"/>
          </w:tcPr>
          <w:p w14:paraId="35733F07" w14:textId="77777777" w:rsidR="00423AA1" w:rsidRDefault="00423AA1" w:rsidP="00423AA1"/>
        </w:tc>
      </w:tr>
    </w:tbl>
    <w:p w14:paraId="21C46235" w14:textId="77777777" w:rsidR="00423AA1" w:rsidRDefault="00423AA1" w:rsidP="00902165">
      <w:pPr>
        <w:rPr>
          <w:lang w:bidi="th-TH"/>
        </w:rPr>
      </w:pPr>
    </w:p>
    <w:p w14:paraId="7AC3FD81" w14:textId="77777777" w:rsidR="00D61D41" w:rsidRDefault="00D61D41" w:rsidP="00902165">
      <w:pPr>
        <w:rPr>
          <w:lang w:bidi="th-TH"/>
        </w:rPr>
      </w:pPr>
    </w:p>
    <w:p w14:paraId="7695C1FA" w14:textId="6D302B45" w:rsidR="0020441B" w:rsidRPr="00EE5DA1" w:rsidRDefault="0020441B" w:rsidP="0020441B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20441B">
        <w:rPr>
          <w:b/>
          <w:bCs/>
          <w:sz w:val="20"/>
          <w:szCs w:val="20"/>
        </w:rPr>
        <w:t>A customer input wrong order Id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0441B" w14:paraId="4A9FEE0B" w14:textId="77777777" w:rsidTr="00B6505D">
        <w:tc>
          <w:tcPr>
            <w:tcW w:w="851" w:type="dxa"/>
            <w:shd w:val="clear" w:color="auto" w:fill="5FF2CA" w:themeFill="accent4" w:themeFillTint="99"/>
          </w:tcPr>
          <w:p w14:paraId="6A3F79DF" w14:textId="50B88C31" w:rsidR="0020441B" w:rsidRDefault="0020441B" w:rsidP="00B6505D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0334923" w14:textId="77777777" w:rsidR="0020441B" w:rsidRDefault="0020441B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A89977B" w14:textId="77777777" w:rsidR="0020441B" w:rsidRDefault="0020441B" w:rsidP="00B6505D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B854CBC" w14:textId="77777777" w:rsidR="0020441B" w:rsidRDefault="0020441B" w:rsidP="00B6505D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3DD963A" w14:textId="77777777" w:rsidR="0020441B" w:rsidRDefault="0020441B" w:rsidP="00B6505D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66D8DEF3" w14:textId="77777777" w:rsidR="0020441B" w:rsidRDefault="0020441B" w:rsidP="00B6505D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8EDECBE" w14:textId="77777777" w:rsidR="0020441B" w:rsidRDefault="0020441B" w:rsidP="00B6505D">
            <w:pPr>
              <w:jc w:val="center"/>
            </w:pPr>
            <w:r>
              <w:t>Actual result</w:t>
            </w:r>
          </w:p>
        </w:tc>
      </w:tr>
      <w:tr w:rsidR="0020441B" w14:paraId="465CB683" w14:textId="77777777" w:rsidTr="00B6505D">
        <w:trPr>
          <w:trHeight w:val="917"/>
        </w:trPr>
        <w:tc>
          <w:tcPr>
            <w:tcW w:w="851" w:type="dxa"/>
          </w:tcPr>
          <w:p w14:paraId="747BFE99" w14:textId="035A89F1" w:rsidR="0020441B" w:rsidRDefault="0020441B" w:rsidP="00B6505D">
            <w:r>
              <w:t>UAT_TC 07</w:t>
            </w:r>
          </w:p>
        </w:tc>
        <w:tc>
          <w:tcPr>
            <w:tcW w:w="1690" w:type="dxa"/>
          </w:tcPr>
          <w:p w14:paraId="53E33548" w14:textId="00BE7BA4" w:rsidR="0020441B" w:rsidRDefault="0020441B" w:rsidP="00B6505D">
            <w:r w:rsidRPr="00EE4C56">
              <w:t xml:space="preserve">The </w:t>
            </w:r>
            <w:proofErr w:type="gramStart"/>
            <w:r w:rsidRPr="00EE4C56">
              <w:t>customer view</w:t>
            </w:r>
            <w:proofErr w:type="gramEnd"/>
            <w:r w:rsidRPr="00EE4C56">
              <w:t xml:space="preserve"> their history.</w:t>
            </w:r>
          </w:p>
        </w:tc>
        <w:tc>
          <w:tcPr>
            <w:tcW w:w="708" w:type="dxa"/>
          </w:tcPr>
          <w:p w14:paraId="4E7FF52E" w14:textId="77777777" w:rsidR="0020441B" w:rsidRDefault="0020441B" w:rsidP="00B6505D">
            <w:r>
              <w:t>1</w:t>
            </w:r>
          </w:p>
        </w:tc>
        <w:tc>
          <w:tcPr>
            <w:tcW w:w="1677" w:type="dxa"/>
          </w:tcPr>
          <w:p w14:paraId="1DEDC060" w14:textId="3947C35E" w:rsidR="0020441B" w:rsidRDefault="0020441B" w:rsidP="00B6505D">
            <w:r w:rsidRPr="00EE4C56">
              <w:t>A customer open history page.</w:t>
            </w:r>
          </w:p>
        </w:tc>
        <w:tc>
          <w:tcPr>
            <w:tcW w:w="2304" w:type="dxa"/>
          </w:tcPr>
          <w:p w14:paraId="44F9F479" w14:textId="77777777" w:rsidR="0020441B" w:rsidRDefault="0020441B" w:rsidP="00B6505D"/>
        </w:tc>
        <w:tc>
          <w:tcPr>
            <w:tcW w:w="1560" w:type="dxa"/>
          </w:tcPr>
          <w:p w14:paraId="44249861" w14:textId="77777777" w:rsidR="0020441B" w:rsidRDefault="0020441B" w:rsidP="00B6505D">
            <w:r w:rsidRPr="0030180E">
              <w:t>The system shall provide search product page which receive product name for searching.</w:t>
            </w:r>
          </w:p>
          <w:p w14:paraId="4AF69396" w14:textId="77777777" w:rsidR="0020441B" w:rsidRDefault="0020441B" w:rsidP="00B6505D"/>
        </w:tc>
        <w:tc>
          <w:tcPr>
            <w:tcW w:w="1842" w:type="dxa"/>
          </w:tcPr>
          <w:p w14:paraId="7088ACDE" w14:textId="77777777" w:rsidR="0020441B" w:rsidRDefault="0020441B" w:rsidP="00B6505D"/>
        </w:tc>
      </w:tr>
      <w:tr w:rsidR="0020441B" w14:paraId="63EA4A0C" w14:textId="77777777" w:rsidTr="00B6505D">
        <w:tc>
          <w:tcPr>
            <w:tcW w:w="851" w:type="dxa"/>
          </w:tcPr>
          <w:p w14:paraId="6DD28EC9" w14:textId="77777777" w:rsidR="0020441B" w:rsidRDefault="0020441B" w:rsidP="00B6505D"/>
        </w:tc>
        <w:tc>
          <w:tcPr>
            <w:tcW w:w="1690" w:type="dxa"/>
          </w:tcPr>
          <w:p w14:paraId="41BCB4FF" w14:textId="77777777" w:rsidR="0020441B" w:rsidRDefault="0020441B" w:rsidP="00B6505D"/>
        </w:tc>
        <w:tc>
          <w:tcPr>
            <w:tcW w:w="708" w:type="dxa"/>
          </w:tcPr>
          <w:p w14:paraId="7F787DC3" w14:textId="77777777" w:rsidR="0020441B" w:rsidRDefault="0020441B" w:rsidP="00B6505D">
            <w:r>
              <w:t>2</w:t>
            </w:r>
          </w:p>
        </w:tc>
        <w:tc>
          <w:tcPr>
            <w:tcW w:w="1677" w:type="dxa"/>
          </w:tcPr>
          <w:p w14:paraId="4C7DADF5" w14:textId="10C20748" w:rsidR="0020441B" w:rsidRDefault="0020441B" w:rsidP="00B6505D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2304" w:type="dxa"/>
          </w:tcPr>
          <w:p w14:paraId="0C875D42" w14:textId="2D0BA956" w:rsidR="0020441B" w:rsidRDefault="0020441B" w:rsidP="00B6505D">
            <w:r>
              <w:rPr>
                <w:b/>
                <w:bCs/>
              </w:rPr>
              <w:t xml:space="preserve">Order Id: </w:t>
            </w:r>
            <w:r w:rsidRPr="0020441B">
              <w:rPr>
                <w:b/>
                <w:bCs/>
                <w:color w:val="0F6FC6" w:themeColor="accent1"/>
              </w:rPr>
              <w:t>3</w:t>
            </w:r>
          </w:p>
        </w:tc>
        <w:tc>
          <w:tcPr>
            <w:tcW w:w="1560" w:type="dxa"/>
          </w:tcPr>
          <w:p w14:paraId="773DA1D5" w14:textId="145A82BC" w:rsidR="0020441B" w:rsidRDefault="0020441B" w:rsidP="00B6505D">
            <w:r>
              <w:t xml:space="preserve">No Result found </w:t>
            </w:r>
          </w:p>
        </w:tc>
        <w:tc>
          <w:tcPr>
            <w:tcW w:w="1842" w:type="dxa"/>
          </w:tcPr>
          <w:p w14:paraId="12766AC2" w14:textId="77777777" w:rsidR="0020441B" w:rsidRDefault="0020441B" w:rsidP="00B6505D"/>
        </w:tc>
      </w:tr>
    </w:tbl>
    <w:p w14:paraId="407162AB" w14:textId="77777777" w:rsidR="00D61D41" w:rsidRDefault="00D61D41" w:rsidP="00902165">
      <w:pPr>
        <w:rPr>
          <w:lang w:bidi="th-TH"/>
        </w:rPr>
      </w:pPr>
    </w:p>
    <w:p w14:paraId="092849FD" w14:textId="77777777" w:rsidR="00D61D41" w:rsidRDefault="00D61D41" w:rsidP="00902165">
      <w:pPr>
        <w:rPr>
          <w:lang w:bidi="th-TH"/>
        </w:rPr>
      </w:pPr>
    </w:p>
    <w:p w14:paraId="0F2FB3AB" w14:textId="77777777" w:rsidR="00D61D41" w:rsidRDefault="00D61D41" w:rsidP="00902165">
      <w:pPr>
        <w:rPr>
          <w:lang w:bidi="th-TH"/>
        </w:rPr>
      </w:pPr>
    </w:p>
    <w:p w14:paraId="05107396" w14:textId="77777777" w:rsidR="00232A2A" w:rsidRDefault="00232A2A" w:rsidP="00902165">
      <w:pPr>
        <w:rPr>
          <w:lang w:bidi="th-TH"/>
        </w:rPr>
      </w:pPr>
    </w:p>
    <w:p w14:paraId="52002D2C" w14:textId="430B29EF" w:rsidR="008B2881" w:rsidRDefault="008B2881" w:rsidP="008B2881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08</w:t>
      </w:r>
    </w:p>
    <w:p w14:paraId="6BD1C8DF" w14:textId="77777777" w:rsidR="008B2881" w:rsidRPr="00902165" w:rsidRDefault="008B2881" w:rsidP="008B2881">
      <w:pPr>
        <w:rPr>
          <w:lang w:bidi="th-TH"/>
        </w:rPr>
      </w:pPr>
    </w:p>
    <w:p w14:paraId="6A1415AF" w14:textId="6029E21E" w:rsidR="008B2881" w:rsidRPr="005E5F54" w:rsidRDefault="008B2881" w:rsidP="008B288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URS-08: The user log in as administrator.</w:t>
      </w:r>
    </w:p>
    <w:p w14:paraId="1F90D263" w14:textId="1F517243" w:rsidR="008B2881" w:rsidRPr="005E5F54" w:rsidRDefault="008B2881" w:rsidP="008B288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administrator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11E3E474" w14:textId="77777777" w:rsidR="008B2881" w:rsidRPr="005E5F54" w:rsidRDefault="008B2881" w:rsidP="008B288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EBFEA5D" w14:textId="138C9991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open login page</w:t>
      </w:r>
      <w:r w:rsidR="008B2881" w:rsidRPr="00CE14ED">
        <w:rPr>
          <w:sz w:val="18"/>
          <w:szCs w:val="18"/>
        </w:rPr>
        <w:t>.</w:t>
      </w:r>
    </w:p>
    <w:p w14:paraId="538EE2C7" w14:textId="759F24BB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enter</w:t>
      </w:r>
      <w:proofErr w:type="gramEnd"/>
      <w:r w:rsidR="008B2881">
        <w:rPr>
          <w:sz w:val="18"/>
          <w:szCs w:val="18"/>
        </w:rPr>
        <w:t xml:space="preserve"> username and password for system login.</w:t>
      </w:r>
    </w:p>
    <w:p w14:paraId="2B9EC2D6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04A55DB8" w14:textId="77777777" w:rsidR="008B2881" w:rsidRDefault="008B2881" w:rsidP="008B288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0046BA39" w14:textId="77777777" w:rsidTr="00B6505D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57090461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F9E159" w14:textId="03643FC3" w:rsidR="008B2881" w:rsidRDefault="008B2881" w:rsidP="00B6505D">
            <w:r>
              <w:t>admin01</w:t>
            </w:r>
          </w:p>
        </w:tc>
      </w:tr>
      <w:tr w:rsidR="008B2881" w14:paraId="096941F8" w14:textId="77777777" w:rsidTr="00B6505D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3462DA99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F68FAC5" w14:textId="5D7C351B" w:rsidR="008B2881" w:rsidRDefault="008B2881" w:rsidP="00B6505D">
            <w:r>
              <w:t>admin1234</w:t>
            </w:r>
          </w:p>
        </w:tc>
      </w:tr>
    </w:tbl>
    <w:p w14:paraId="261477E0" w14:textId="77777777" w:rsidR="008B2881" w:rsidRDefault="008B2881" w:rsidP="008B2881">
      <w:pPr>
        <w:rPr>
          <w:b/>
          <w:bCs/>
          <w:sz w:val="20"/>
          <w:szCs w:val="20"/>
        </w:rPr>
      </w:pPr>
    </w:p>
    <w:p w14:paraId="7A47895D" w14:textId="77777777" w:rsidR="008B2881" w:rsidRPr="005E5F54" w:rsidRDefault="008B2881" w:rsidP="008B288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56DAF72" w14:textId="74650CE9" w:rsidR="008B2881" w:rsidRDefault="008B2881" w:rsidP="008B2881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="00232A2A">
        <w:rPr>
          <w:b/>
          <w:bCs/>
        </w:rPr>
        <w:t xml:space="preserve"> 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7BF06939" w14:textId="77777777" w:rsidR="008B2881" w:rsidRDefault="008B2881" w:rsidP="008B2881">
      <w:pPr>
        <w:ind w:left="1440" w:firstLine="720"/>
      </w:pPr>
      <w:r>
        <w:t xml:space="preserve"> - Username: cus03</w:t>
      </w:r>
    </w:p>
    <w:p w14:paraId="5101B47B" w14:textId="6341808D" w:rsidR="008B2881" w:rsidRDefault="008B2881" w:rsidP="008B2881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4975A76D" w14:textId="77777777" w:rsidR="008B2881" w:rsidRDefault="008B2881" w:rsidP="008B2881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1A4EB25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12D6DD02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EDDCF84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4E6EFC6E" w14:textId="1C55F956" w:rsidR="008B2881" w:rsidRDefault="008B2881" w:rsidP="00B6505D">
            <w:proofErr w:type="spellStart"/>
            <w:r>
              <w:t>Sittipong</w:t>
            </w:r>
            <w:proofErr w:type="spellEnd"/>
            <w:r>
              <w:t xml:space="preserve"> </w:t>
            </w:r>
            <w:proofErr w:type="spellStart"/>
            <w:r>
              <w:t>Boriparn</w:t>
            </w:r>
            <w:proofErr w:type="spellEnd"/>
            <w:r>
              <w:t xml:space="preserve"> </w:t>
            </w:r>
          </w:p>
        </w:tc>
      </w:tr>
      <w:tr w:rsidR="008B2881" w14:paraId="79AABFA0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7E94F6C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C98B6D4" w14:textId="54A91F58" w:rsidR="008B2881" w:rsidRDefault="008B2881" w:rsidP="00B6505D">
            <w:pPr>
              <w:rPr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8B2881" w14:paraId="00997B41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6864A72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8E2D1DB" w14:textId="77C43076" w:rsidR="008B2881" w:rsidRDefault="008B2881" w:rsidP="00B6505D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8B2881" w14:paraId="39591238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1A2509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550B9B7E" w14:textId="4930783C" w:rsidR="008B2881" w:rsidRDefault="008B2881" w:rsidP="00B6505D">
            <w:r>
              <w:t>admin1234</w:t>
            </w:r>
          </w:p>
        </w:tc>
      </w:tr>
      <w:tr w:rsidR="008B2881" w14:paraId="673997BD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7C554B2" w14:textId="4882E677" w:rsidR="008B2881" w:rsidRPr="00A56555" w:rsidRDefault="008B2881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584EEF27" w14:textId="2B692582" w:rsidR="008B2881" w:rsidRDefault="008B2881" w:rsidP="00B6505D">
            <w:r>
              <w:t>Panupak30@hotmail.com</w:t>
            </w:r>
          </w:p>
        </w:tc>
      </w:tr>
      <w:tr w:rsidR="008B2881" w14:paraId="66811A31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91CBD9F" w14:textId="77777777" w:rsidR="008B2881" w:rsidRPr="00A56555" w:rsidRDefault="008B2881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EA336FB" w14:textId="06AEA0C3" w:rsidR="008B2881" w:rsidRDefault="008B2881" w:rsidP="00B6505D">
            <w:r>
              <w:t>admin_01.jpg</w:t>
            </w:r>
          </w:p>
        </w:tc>
      </w:tr>
    </w:tbl>
    <w:p w14:paraId="01D6AFEF" w14:textId="77777777" w:rsidR="008B2881" w:rsidRDefault="008B2881" w:rsidP="008B2881">
      <w:pPr>
        <w:ind w:left="1440" w:firstLine="720"/>
      </w:pPr>
    </w:p>
    <w:p w14:paraId="2428070B" w14:textId="77777777" w:rsidR="008B2881" w:rsidRDefault="008B2881" w:rsidP="008B2881">
      <w:pPr>
        <w:ind w:left="1440" w:firstLine="720"/>
      </w:pPr>
    </w:p>
    <w:p w14:paraId="2EA2F2B6" w14:textId="77777777" w:rsidR="008B2881" w:rsidRDefault="008B2881" w:rsidP="008B2881">
      <w:pPr>
        <w:ind w:left="1440" w:firstLine="720"/>
      </w:pPr>
    </w:p>
    <w:p w14:paraId="3C46060F" w14:textId="77777777" w:rsidR="008B2881" w:rsidRDefault="008B2881" w:rsidP="008B2881">
      <w:pPr>
        <w:ind w:left="1440" w:firstLine="720"/>
      </w:pPr>
    </w:p>
    <w:p w14:paraId="65635466" w14:textId="77777777" w:rsidR="008B2881" w:rsidRDefault="008B2881" w:rsidP="008B2881">
      <w:pPr>
        <w:ind w:left="1440" w:firstLine="720"/>
      </w:pPr>
    </w:p>
    <w:p w14:paraId="2EA9BCED" w14:textId="77777777" w:rsidR="008B2881" w:rsidRDefault="008B2881" w:rsidP="008B2881">
      <w:pPr>
        <w:ind w:left="1440" w:firstLine="720"/>
      </w:pPr>
    </w:p>
    <w:p w14:paraId="40C18AD7" w14:textId="77777777" w:rsidR="008B2881" w:rsidRDefault="008B2881" w:rsidP="008B2881">
      <w:pPr>
        <w:ind w:left="1440" w:firstLine="720"/>
      </w:pPr>
    </w:p>
    <w:p w14:paraId="5BF84387" w14:textId="77777777" w:rsidR="008B2881" w:rsidRDefault="008B2881" w:rsidP="008B2881">
      <w:pPr>
        <w:ind w:left="1440" w:firstLine="720"/>
      </w:pPr>
    </w:p>
    <w:p w14:paraId="5E4381AF" w14:textId="77777777" w:rsidR="008B2881" w:rsidRDefault="008B2881" w:rsidP="008B2881">
      <w:pPr>
        <w:ind w:left="1440" w:firstLine="720"/>
      </w:pPr>
    </w:p>
    <w:p w14:paraId="42A9BEFB" w14:textId="77777777" w:rsidR="00232A2A" w:rsidRDefault="00232A2A" w:rsidP="008B2881">
      <w:pPr>
        <w:ind w:left="1440" w:firstLine="720"/>
      </w:pPr>
    </w:p>
    <w:p w14:paraId="2E3B6A55" w14:textId="40F200C3" w:rsidR="00232A2A" w:rsidRPr="00232A2A" w:rsidRDefault="00232A2A" w:rsidP="00232A2A">
      <w:pPr>
        <w:pStyle w:val="Heading3"/>
        <w:jc w:val="center"/>
        <w:rPr>
          <w:b/>
          <w:bCs/>
        </w:rPr>
      </w:pPr>
      <w:r w:rsidRPr="00232A2A">
        <w:rPr>
          <w:b/>
          <w:bCs/>
        </w:rPr>
        <w:t>UAT</w:t>
      </w:r>
      <w:r w:rsidR="00EC07EF">
        <w:rPr>
          <w:b/>
          <w:bCs/>
        </w:rPr>
        <w:t>_TC</w:t>
      </w:r>
      <w:r w:rsidRPr="00232A2A">
        <w:rPr>
          <w:b/>
          <w:bCs/>
        </w:rPr>
        <w:t xml:space="preserve"> 08 relationship table</w:t>
      </w:r>
    </w:p>
    <w:p w14:paraId="386B04F0" w14:textId="77777777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4ED1D86C" w14:textId="77777777" w:rsidTr="00B6505D">
        <w:tc>
          <w:tcPr>
            <w:tcW w:w="851" w:type="dxa"/>
            <w:shd w:val="clear" w:color="auto" w:fill="5FF2CA" w:themeFill="accent4" w:themeFillTint="99"/>
          </w:tcPr>
          <w:p w14:paraId="7CA93EA7" w14:textId="77777777" w:rsidR="00232A2A" w:rsidRDefault="00232A2A" w:rsidP="00B6505D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3D59A36" w14:textId="77777777" w:rsidR="00232A2A" w:rsidRDefault="00232A2A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89C1BD" w14:textId="77777777" w:rsidR="00232A2A" w:rsidRDefault="00232A2A" w:rsidP="00B6505D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3DA4B60" w14:textId="77777777" w:rsidR="00232A2A" w:rsidRDefault="00232A2A" w:rsidP="00B6505D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88A61F1" w14:textId="77777777" w:rsidR="00232A2A" w:rsidRDefault="00232A2A" w:rsidP="00B6505D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FDC19A4" w14:textId="77777777" w:rsidR="00232A2A" w:rsidRDefault="00232A2A" w:rsidP="00B6505D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9D0802B" w14:textId="77777777" w:rsidR="00232A2A" w:rsidRDefault="00232A2A" w:rsidP="00B6505D">
            <w:pPr>
              <w:jc w:val="center"/>
            </w:pPr>
            <w:r>
              <w:t>Actual result</w:t>
            </w:r>
          </w:p>
        </w:tc>
      </w:tr>
      <w:tr w:rsidR="00232A2A" w14:paraId="007494AA" w14:textId="77777777" w:rsidTr="00B6505D">
        <w:tc>
          <w:tcPr>
            <w:tcW w:w="851" w:type="dxa"/>
          </w:tcPr>
          <w:p w14:paraId="6368892A" w14:textId="7BFEF682" w:rsidR="00232A2A" w:rsidRDefault="00232A2A" w:rsidP="00B6505D">
            <w:r>
              <w:t>UAT_TC 08</w:t>
            </w:r>
          </w:p>
        </w:tc>
        <w:tc>
          <w:tcPr>
            <w:tcW w:w="1690" w:type="dxa"/>
          </w:tcPr>
          <w:p w14:paraId="3C62F99C" w14:textId="1FC6122C" w:rsidR="00232A2A" w:rsidRDefault="00232A2A" w:rsidP="00B6505D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3C0E97FC" w14:textId="77777777" w:rsidR="00232A2A" w:rsidRDefault="00232A2A" w:rsidP="00B6505D">
            <w:r>
              <w:t>1</w:t>
            </w:r>
          </w:p>
        </w:tc>
        <w:tc>
          <w:tcPr>
            <w:tcW w:w="1677" w:type="dxa"/>
          </w:tcPr>
          <w:p w14:paraId="16E96EDF" w14:textId="77777777" w:rsidR="00232A2A" w:rsidRDefault="00232A2A" w:rsidP="00B6505D">
            <w:r w:rsidRPr="006F1372">
              <w:t>A user open login page.</w:t>
            </w:r>
          </w:p>
        </w:tc>
        <w:tc>
          <w:tcPr>
            <w:tcW w:w="2304" w:type="dxa"/>
          </w:tcPr>
          <w:p w14:paraId="144F3010" w14:textId="77777777" w:rsidR="00232A2A" w:rsidRDefault="00232A2A" w:rsidP="00B6505D"/>
        </w:tc>
        <w:tc>
          <w:tcPr>
            <w:tcW w:w="1560" w:type="dxa"/>
          </w:tcPr>
          <w:p w14:paraId="3CF3A17E" w14:textId="77777777" w:rsidR="00232A2A" w:rsidRDefault="00232A2A" w:rsidP="00B6505D">
            <w:r w:rsidRPr="00940165">
              <w:t xml:space="preserve">The system provides the login user </w:t>
            </w:r>
            <w:proofErr w:type="gramStart"/>
            <w:r w:rsidRPr="00940165">
              <w:t>interface which receive</w:t>
            </w:r>
            <w:proofErr w:type="gramEnd"/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698723C8" w14:textId="77777777" w:rsidR="00232A2A" w:rsidRDefault="00232A2A" w:rsidP="00B6505D"/>
        </w:tc>
      </w:tr>
      <w:tr w:rsidR="00232A2A" w14:paraId="7B7E1167" w14:textId="77777777" w:rsidTr="00B6505D">
        <w:tc>
          <w:tcPr>
            <w:tcW w:w="851" w:type="dxa"/>
          </w:tcPr>
          <w:p w14:paraId="1377EB8B" w14:textId="77777777" w:rsidR="00232A2A" w:rsidRDefault="00232A2A" w:rsidP="00B6505D"/>
        </w:tc>
        <w:tc>
          <w:tcPr>
            <w:tcW w:w="1690" w:type="dxa"/>
          </w:tcPr>
          <w:p w14:paraId="7A93E64C" w14:textId="77777777" w:rsidR="00232A2A" w:rsidRDefault="00232A2A" w:rsidP="00B6505D"/>
        </w:tc>
        <w:tc>
          <w:tcPr>
            <w:tcW w:w="708" w:type="dxa"/>
          </w:tcPr>
          <w:p w14:paraId="16F6DCCC" w14:textId="77777777" w:rsidR="00232A2A" w:rsidRDefault="00232A2A" w:rsidP="00B6505D">
            <w:r>
              <w:t>2</w:t>
            </w:r>
          </w:p>
        </w:tc>
        <w:tc>
          <w:tcPr>
            <w:tcW w:w="1677" w:type="dxa"/>
          </w:tcPr>
          <w:p w14:paraId="17813EA0" w14:textId="44F6F65C" w:rsidR="00232A2A" w:rsidRPr="004A096F" w:rsidRDefault="00232A2A" w:rsidP="00B6505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 user</w:t>
            </w:r>
            <w:r w:rsidRPr="004A096F">
              <w:rPr>
                <w:sz w:val="18"/>
                <w:szCs w:val="18"/>
              </w:rPr>
              <w:t xml:space="preserve"> enter</w:t>
            </w:r>
            <w:proofErr w:type="gramEnd"/>
            <w:r w:rsidRPr="004A096F">
              <w:rPr>
                <w:sz w:val="18"/>
                <w:szCs w:val="18"/>
              </w:rPr>
              <w:t xml:space="preserve"> username and password.</w:t>
            </w:r>
          </w:p>
          <w:p w14:paraId="544C42A9" w14:textId="77777777" w:rsidR="00232A2A" w:rsidRDefault="00232A2A" w:rsidP="00B6505D"/>
        </w:tc>
        <w:tc>
          <w:tcPr>
            <w:tcW w:w="2304" w:type="dxa"/>
          </w:tcPr>
          <w:p w14:paraId="0CA632A0" w14:textId="4642188E" w:rsidR="00232A2A" w:rsidRPr="004A096F" w:rsidRDefault="00232A2A" w:rsidP="00B6505D">
            <w:r>
              <w:rPr>
                <w:b/>
                <w:bCs/>
              </w:rPr>
              <w:t>Username:</w:t>
            </w:r>
            <w:r>
              <w:t xml:space="preserve"> admin01</w:t>
            </w:r>
          </w:p>
          <w:p w14:paraId="5EF0E6CF" w14:textId="73EB1991" w:rsidR="00232A2A" w:rsidRDefault="00232A2A" w:rsidP="00B6505D">
            <w:r>
              <w:rPr>
                <w:b/>
                <w:bCs/>
              </w:rPr>
              <w:t>Password:</w:t>
            </w:r>
            <w:r>
              <w:t xml:space="preserve"> admin1234</w:t>
            </w:r>
          </w:p>
        </w:tc>
        <w:tc>
          <w:tcPr>
            <w:tcW w:w="1560" w:type="dxa"/>
          </w:tcPr>
          <w:p w14:paraId="5AD3865D" w14:textId="77777777" w:rsidR="00232A2A" w:rsidRPr="00F62505" w:rsidRDefault="00232A2A" w:rsidP="00B6505D">
            <w:r w:rsidRPr="00F62505">
              <w:t xml:space="preserve"> The system shall provide catalog page that consist with product name, product description and product picture.</w:t>
            </w:r>
          </w:p>
          <w:p w14:paraId="7FD67E97" w14:textId="77777777" w:rsidR="00232A2A" w:rsidRDefault="00232A2A" w:rsidP="00B6505D"/>
        </w:tc>
        <w:tc>
          <w:tcPr>
            <w:tcW w:w="1842" w:type="dxa"/>
          </w:tcPr>
          <w:p w14:paraId="62C35AC5" w14:textId="77777777" w:rsidR="00232A2A" w:rsidRDefault="00232A2A" w:rsidP="00B6505D"/>
        </w:tc>
      </w:tr>
    </w:tbl>
    <w:p w14:paraId="2E6E9474" w14:textId="77777777" w:rsidR="00232A2A" w:rsidRPr="00EE1E39" w:rsidRDefault="00232A2A" w:rsidP="00232A2A"/>
    <w:p w14:paraId="6341FFAE" w14:textId="3AE38E84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54BE34FE" w14:textId="77777777" w:rsidTr="00B6505D">
        <w:tc>
          <w:tcPr>
            <w:tcW w:w="851" w:type="dxa"/>
            <w:shd w:val="clear" w:color="auto" w:fill="5FF2CA" w:themeFill="accent4" w:themeFillTint="99"/>
          </w:tcPr>
          <w:p w14:paraId="75FA925F" w14:textId="77777777" w:rsidR="00232A2A" w:rsidRDefault="00232A2A" w:rsidP="00B6505D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8CE3063" w14:textId="77777777" w:rsidR="00232A2A" w:rsidRDefault="00232A2A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92312C5" w14:textId="77777777" w:rsidR="00232A2A" w:rsidRDefault="00232A2A" w:rsidP="00B6505D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193CA03" w14:textId="77777777" w:rsidR="00232A2A" w:rsidRDefault="00232A2A" w:rsidP="00B6505D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DB9A2A4" w14:textId="77777777" w:rsidR="00232A2A" w:rsidRDefault="00232A2A" w:rsidP="00B6505D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5A14758" w14:textId="77777777" w:rsidR="00232A2A" w:rsidRDefault="00232A2A" w:rsidP="00B6505D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73AC5AC" w14:textId="77777777" w:rsidR="00232A2A" w:rsidRDefault="00232A2A" w:rsidP="00B6505D">
            <w:pPr>
              <w:jc w:val="center"/>
            </w:pPr>
            <w:r>
              <w:t>Actual result</w:t>
            </w:r>
          </w:p>
        </w:tc>
      </w:tr>
      <w:tr w:rsidR="00232A2A" w14:paraId="0FEE8D76" w14:textId="77777777" w:rsidTr="00B6505D">
        <w:tc>
          <w:tcPr>
            <w:tcW w:w="851" w:type="dxa"/>
          </w:tcPr>
          <w:p w14:paraId="2003E87D" w14:textId="17674C40" w:rsidR="00232A2A" w:rsidRDefault="00232A2A" w:rsidP="00B6505D">
            <w:r>
              <w:t>UAT_TC 08</w:t>
            </w:r>
          </w:p>
        </w:tc>
        <w:tc>
          <w:tcPr>
            <w:tcW w:w="1690" w:type="dxa"/>
          </w:tcPr>
          <w:p w14:paraId="50FAD2AF" w14:textId="3D38A0CA" w:rsidR="00232A2A" w:rsidRDefault="00232A2A" w:rsidP="00B6505D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41716428" w14:textId="77777777" w:rsidR="00232A2A" w:rsidRDefault="00232A2A" w:rsidP="00B6505D">
            <w:r>
              <w:t>1</w:t>
            </w:r>
          </w:p>
        </w:tc>
        <w:tc>
          <w:tcPr>
            <w:tcW w:w="1677" w:type="dxa"/>
          </w:tcPr>
          <w:p w14:paraId="361C318B" w14:textId="77777777" w:rsidR="00232A2A" w:rsidRDefault="00232A2A" w:rsidP="00B6505D">
            <w:r w:rsidRPr="006F1372">
              <w:t>A user open login page.</w:t>
            </w:r>
          </w:p>
        </w:tc>
        <w:tc>
          <w:tcPr>
            <w:tcW w:w="2304" w:type="dxa"/>
          </w:tcPr>
          <w:p w14:paraId="72A56142" w14:textId="77777777" w:rsidR="00232A2A" w:rsidRDefault="00232A2A" w:rsidP="00B6505D"/>
        </w:tc>
        <w:tc>
          <w:tcPr>
            <w:tcW w:w="1560" w:type="dxa"/>
          </w:tcPr>
          <w:p w14:paraId="4D9110EB" w14:textId="77777777" w:rsidR="00232A2A" w:rsidRDefault="00232A2A" w:rsidP="00B6505D">
            <w:r w:rsidRPr="00940165">
              <w:t xml:space="preserve">The system provides the login user </w:t>
            </w:r>
            <w:proofErr w:type="gramStart"/>
            <w:r w:rsidRPr="00940165">
              <w:t>interface which receive</w:t>
            </w:r>
            <w:proofErr w:type="gramEnd"/>
            <w:r w:rsidRPr="00940165">
              <w:t xml:space="preserve"> the user name and password</w:t>
            </w:r>
            <w:r>
              <w:t>.</w:t>
            </w:r>
          </w:p>
        </w:tc>
        <w:tc>
          <w:tcPr>
            <w:tcW w:w="1842" w:type="dxa"/>
          </w:tcPr>
          <w:p w14:paraId="5142EF98" w14:textId="77777777" w:rsidR="00232A2A" w:rsidRDefault="00232A2A" w:rsidP="00B6505D"/>
        </w:tc>
      </w:tr>
      <w:tr w:rsidR="00232A2A" w14:paraId="656AAD2A" w14:textId="77777777" w:rsidTr="00B6505D">
        <w:tc>
          <w:tcPr>
            <w:tcW w:w="851" w:type="dxa"/>
          </w:tcPr>
          <w:p w14:paraId="4DB5A947" w14:textId="77777777" w:rsidR="00232A2A" w:rsidRDefault="00232A2A" w:rsidP="00B6505D"/>
        </w:tc>
        <w:tc>
          <w:tcPr>
            <w:tcW w:w="1690" w:type="dxa"/>
          </w:tcPr>
          <w:p w14:paraId="4D2BF896" w14:textId="77777777" w:rsidR="00232A2A" w:rsidRDefault="00232A2A" w:rsidP="00B6505D"/>
        </w:tc>
        <w:tc>
          <w:tcPr>
            <w:tcW w:w="708" w:type="dxa"/>
          </w:tcPr>
          <w:p w14:paraId="2AEC6CA2" w14:textId="77777777" w:rsidR="00232A2A" w:rsidRDefault="00232A2A" w:rsidP="00B6505D">
            <w:r>
              <w:t>2</w:t>
            </w:r>
          </w:p>
        </w:tc>
        <w:tc>
          <w:tcPr>
            <w:tcW w:w="1677" w:type="dxa"/>
          </w:tcPr>
          <w:p w14:paraId="4B104A08" w14:textId="3DC658E7" w:rsidR="00232A2A" w:rsidRDefault="00232A2A" w:rsidP="00B6505D">
            <w:proofErr w:type="gramStart"/>
            <w:r>
              <w:t>A user enter</w:t>
            </w:r>
            <w:proofErr w:type="gramEnd"/>
            <w:r>
              <w:rPr>
                <w:sz w:val="18"/>
                <w:szCs w:val="18"/>
              </w:rPr>
              <w:t xml:space="preserve"> username and password for system login.</w:t>
            </w:r>
          </w:p>
        </w:tc>
        <w:tc>
          <w:tcPr>
            <w:tcW w:w="2304" w:type="dxa"/>
          </w:tcPr>
          <w:p w14:paraId="4AF5042D" w14:textId="77777777" w:rsidR="00232A2A" w:rsidRPr="004A096F" w:rsidRDefault="00232A2A" w:rsidP="00B6505D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4AE0213" w14:textId="77777777" w:rsidR="00232A2A" w:rsidRDefault="00232A2A" w:rsidP="00B6505D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12925092" w14:textId="77777777" w:rsidR="00232A2A" w:rsidRDefault="00232A2A" w:rsidP="00B6505D">
            <w:r>
              <w:t>The username or password is invalid</w:t>
            </w:r>
          </w:p>
        </w:tc>
        <w:tc>
          <w:tcPr>
            <w:tcW w:w="1842" w:type="dxa"/>
          </w:tcPr>
          <w:p w14:paraId="1229B753" w14:textId="77777777" w:rsidR="00232A2A" w:rsidRDefault="00232A2A" w:rsidP="00B6505D"/>
        </w:tc>
      </w:tr>
    </w:tbl>
    <w:p w14:paraId="4881FF12" w14:textId="77777777" w:rsidR="00232A2A" w:rsidRDefault="00232A2A" w:rsidP="00232A2A">
      <w:r>
        <w:tab/>
      </w:r>
    </w:p>
    <w:p w14:paraId="3E233513" w14:textId="77777777" w:rsidR="00232A2A" w:rsidRDefault="00232A2A" w:rsidP="00232A2A"/>
    <w:p w14:paraId="67B7E414" w14:textId="77777777" w:rsidR="00232A2A" w:rsidRDefault="00232A2A" w:rsidP="00232A2A"/>
    <w:p w14:paraId="14B5CCBA" w14:textId="15D25F96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232A2A" w14:paraId="5AE13916" w14:textId="77777777" w:rsidTr="00B6505D">
        <w:tc>
          <w:tcPr>
            <w:tcW w:w="842" w:type="dxa"/>
            <w:shd w:val="clear" w:color="auto" w:fill="5FF2CA" w:themeFill="accent4" w:themeFillTint="99"/>
          </w:tcPr>
          <w:p w14:paraId="1D7BBFE8" w14:textId="77777777" w:rsidR="00232A2A" w:rsidRDefault="00232A2A" w:rsidP="00B6505D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2F7DF3EF" w14:textId="77777777" w:rsidR="00232A2A" w:rsidRDefault="00232A2A" w:rsidP="00B6505D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03EAB3" w14:textId="77777777" w:rsidR="00232A2A" w:rsidRDefault="00232A2A" w:rsidP="00B6505D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474F8475" w14:textId="77777777" w:rsidR="00232A2A" w:rsidRDefault="00232A2A" w:rsidP="00B6505D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0995585" w14:textId="77777777" w:rsidR="00232A2A" w:rsidRDefault="00232A2A" w:rsidP="00B6505D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2572A111" w14:textId="77777777" w:rsidR="00232A2A" w:rsidRDefault="00232A2A" w:rsidP="00B6505D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3999C32C" w14:textId="77777777" w:rsidR="00232A2A" w:rsidRDefault="00232A2A" w:rsidP="00B6505D">
            <w:pPr>
              <w:jc w:val="center"/>
            </w:pPr>
            <w:r>
              <w:t>Actual result</w:t>
            </w:r>
          </w:p>
        </w:tc>
      </w:tr>
      <w:tr w:rsidR="00232A2A" w14:paraId="01D645D5" w14:textId="77777777" w:rsidTr="00B6505D">
        <w:tc>
          <w:tcPr>
            <w:tcW w:w="842" w:type="dxa"/>
          </w:tcPr>
          <w:p w14:paraId="0D57F37C" w14:textId="3ECA2418" w:rsidR="00232A2A" w:rsidRDefault="00232A2A" w:rsidP="00B6505D">
            <w:r>
              <w:t>UAT_TC 08</w:t>
            </w:r>
          </w:p>
        </w:tc>
        <w:tc>
          <w:tcPr>
            <w:tcW w:w="1506" w:type="dxa"/>
          </w:tcPr>
          <w:p w14:paraId="0224A482" w14:textId="1C7FA6F5" w:rsidR="00232A2A" w:rsidRDefault="00232A2A" w:rsidP="00B6505D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52C7B524" w14:textId="77777777" w:rsidR="00232A2A" w:rsidRDefault="00232A2A" w:rsidP="00B6505D">
            <w:r>
              <w:t>1</w:t>
            </w:r>
          </w:p>
        </w:tc>
        <w:tc>
          <w:tcPr>
            <w:tcW w:w="1906" w:type="dxa"/>
          </w:tcPr>
          <w:p w14:paraId="527CFC79" w14:textId="77777777" w:rsidR="00232A2A" w:rsidRDefault="00232A2A" w:rsidP="00B6505D">
            <w:r w:rsidRPr="006F1372">
              <w:t>A user open login page.</w:t>
            </w:r>
          </w:p>
        </w:tc>
        <w:tc>
          <w:tcPr>
            <w:tcW w:w="2268" w:type="dxa"/>
          </w:tcPr>
          <w:p w14:paraId="1FEE88FF" w14:textId="77777777" w:rsidR="00232A2A" w:rsidRDefault="00232A2A" w:rsidP="00B6505D"/>
        </w:tc>
        <w:tc>
          <w:tcPr>
            <w:tcW w:w="1915" w:type="dxa"/>
          </w:tcPr>
          <w:p w14:paraId="1D0A6CB7" w14:textId="77777777" w:rsidR="00232A2A" w:rsidRDefault="00232A2A" w:rsidP="00B6505D">
            <w:r>
              <w:t>System display interface for registration.</w:t>
            </w:r>
          </w:p>
        </w:tc>
        <w:tc>
          <w:tcPr>
            <w:tcW w:w="1487" w:type="dxa"/>
          </w:tcPr>
          <w:p w14:paraId="33F9664C" w14:textId="77777777" w:rsidR="00232A2A" w:rsidRDefault="00232A2A" w:rsidP="00B6505D"/>
        </w:tc>
      </w:tr>
      <w:tr w:rsidR="00232A2A" w14:paraId="4682657B" w14:textId="77777777" w:rsidTr="00B6505D">
        <w:tc>
          <w:tcPr>
            <w:tcW w:w="842" w:type="dxa"/>
          </w:tcPr>
          <w:p w14:paraId="1441B627" w14:textId="77777777" w:rsidR="00232A2A" w:rsidRDefault="00232A2A" w:rsidP="00B6505D"/>
        </w:tc>
        <w:tc>
          <w:tcPr>
            <w:tcW w:w="1506" w:type="dxa"/>
          </w:tcPr>
          <w:p w14:paraId="37F5AB5F" w14:textId="77777777" w:rsidR="00232A2A" w:rsidRDefault="00232A2A" w:rsidP="00B6505D"/>
        </w:tc>
        <w:tc>
          <w:tcPr>
            <w:tcW w:w="708" w:type="dxa"/>
          </w:tcPr>
          <w:p w14:paraId="66BC24A4" w14:textId="77777777" w:rsidR="00232A2A" w:rsidRDefault="00232A2A" w:rsidP="00B6505D">
            <w:r>
              <w:t>2</w:t>
            </w:r>
          </w:p>
        </w:tc>
        <w:tc>
          <w:tcPr>
            <w:tcW w:w="1906" w:type="dxa"/>
          </w:tcPr>
          <w:p w14:paraId="5AD68C35" w14:textId="204665D2" w:rsidR="00232A2A" w:rsidRDefault="00232A2A" w:rsidP="00B6505D">
            <w:proofErr w:type="gramStart"/>
            <w:r>
              <w:t>A user</w:t>
            </w:r>
            <w:r w:rsidRPr="00EE5DA1">
              <w:t xml:space="preserve"> </w:t>
            </w:r>
            <w:r>
              <w:rPr>
                <w:sz w:val="18"/>
                <w:szCs w:val="18"/>
              </w:rPr>
              <w:t>enter</w:t>
            </w:r>
            <w:proofErr w:type="gramEnd"/>
            <w:r>
              <w:rPr>
                <w:sz w:val="18"/>
                <w:szCs w:val="18"/>
              </w:rPr>
              <w:t xml:space="preserve"> username and password for system login.</w:t>
            </w:r>
          </w:p>
        </w:tc>
        <w:tc>
          <w:tcPr>
            <w:tcW w:w="2268" w:type="dxa"/>
          </w:tcPr>
          <w:p w14:paraId="73CDA4EB" w14:textId="77777777" w:rsidR="00232A2A" w:rsidRPr="004A096F" w:rsidRDefault="00232A2A" w:rsidP="00B6505D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333CB924" w14:textId="77777777" w:rsidR="00232A2A" w:rsidRDefault="00232A2A" w:rsidP="00B6505D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3B9777F7" w14:textId="77777777" w:rsidR="00232A2A" w:rsidRDefault="00232A2A" w:rsidP="00B6505D">
            <w:r>
              <w:t>The username or password is invalid</w:t>
            </w:r>
          </w:p>
        </w:tc>
        <w:tc>
          <w:tcPr>
            <w:tcW w:w="1487" w:type="dxa"/>
          </w:tcPr>
          <w:p w14:paraId="3CE2090F" w14:textId="77777777" w:rsidR="00232A2A" w:rsidRDefault="00232A2A" w:rsidP="00B6505D"/>
        </w:tc>
      </w:tr>
    </w:tbl>
    <w:p w14:paraId="765F8EEE" w14:textId="1CA62DE5" w:rsidR="0020441B" w:rsidRDefault="0020441B" w:rsidP="00232A2A">
      <w:pPr>
        <w:jc w:val="center"/>
        <w:rPr>
          <w:lang w:bidi="th-TH"/>
        </w:rPr>
      </w:pPr>
    </w:p>
    <w:p w14:paraId="4E01973B" w14:textId="4F532A10" w:rsidR="00EC07EF" w:rsidRDefault="00EC07EF" w:rsidP="00EC07EF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09</w:t>
      </w:r>
    </w:p>
    <w:p w14:paraId="2E138681" w14:textId="77777777" w:rsidR="00EC07EF" w:rsidRPr="00902165" w:rsidRDefault="00EC07EF" w:rsidP="00EC07EF">
      <w:pPr>
        <w:rPr>
          <w:lang w:bidi="th-TH"/>
        </w:rPr>
      </w:pPr>
    </w:p>
    <w:p w14:paraId="3E1BD50F" w14:textId="7AF1DB45" w:rsidR="00EC07EF" w:rsidRPr="005E5F54" w:rsidRDefault="00EC07EF" w:rsidP="00EC07EF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 xml:space="preserve">URS-09: </w:t>
      </w:r>
      <w:r w:rsidRPr="00EC07EF">
        <w:rPr>
          <w:color w:val="0F6FC6" w:themeColor="accent1"/>
          <w:sz w:val="22"/>
          <w:szCs w:val="22"/>
        </w:rPr>
        <w:t xml:space="preserve">The </w:t>
      </w:r>
      <w:proofErr w:type="gramStart"/>
      <w:r w:rsidRPr="00EC07EF">
        <w:rPr>
          <w:color w:val="0F6FC6" w:themeColor="accent1"/>
          <w:sz w:val="22"/>
          <w:szCs w:val="22"/>
        </w:rPr>
        <w:t>administrator add</w:t>
      </w:r>
      <w:proofErr w:type="gramEnd"/>
      <w:r w:rsidRPr="00EC07EF">
        <w:rPr>
          <w:color w:val="0F6FC6" w:themeColor="accent1"/>
          <w:sz w:val="22"/>
          <w:szCs w:val="22"/>
        </w:rPr>
        <w:t xml:space="preserve"> a new product.</w:t>
      </w:r>
    </w:p>
    <w:p w14:paraId="4CC98441" w14:textId="3C2FD9E1" w:rsidR="00EC07EF" w:rsidRPr="005E5F54" w:rsidRDefault="00EC07EF" w:rsidP="00EC07EF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administrator add a new product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9E3895A" w14:textId="77777777" w:rsidR="00EC07EF" w:rsidRPr="005E5F54" w:rsidRDefault="00EC07EF" w:rsidP="00EC07EF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919366F" w14:textId="2567FB50" w:rsidR="00EC07EF" w:rsidRPr="00CE14ED" w:rsidRDefault="00EC07EF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 user open add a new product page</w:t>
      </w:r>
      <w:r w:rsidRPr="00CE14ED">
        <w:rPr>
          <w:sz w:val="18"/>
          <w:szCs w:val="18"/>
        </w:rPr>
        <w:t>.</w:t>
      </w:r>
    </w:p>
    <w:p w14:paraId="374A1A04" w14:textId="592075BC" w:rsidR="00EC07EF" w:rsidRPr="00CE14ED" w:rsidRDefault="00EC07EF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A user</w:t>
      </w:r>
      <w:r w:rsidR="009E1865">
        <w:rPr>
          <w:sz w:val="18"/>
          <w:szCs w:val="18"/>
        </w:rPr>
        <w:t xml:space="preserve"> enter</w:t>
      </w:r>
      <w:proofErr w:type="gramEnd"/>
      <w:r w:rsidR="009E1865">
        <w:rPr>
          <w:sz w:val="18"/>
          <w:szCs w:val="18"/>
        </w:rPr>
        <w:t xml:space="preserve"> product name, price, amount, picture and other description.</w:t>
      </w:r>
    </w:p>
    <w:p w14:paraId="30D4CF31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1D4611" w14:textId="77777777" w:rsidR="00EC07EF" w:rsidRDefault="00EC07EF" w:rsidP="00EC07EF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3933"/>
      </w:tblGrid>
      <w:tr w:rsidR="009E1865" w14:paraId="34879522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34B7554C" w14:textId="51CF832C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933" w:type="dxa"/>
          </w:tcPr>
          <w:p w14:paraId="78501D79" w14:textId="042B0FD9" w:rsidR="009E1865" w:rsidRDefault="009E1865" w:rsidP="00B6505D">
            <w:r>
              <w:t xml:space="preserve"> Hobbit </w:t>
            </w:r>
            <w:r w:rsidRPr="00CB7232">
              <w:t>an Unexpected Journey</w:t>
            </w:r>
          </w:p>
        </w:tc>
      </w:tr>
      <w:tr w:rsidR="009E1865" w14:paraId="7DF8E9AD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070FBAA" w14:textId="65C5C1F6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Type :</w:t>
            </w:r>
          </w:p>
        </w:tc>
        <w:tc>
          <w:tcPr>
            <w:tcW w:w="3933" w:type="dxa"/>
          </w:tcPr>
          <w:p w14:paraId="19737915" w14:textId="4FE867C7" w:rsidR="009E1865" w:rsidRDefault="009E1865" w:rsidP="00B6505D">
            <w:pPr>
              <w:rPr>
                <w:cs/>
                <w:lang w:bidi="th-TH"/>
              </w:rPr>
            </w:pPr>
            <w:r>
              <w:t>Blu-ray 3D</w:t>
            </w:r>
          </w:p>
        </w:tc>
      </w:tr>
      <w:tr w:rsidR="009E1865" w14:paraId="0F08647D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12983E3" w14:textId="4A208938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3933" w:type="dxa"/>
          </w:tcPr>
          <w:p w14:paraId="40B586FD" w14:textId="3A5F0249" w:rsidR="009E1865" w:rsidRDefault="009E1865" w:rsidP="00B6505D">
            <w:pPr>
              <w:rPr>
                <w:lang w:bidi="th-TH"/>
              </w:rPr>
            </w:pPr>
            <w:r>
              <w:rPr>
                <w:lang w:bidi="th-TH"/>
              </w:rPr>
              <w:t xml:space="preserve">Fantasy </w:t>
            </w:r>
          </w:p>
        </w:tc>
      </w:tr>
      <w:tr w:rsidR="009E1865" w14:paraId="33B20076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003DB50" w14:textId="3F757313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Amount </w:t>
            </w:r>
          </w:p>
        </w:tc>
        <w:tc>
          <w:tcPr>
            <w:tcW w:w="3933" w:type="dxa"/>
          </w:tcPr>
          <w:p w14:paraId="3F0165FA" w14:textId="66996773" w:rsidR="009E1865" w:rsidRDefault="009E1865" w:rsidP="00B6505D">
            <w:r>
              <w:t>20</w:t>
            </w:r>
          </w:p>
        </w:tc>
      </w:tr>
      <w:tr w:rsidR="009E1865" w14:paraId="7F7948A7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4EC88423" w14:textId="2749F2ED" w:rsidR="009E1865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</w:p>
        </w:tc>
        <w:tc>
          <w:tcPr>
            <w:tcW w:w="3933" w:type="dxa"/>
          </w:tcPr>
          <w:p w14:paraId="7D820150" w14:textId="252462A0" w:rsidR="009E1865" w:rsidRDefault="009E1865" w:rsidP="00B6505D">
            <w:r>
              <w:t>1500.00</w:t>
            </w:r>
          </w:p>
        </w:tc>
      </w:tr>
      <w:tr w:rsidR="009E1865" w14:paraId="31125F3A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6AE532C4" w14:textId="77777777" w:rsidR="009E1865" w:rsidRPr="00A56555" w:rsidRDefault="009E1865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3933" w:type="dxa"/>
          </w:tcPr>
          <w:p w14:paraId="75D96C08" w14:textId="7DD56D08" w:rsidR="009E1865" w:rsidRDefault="009E1865" w:rsidP="00B6505D">
            <w:r>
              <w:t>media_01.jpg</w:t>
            </w:r>
          </w:p>
        </w:tc>
      </w:tr>
      <w:tr w:rsidR="00EC07EF" w14:paraId="59F23FD1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115EE04" w14:textId="51236A74" w:rsidR="00EC07EF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Status: </w:t>
            </w:r>
          </w:p>
        </w:tc>
        <w:tc>
          <w:tcPr>
            <w:tcW w:w="3933" w:type="dxa"/>
          </w:tcPr>
          <w:p w14:paraId="5158E266" w14:textId="78DA4816" w:rsidR="00EC07EF" w:rsidRDefault="009E1865" w:rsidP="00B6505D">
            <w:r>
              <w:t>In-stock</w:t>
            </w:r>
          </w:p>
        </w:tc>
      </w:tr>
      <w:tr w:rsidR="00EC07EF" w14:paraId="44DA8BFB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3D8709D2" w14:textId="167B5A7D" w:rsidR="00EC07EF" w:rsidRPr="00A56555" w:rsidRDefault="009E1865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</w:p>
        </w:tc>
        <w:tc>
          <w:tcPr>
            <w:tcW w:w="3933" w:type="dxa"/>
          </w:tcPr>
          <w:p w14:paraId="00908F6A" w14:textId="7E9A506F" w:rsidR="00EC07EF" w:rsidRDefault="009E1865" w:rsidP="00B6505D">
            <w:r w:rsidRPr="009E1865">
              <w:t>08/04/2013</w:t>
            </w:r>
          </w:p>
        </w:tc>
      </w:tr>
    </w:tbl>
    <w:p w14:paraId="0F38F80D" w14:textId="77777777" w:rsidR="00EC07EF" w:rsidRDefault="00EC07EF" w:rsidP="00EC07EF">
      <w:pPr>
        <w:rPr>
          <w:b/>
          <w:bCs/>
          <w:sz w:val="20"/>
          <w:szCs w:val="20"/>
        </w:rPr>
      </w:pPr>
    </w:p>
    <w:p w14:paraId="1790BDD4" w14:textId="77777777" w:rsidR="00EC07EF" w:rsidRPr="005E5F54" w:rsidRDefault="00EC07EF" w:rsidP="00EC07E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6CF1CD9" w14:textId="2FE3052B" w:rsidR="00EC07EF" w:rsidRDefault="00EC07EF" w:rsidP="00EC07E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 A user</w:t>
      </w:r>
      <w:r w:rsidR="00221F3A">
        <w:rPr>
          <w:b/>
          <w:bCs/>
        </w:rPr>
        <w:t xml:space="preserve"> input wrong media name format</w:t>
      </w:r>
    </w:p>
    <w:p w14:paraId="72927876" w14:textId="77777777" w:rsidR="00EC07EF" w:rsidRDefault="00EC07EF" w:rsidP="00EC07EF">
      <w:pPr>
        <w:ind w:left="1440" w:firstLine="720"/>
      </w:pPr>
      <w:r>
        <w:t xml:space="preserve"> - Username: cus03</w:t>
      </w:r>
    </w:p>
    <w:p w14:paraId="78243994" w14:textId="77777777" w:rsidR="00EC07EF" w:rsidRDefault="00EC07EF" w:rsidP="00EC07E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>
        <w:rPr>
          <w:b/>
          <w:bCs/>
        </w:rPr>
        <w:t>A user input wrong password</w:t>
      </w:r>
    </w:p>
    <w:p w14:paraId="20C1E691" w14:textId="77777777" w:rsidR="00EC07EF" w:rsidRDefault="00EC07EF" w:rsidP="00EC07EF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9B70FA2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proofErr w:type="gramStart"/>
      <w:r>
        <w:rPr>
          <w:b/>
          <w:bCs/>
          <w:color w:val="0F6FC6" w:themeColor="accent1"/>
          <w:sz w:val="22"/>
          <w:szCs w:val="22"/>
        </w:rPr>
        <w:t>Exist</w:t>
      </w:r>
      <w:proofErr w:type="gramEnd"/>
      <w:r>
        <w:rPr>
          <w:b/>
          <w:bCs/>
          <w:color w:val="0F6FC6" w:themeColor="accent1"/>
          <w:sz w:val="22"/>
          <w:szCs w:val="22"/>
        </w:rPr>
        <w:t xml:space="preserve">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C07EF" w14:paraId="3D651515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EDF9438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245DE12" w14:textId="77777777" w:rsidR="00EC07EF" w:rsidRDefault="00EC07EF" w:rsidP="00B6505D">
            <w:proofErr w:type="spellStart"/>
            <w:r>
              <w:t>Sittipong</w:t>
            </w:r>
            <w:proofErr w:type="spellEnd"/>
            <w:r>
              <w:t xml:space="preserve"> </w:t>
            </w:r>
            <w:proofErr w:type="spellStart"/>
            <w:r>
              <w:t>Boriparn</w:t>
            </w:r>
            <w:proofErr w:type="spellEnd"/>
            <w:r>
              <w:t xml:space="preserve"> </w:t>
            </w:r>
          </w:p>
        </w:tc>
      </w:tr>
      <w:tr w:rsidR="00EC07EF" w14:paraId="20E78037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9E69779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4E4DFCC9" w14:textId="77777777" w:rsidR="00EC07EF" w:rsidRDefault="00EC07EF" w:rsidP="00B6505D">
            <w:pPr>
              <w:rPr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EC07EF" w14:paraId="5F574766" w14:textId="77777777" w:rsidTr="00B6505D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C2E859C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4FC8A463" w14:textId="77777777" w:rsidR="00EC07EF" w:rsidRDefault="00EC07EF" w:rsidP="00B6505D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EC07EF" w14:paraId="08F3885C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25B014D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684DBA5E" w14:textId="77777777" w:rsidR="00EC07EF" w:rsidRDefault="00EC07EF" w:rsidP="00B6505D">
            <w:r>
              <w:t>admin1234</w:t>
            </w:r>
          </w:p>
        </w:tc>
      </w:tr>
      <w:tr w:rsidR="00EC07EF" w14:paraId="585A0EC7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1C2ED98" w14:textId="77777777" w:rsidR="00EC07EF" w:rsidRPr="00A56555" w:rsidRDefault="00EC07EF" w:rsidP="00B6505D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2E218E3A" w14:textId="77777777" w:rsidR="00EC07EF" w:rsidRDefault="00EC07EF" w:rsidP="00B6505D">
            <w:r>
              <w:t>Panupak30@hotmail.com</w:t>
            </w:r>
          </w:p>
        </w:tc>
      </w:tr>
      <w:tr w:rsidR="00EC07EF" w14:paraId="25FE1384" w14:textId="77777777" w:rsidTr="00B6505D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1F5D29F" w14:textId="77777777" w:rsidR="00EC07EF" w:rsidRPr="00A56555" w:rsidRDefault="00EC07EF" w:rsidP="00B6505D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1E9DC793" w14:textId="77777777" w:rsidR="00EC07EF" w:rsidRDefault="00EC07EF" w:rsidP="00B6505D">
            <w:r>
              <w:t>admin_01.jpg</w:t>
            </w:r>
          </w:p>
        </w:tc>
      </w:tr>
    </w:tbl>
    <w:p w14:paraId="1F3F82E0" w14:textId="77777777" w:rsidR="00EC07EF" w:rsidRDefault="00EC07EF" w:rsidP="00EC07EF">
      <w:pPr>
        <w:ind w:left="1440" w:firstLine="720"/>
      </w:pPr>
    </w:p>
    <w:p w14:paraId="28F5557F" w14:textId="77777777" w:rsidR="0020441B" w:rsidRDefault="0020441B" w:rsidP="00902165">
      <w:pPr>
        <w:rPr>
          <w:lang w:bidi="th-TH"/>
        </w:rPr>
      </w:pPr>
    </w:p>
    <w:p w14:paraId="5876A81F" w14:textId="77777777" w:rsidR="0020441B" w:rsidRDefault="0020441B" w:rsidP="00902165">
      <w:pPr>
        <w:rPr>
          <w:lang w:bidi="th-TH"/>
        </w:rPr>
      </w:pPr>
    </w:p>
    <w:p w14:paraId="277B7402" w14:textId="77777777" w:rsidR="0020441B" w:rsidRDefault="0020441B" w:rsidP="00902165">
      <w:pPr>
        <w:rPr>
          <w:lang w:bidi="th-TH"/>
        </w:rPr>
      </w:pPr>
    </w:p>
    <w:p w14:paraId="2F48438A" w14:textId="77777777" w:rsidR="0020441B" w:rsidRDefault="0020441B" w:rsidP="00902165">
      <w:pPr>
        <w:rPr>
          <w:lang w:bidi="th-TH"/>
        </w:rPr>
      </w:pPr>
    </w:p>
    <w:p w14:paraId="579E98D6" w14:textId="77777777" w:rsidR="0020441B" w:rsidRDefault="0020441B" w:rsidP="00902165">
      <w:pPr>
        <w:rPr>
          <w:lang w:bidi="th-TH"/>
        </w:rPr>
      </w:pPr>
    </w:p>
    <w:p w14:paraId="4B2F0FB0" w14:textId="77777777" w:rsidR="0020441B" w:rsidRDefault="0020441B" w:rsidP="00902165">
      <w:pPr>
        <w:rPr>
          <w:cs/>
          <w:lang w:bidi="th-TH"/>
        </w:rPr>
      </w:pPr>
    </w:p>
    <w:p w14:paraId="54A22DA2" w14:textId="77777777" w:rsidR="00902165" w:rsidRPr="001E73B7" w:rsidRDefault="00902165" w:rsidP="00902165">
      <w:pPr>
        <w:pStyle w:val="Heading1"/>
      </w:pPr>
      <w:bookmarkStart w:id="39" w:name="_Toc381175983"/>
      <w:r>
        <w:t>Pass and Fail Criteria</w:t>
      </w:r>
      <w:bookmarkEnd w:id="39"/>
      <w:r>
        <w:t xml:space="preserve"> </w:t>
      </w:r>
    </w:p>
    <w:p w14:paraId="6CBD9590" w14:textId="77777777" w:rsidR="00902165" w:rsidRPr="00FF537D" w:rsidRDefault="00902165" w:rsidP="00902165"/>
    <w:p w14:paraId="4AA158FC" w14:textId="77777777" w:rsidR="00902165" w:rsidRDefault="00902165" w:rsidP="00F12063">
      <w:pPr>
        <w:rPr>
          <w:sz w:val="20"/>
          <w:szCs w:val="20"/>
        </w:rPr>
      </w:pPr>
    </w:p>
    <w:p w14:paraId="44E9AA4C" w14:textId="77777777" w:rsidR="00F12063" w:rsidRPr="00F12063" w:rsidRDefault="00FF537D" w:rsidP="00F1206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12063">
        <w:rPr>
          <w:sz w:val="20"/>
          <w:szCs w:val="20"/>
        </w:rPr>
        <w:t xml:space="preserve"> </w:t>
      </w:r>
    </w:p>
    <w:sectPr w:rsidR="00F12063" w:rsidRPr="00F12063" w:rsidSect="00372E0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9E7B2" w14:textId="77777777" w:rsidR="00ED50D1" w:rsidRDefault="00ED50D1" w:rsidP="00454B44">
      <w:pPr>
        <w:spacing w:after="0" w:line="240" w:lineRule="auto"/>
      </w:pPr>
      <w:r>
        <w:separator/>
      </w:r>
    </w:p>
  </w:endnote>
  <w:endnote w:type="continuationSeparator" w:id="0">
    <w:p w14:paraId="2EB0BD4F" w14:textId="77777777" w:rsidR="00ED50D1" w:rsidRDefault="00ED50D1" w:rsidP="00454B44">
      <w:pPr>
        <w:spacing w:after="0" w:line="240" w:lineRule="auto"/>
      </w:pPr>
      <w:r>
        <w:continuationSeparator/>
      </w:r>
    </w:p>
  </w:endnote>
  <w:endnote w:type="continuationNotice" w:id="1">
    <w:p w14:paraId="42BAE97F" w14:textId="77777777" w:rsidR="00ED50D1" w:rsidRDefault="00ED50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07B3E" w14:textId="77777777" w:rsidR="00457719" w:rsidRDefault="00457719">
    <w:pPr>
      <w:pStyle w:val="Footer"/>
      <w:pBdr>
        <w:top w:val="single" w:sz="4" w:space="8" w:color="0F6FC6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B3183B">
      <w:rPr>
        <w:noProof/>
        <w:color w:val="404040" w:themeColor="text1" w:themeTint="BF"/>
      </w:rPr>
      <w:t>9</w:t>
    </w:r>
    <w:r>
      <w:rPr>
        <w:noProof/>
        <w:color w:val="404040" w:themeColor="text1" w:themeTint="BF"/>
      </w:rPr>
      <w:fldChar w:fldCharType="end"/>
    </w:r>
  </w:p>
  <w:sdt>
    <w:sdtPr>
      <w:alias w:val="Status"/>
      <w:tag w:val=""/>
      <w:id w:val="-126485127"/>
      <w:placeholder>
        <w:docPart w:val="30786C297B7347F8847946C438E14B48"/>
      </w:placeholder>
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<w:text/>
    </w:sdtPr>
    <w:sdtContent>
      <w:p w14:paraId="53984C50" w14:textId="02708702" w:rsidR="00457719" w:rsidRDefault="00457719">
        <w:pPr>
          <w:pStyle w:val="Footer"/>
        </w:pPr>
        <w:r>
          <w:t>Version 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B05EF" w14:textId="77777777" w:rsidR="00ED50D1" w:rsidRDefault="00ED50D1" w:rsidP="00454B44">
      <w:pPr>
        <w:spacing w:after="0" w:line="240" w:lineRule="auto"/>
      </w:pPr>
      <w:r>
        <w:separator/>
      </w:r>
    </w:p>
  </w:footnote>
  <w:footnote w:type="continuationSeparator" w:id="0">
    <w:p w14:paraId="1293F20B" w14:textId="77777777" w:rsidR="00ED50D1" w:rsidRDefault="00ED50D1" w:rsidP="00454B44">
      <w:pPr>
        <w:spacing w:after="0" w:line="240" w:lineRule="auto"/>
      </w:pPr>
      <w:r>
        <w:continuationSeparator/>
      </w:r>
    </w:p>
  </w:footnote>
  <w:footnote w:type="continuationNotice" w:id="1">
    <w:p w14:paraId="6F66BEBA" w14:textId="77777777" w:rsidR="00ED50D1" w:rsidRDefault="00ED50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4ED"/>
    <w:multiLevelType w:val="hybridMultilevel"/>
    <w:tmpl w:val="A9DE3734"/>
    <w:lvl w:ilvl="0" w:tplc="71D0A496">
      <w:start w:val="1"/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53B678C"/>
    <w:multiLevelType w:val="hybridMultilevel"/>
    <w:tmpl w:val="D8C45C58"/>
    <w:lvl w:ilvl="0" w:tplc="A302343C"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8F5238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6E1C5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E5789F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CCF5C0F"/>
    <w:multiLevelType w:val="hybridMultilevel"/>
    <w:tmpl w:val="C99ABA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9CB1D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3B16CE"/>
    <w:multiLevelType w:val="hybridMultilevel"/>
    <w:tmpl w:val="FE56B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FFE52A2"/>
    <w:multiLevelType w:val="hybridMultilevel"/>
    <w:tmpl w:val="CA9075CC"/>
    <w:lvl w:ilvl="0" w:tplc="A302343C"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95A8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C2C13A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39E54D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982C25"/>
    <w:multiLevelType w:val="hybridMultilevel"/>
    <w:tmpl w:val="955EC1E6"/>
    <w:lvl w:ilvl="0" w:tplc="D97280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4FF2B6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5D7149A"/>
    <w:multiLevelType w:val="hybridMultilevel"/>
    <w:tmpl w:val="060AFE6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7792593"/>
    <w:multiLevelType w:val="hybridMultilevel"/>
    <w:tmpl w:val="7D603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A9E633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CB2039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FF643C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39F3D7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5171FA5"/>
    <w:multiLevelType w:val="hybridMultilevel"/>
    <w:tmpl w:val="82488006"/>
    <w:lvl w:ilvl="0" w:tplc="0D1E993E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2">
    <w:nsid w:val="5F1F6C79"/>
    <w:multiLevelType w:val="hybridMultilevel"/>
    <w:tmpl w:val="A96C071A"/>
    <w:lvl w:ilvl="0" w:tplc="11822AA6">
      <w:numFmt w:val="bullet"/>
      <w:lvlText w:val="-"/>
      <w:lvlJc w:val="left"/>
      <w:pPr>
        <w:ind w:left="256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3">
    <w:nsid w:val="628B456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D035628"/>
    <w:multiLevelType w:val="hybridMultilevel"/>
    <w:tmpl w:val="2422A7AA"/>
    <w:lvl w:ilvl="0" w:tplc="A302343C"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2343C">
      <w:numFmt w:val="bullet"/>
      <w:lvlText w:val="-"/>
      <w:lvlJc w:val="left"/>
      <w:pPr>
        <w:ind w:left="2880" w:hanging="360"/>
      </w:pPr>
      <w:rPr>
        <w:rFonts w:ascii="Century Gothic" w:eastAsiaTheme="minorEastAsia" w:hAnsi="Century Gothic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3"/>
  </w:num>
  <w:num w:numId="5">
    <w:abstractNumId w:val="0"/>
  </w:num>
  <w:num w:numId="6">
    <w:abstractNumId w:val="2"/>
  </w:num>
  <w:num w:numId="7">
    <w:abstractNumId w:val="12"/>
  </w:num>
  <w:num w:numId="8">
    <w:abstractNumId w:val="14"/>
  </w:num>
  <w:num w:numId="9">
    <w:abstractNumId w:val="10"/>
  </w:num>
  <w:num w:numId="10">
    <w:abstractNumId w:val="19"/>
  </w:num>
  <w:num w:numId="11">
    <w:abstractNumId w:val="11"/>
  </w:num>
  <w:num w:numId="12">
    <w:abstractNumId w:val="20"/>
  </w:num>
  <w:num w:numId="13">
    <w:abstractNumId w:val="18"/>
  </w:num>
  <w:num w:numId="14">
    <w:abstractNumId w:val="7"/>
  </w:num>
  <w:num w:numId="15">
    <w:abstractNumId w:val="3"/>
  </w:num>
  <w:num w:numId="16">
    <w:abstractNumId w:val="17"/>
  </w:num>
  <w:num w:numId="17">
    <w:abstractNumId w:val="4"/>
  </w:num>
  <w:num w:numId="18">
    <w:abstractNumId w:val="23"/>
  </w:num>
  <w:num w:numId="19">
    <w:abstractNumId w:val="16"/>
  </w:num>
  <w:num w:numId="20">
    <w:abstractNumId w:val="15"/>
  </w:num>
  <w:num w:numId="21">
    <w:abstractNumId w:val="6"/>
  </w:num>
  <w:num w:numId="22">
    <w:abstractNumId w:val="8"/>
  </w:num>
  <w:num w:numId="23">
    <w:abstractNumId w:val="1"/>
  </w:num>
  <w:num w:numId="24">
    <w:abstractNumId w:val="9"/>
  </w:num>
  <w:num w:numId="25">
    <w:abstractNumId w:val="22"/>
  </w:num>
  <w:num w:numId="26">
    <w:abstractNumId w:val="2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44"/>
    <w:rsid w:val="000462F3"/>
    <w:rsid w:val="001332AE"/>
    <w:rsid w:val="001A3C34"/>
    <w:rsid w:val="001E73B7"/>
    <w:rsid w:val="0020441B"/>
    <w:rsid w:val="00221F3A"/>
    <w:rsid w:val="00232A2A"/>
    <w:rsid w:val="002537E9"/>
    <w:rsid w:val="0030180E"/>
    <w:rsid w:val="003066E7"/>
    <w:rsid w:val="003259A4"/>
    <w:rsid w:val="00372E08"/>
    <w:rsid w:val="0038796B"/>
    <w:rsid w:val="003901A3"/>
    <w:rsid w:val="003D59F5"/>
    <w:rsid w:val="00423AA1"/>
    <w:rsid w:val="0043771A"/>
    <w:rsid w:val="00452B71"/>
    <w:rsid w:val="00454B44"/>
    <w:rsid w:val="00457719"/>
    <w:rsid w:val="004851A7"/>
    <w:rsid w:val="004A096F"/>
    <w:rsid w:val="004F0106"/>
    <w:rsid w:val="005572D2"/>
    <w:rsid w:val="00583017"/>
    <w:rsid w:val="005E158D"/>
    <w:rsid w:val="005E5F54"/>
    <w:rsid w:val="006F1372"/>
    <w:rsid w:val="00701D11"/>
    <w:rsid w:val="007B7F28"/>
    <w:rsid w:val="008B2881"/>
    <w:rsid w:val="00902165"/>
    <w:rsid w:val="009E1865"/>
    <w:rsid w:val="009E7ABE"/>
    <w:rsid w:val="00A02A4E"/>
    <w:rsid w:val="00A164C5"/>
    <w:rsid w:val="00A20D09"/>
    <w:rsid w:val="00A56555"/>
    <w:rsid w:val="00A65429"/>
    <w:rsid w:val="00A826BB"/>
    <w:rsid w:val="00A931BA"/>
    <w:rsid w:val="00B03213"/>
    <w:rsid w:val="00B03943"/>
    <w:rsid w:val="00B07163"/>
    <w:rsid w:val="00B3183B"/>
    <w:rsid w:val="00B63899"/>
    <w:rsid w:val="00B6505D"/>
    <w:rsid w:val="00B92F3E"/>
    <w:rsid w:val="00BA350B"/>
    <w:rsid w:val="00BC7662"/>
    <w:rsid w:val="00C25D80"/>
    <w:rsid w:val="00C26178"/>
    <w:rsid w:val="00C71A8B"/>
    <w:rsid w:val="00CB1AA3"/>
    <w:rsid w:val="00CB7232"/>
    <w:rsid w:val="00CD0D39"/>
    <w:rsid w:val="00CE14ED"/>
    <w:rsid w:val="00CE6C6D"/>
    <w:rsid w:val="00D61D41"/>
    <w:rsid w:val="00DE2F3F"/>
    <w:rsid w:val="00E14954"/>
    <w:rsid w:val="00E742F9"/>
    <w:rsid w:val="00E80AA2"/>
    <w:rsid w:val="00E97A3F"/>
    <w:rsid w:val="00EC07EF"/>
    <w:rsid w:val="00ED50D1"/>
    <w:rsid w:val="00EE1E39"/>
    <w:rsid w:val="00EE4C56"/>
    <w:rsid w:val="00EE5DA1"/>
    <w:rsid w:val="00EF3D83"/>
    <w:rsid w:val="00F01B43"/>
    <w:rsid w:val="00F12063"/>
    <w:rsid w:val="00F265A3"/>
    <w:rsid w:val="00F57E68"/>
    <w:rsid w:val="00F62505"/>
    <w:rsid w:val="00FB37E2"/>
    <w:rsid w:val="00FB57D1"/>
    <w:rsid w:val="00FC58E0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08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0F6FC6" w:themeColor="accent1"/>
      </w:pBdr>
      <w:spacing w:before="100" w:beforeAutospacing="1"/>
      <w:ind w:left="1224" w:right="1224"/>
    </w:pPr>
    <w:rPr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F6F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389D7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44"/>
  </w:style>
  <w:style w:type="paragraph" w:styleId="Footer">
    <w:name w:val="footer"/>
    <w:basedOn w:val="Normal"/>
    <w:link w:val="FooterChar"/>
    <w:uiPriority w:val="99"/>
    <w:unhideWhenUsed/>
    <w:qFormat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44"/>
  </w:style>
  <w:style w:type="paragraph" w:styleId="TOCHeading">
    <w:name w:val="TOC Heading"/>
    <w:basedOn w:val="Heading1"/>
    <w:next w:val="Normal"/>
    <w:uiPriority w:val="39"/>
    <w:unhideWhenUsed/>
    <w:qFormat/>
    <w:rsid w:val="00F12063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20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063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F12063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E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2E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0F6FC6" w:themeColor="accent1"/>
      </w:pBdr>
      <w:spacing w:before="100" w:beforeAutospacing="1"/>
      <w:ind w:left="1224" w:right="1224"/>
    </w:pPr>
    <w:rPr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F6F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389D7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44"/>
  </w:style>
  <w:style w:type="paragraph" w:styleId="Footer">
    <w:name w:val="footer"/>
    <w:basedOn w:val="Normal"/>
    <w:link w:val="FooterChar"/>
    <w:uiPriority w:val="99"/>
    <w:unhideWhenUsed/>
    <w:qFormat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44"/>
  </w:style>
  <w:style w:type="paragraph" w:styleId="TOCHeading">
    <w:name w:val="TOC Heading"/>
    <w:basedOn w:val="Heading1"/>
    <w:next w:val="Normal"/>
    <w:uiPriority w:val="39"/>
    <w:unhideWhenUsed/>
    <w:qFormat/>
    <w:rsid w:val="00F12063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20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063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F12063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E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2E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upak\AppData\Roaming\Microsoft\Templates\Ion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BD59A9598F4841924B55157905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7DC2-4E25-45C7-A802-63491EDA5090}"/>
      </w:docPartPr>
      <w:docPartBody>
        <w:p w:rsidR="004E6B58" w:rsidRDefault="004E6B58" w:rsidP="004E6B58">
          <w:pPr>
            <w:pStyle w:val="0CBD59A9598F4841924B55157905208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DDBFA949F964DE1815E7A09D35FB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91790-0204-4F8B-B9F9-394117052DD4}"/>
      </w:docPartPr>
      <w:docPartBody>
        <w:p w:rsidR="004E6B58" w:rsidRDefault="004E6B58" w:rsidP="004E6B58">
          <w:pPr>
            <w:pStyle w:val="FDDBFA949F964DE1815E7A09D35FB43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30786C297B7347F8847946C438E14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80FB-5341-4601-B5C5-29554EB72862}"/>
      </w:docPartPr>
      <w:docPartBody>
        <w:p w:rsidR="00C15B66" w:rsidRDefault="00174D10">
          <w:r w:rsidRPr="00BF246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58"/>
    <w:rsid w:val="00102864"/>
    <w:rsid w:val="00174D10"/>
    <w:rsid w:val="004E6B58"/>
    <w:rsid w:val="00C15B66"/>
    <w:rsid w:val="00D1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D59A9598F4841924B551579052082">
    <w:name w:val="0CBD59A9598F4841924B551579052082"/>
    <w:rsid w:val="004E6B58"/>
  </w:style>
  <w:style w:type="paragraph" w:customStyle="1" w:styleId="FDDBFA949F964DE1815E7A09D35FB433">
    <w:name w:val="FDDBFA949F964DE1815E7A09D35FB433"/>
    <w:rsid w:val="004E6B58"/>
  </w:style>
  <w:style w:type="paragraph" w:customStyle="1" w:styleId="408BF536040343D18492C13F99FE0037">
    <w:name w:val="408BF536040343D18492C13F99FE0037"/>
    <w:rsid w:val="004E6B58"/>
  </w:style>
  <w:style w:type="paragraph" w:customStyle="1" w:styleId="C10ED17873304ACBB3B3A9F2416A1ED0">
    <w:name w:val="C10ED17873304ACBB3B3A9F2416A1ED0"/>
    <w:rsid w:val="004E6B58"/>
  </w:style>
  <w:style w:type="paragraph" w:customStyle="1" w:styleId="127950FB28A248D1B80B9A4225F93872">
    <w:name w:val="127950FB28A248D1B80B9A4225F93872"/>
    <w:rsid w:val="004E6B58"/>
  </w:style>
  <w:style w:type="paragraph" w:customStyle="1" w:styleId="0BCA8F15C4E641DFB4B676B6D96FEE10">
    <w:name w:val="0BCA8F15C4E641DFB4B676B6D96FEE10"/>
    <w:rsid w:val="004E6B58"/>
  </w:style>
  <w:style w:type="paragraph" w:customStyle="1" w:styleId="292D55C6CA3043C1B72A2DDAC9EF0E39">
    <w:name w:val="292D55C6CA3043C1B72A2DDAC9EF0E39"/>
    <w:rsid w:val="004E6B58"/>
  </w:style>
  <w:style w:type="paragraph" w:customStyle="1" w:styleId="E79EE9DF5D004AC9A654692B566845E9">
    <w:name w:val="E79EE9DF5D004AC9A654692B566845E9"/>
    <w:rsid w:val="004E6B58"/>
  </w:style>
  <w:style w:type="paragraph" w:customStyle="1" w:styleId="DDAD96E41A51426B84289825A72C6DB3">
    <w:name w:val="DDAD96E41A51426B84289825A72C6DB3"/>
    <w:rsid w:val="004E6B58"/>
  </w:style>
  <w:style w:type="paragraph" w:customStyle="1" w:styleId="B88DD307E8414177A8141A5E9D35B015">
    <w:name w:val="B88DD307E8414177A8141A5E9D35B015"/>
    <w:rsid w:val="00174D10"/>
  </w:style>
  <w:style w:type="character" w:styleId="PlaceholderText">
    <w:name w:val="Placeholder Text"/>
    <w:basedOn w:val="DefaultParagraphFont"/>
    <w:uiPriority w:val="99"/>
    <w:semiHidden/>
    <w:rsid w:val="00174D10"/>
    <w:rPr>
      <w:color w:val="808080"/>
    </w:rPr>
  </w:style>
  <w:style w:type="paragraph" w:customStyle="1" w:styleId="B3CB203C81C945AD84A289107E11AA75">
    <w:name w:val="B3CB203C81C945AD84A289107E11AA75"/>
    <w:rsid w:val="00D11C2F"/>
    <w:pPr>
      <w:spacing w:after="200" w:line="276" w:lineRule="auto"/>
    </w:pPr>
  </w:style>
  <w:style w:type="paragraph" w:customStyle="1" w:styleId="552E1B34DB1140CB9B748EC7B4531C35">
    <w:name w:val="552E1B34DB1140CB9B748EC7B4531C35"/>
    <w:rsid w:val="00D11C2F"/>
    <w:pPr>
      <w:spacing w:after="200" w:line="276" w:lineRule="auto"/>
    </w:pPr>
  </w:style>
  <w:style w:type="paragraph" w:customStyle="1" w:styleId="1FA90D205490412882099DEC4AB02B9D">
    <w:name w:val="1FA90D205490412882099DEC4AB02B9D"/>
    <w:rsid w:val="00D11C2F"/>
    <w:pPr>
      <w:spacing w:after="200" w:line="276" w:lineRule="auto"/>
    </w:pPr>
  </w:style>
  <w:style w:type="paragraph" w:customStyle="1" w:styleId="F237573032AB4711A9E001F93A6B9C82">
    <w:name w:val="F237573032AB4711A9E001F93A6B9C82"/>
    <w:rsid w:val="00D11C2F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D59A9598F4841924B551579052082">
    <w:name w:val="0CBD59A9598F4841924B551579052082"/>
    <w:rsid w:val="004E6B58"/>
  </w:style>
  <w:style w:type="paragraph" w:customStyle="1" w:styleId="FDDBFA949F964DE1815E7A09D35FB433">
    <w:name w:val="FDDBFA949F964DE1815E7A09D35FB433"/>
    <w:rsid w:val="004E6B58"/>
  </w:style>
  <w:style w:type="paragraph" w:customStyle="1" w:styleId="408BF536040343D18492C13F99FE0037">
    <w:name w:val="408BF536040343D18492C13F99FE0037"/>
    <w:rsid w:val="004E6B58"/>
  </w:style>
  <w:style w:type="paragraph" w:customStyle="1" w:styleId="C10ED17873304ACBB3B3A9F2416A1ED0">
    <w:name w:val="C10ED17873304ACBB3B3A9F2416A1ED0"/>
    <w:rsid w:val="004E6B58"/>
  </w:style>
  <w:style w:type="paragraph" w:customStyle="1" w:styleId="127950FB28A248D1B80B9A4225F93872">
    <w:name w:val="127950FB28A248D1B80B9A4225F93872"/>
    <w:rsid w:val="004E6B58"/>
  </w:style>
  <w:style w:type="paragraph" w:customStyle="1" w:styleId="0BCA8F15C4E641DFB4B676B6D96FEE10">
    <w:name w:val="0BCA8F15C4E641DFB4B676B6D96FEE10"/>
    <w:rsid w:val="004E6B58"/>
  </w:style>
  <w:style w:type="paragraph" w:customStyle="1" w:styleId="292D55C6CA3043C1B72A2DDAC9EF0E39">
    <w:name w:val="292D55C6CA3043C1B72A2DDAC9EF0E39"/>
    <w:rsid w:val="004E6B58"/>
  </w:style>
  <w:style w:type="paragraph" w:customStyle="1" w:styleId="E79EE9DF5D004AC9A654692B566845E9">
    <w:name w:val="E79EE9DF5D004AC9A654692B566845E9"/>
    <w:rsid w:val="004E6B58"/>
  </w:style>
  <w:style w:type="paragraph" w:customStyle="1" w:styleId="DDAD96E41A51426B84289825A72C6DB3">
    <w:name w:val="DDAD96E41A51426B84289825A72C6DB3"/>
    <w:rsid w:val="004E6B58"/>
  </w:style>
  <w:style w:type="paragraph" w:customStyle="1" w:styleId="B88DD307E8414177A8141A5E9D35B015">
    <w:name w:val="B88DD307E8414177A8141A5E9D35B015"/>
    <w:rsid w:val="00174D10"/>
  </w:style>
  <w:style w:type="character" w:styleId="PlaceholderText">
    <w:name w:val="Placeholder Text"/>
    <w:basedOn w:val="DefaultParagraphFont"/>
    <w:uiPriority w:val="99"/>
    <w:semiHidden/>
    <w:rsid w:val="00174D10"/>
    <w:rPr>
      <w:color w:val="808080"/>
    </w:rPr>
  </w:style>
  <w:style w:type="paragraph" w:customStyle="1" w:styleId="B3CB203C81C945AD84A289107E11AA75">
    <w:name w:val="B3CB203C81C945AD84A289107E11AA75"/>
    <w:rsid w:val="00D11C2F"/>
    <w:pPr>
      <w:spacing w:after="200" w:line="276" w:lineRule="auto"/>
    </w:pPr>
  </w:style>
  <w:style w:type="paragraph" w:customStyle="1" w:styleId="552E1B34DB1140CB9B748EC7B4531C35">
    <w:name w:val="552E1B34DB1140CB9B748EC7B4531C35"/>
    <w:rsid w:val="00D11C2F"/>
    <w:pPr>
      <w:spacing w:after="200" w:line="276" w:lineRule="auto"/>
    </w:pPr>
  </w:style>
  <w:style w:type="paragraph" w:customStyle="1" w:styleId="1FA90D205490412882099DEC4AB02B9D">
    <w:name w:val="1FA90D205490412882099DEC4AB02B9D"/>
    <w:rsid w:val="00D11C2F"/>
    <w:pPr>
      <w:spacing w:after="200" w:line="276" w:lineRule="auto"/>
    </w:pPr>
  </w:style>
  <w:style w:type="paragraph" w:customStyle="1" w:styleId="F237573032AB4711A9E001F93A6B9C82">
    <w:name w:val="F237573032AB4711A9E001F93A6B9C82"/>
    <w:rsid w:val="00D11C2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I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6651EC779CC42AE08C08B823F3629" ma:contentTypeVersion="1" ma:contentTypeDescription="Create a new document." ma:contentTypeScope="" ma:versionID="108bee52e0fc8bc41f1454d51f96988d">
  <xsd:schema xmlns:xsd="http://www.w3.org/2001/XMLSchema" xmlns:xs="http://www.w3.org/2001/XMLSchema" xmlns:p="http://schemas.microsoft.com/office/2006/metadata/properties" xmlns:ns3="ba8fbb1a-5876-4259-a72b-2b45a1680945" targetNamespace="http://schemas.microsoft.com/office/2006/metadata/properties" ma:root="true" ma:fieldsID="002f656d8baa8c7f3ae95934ecf6b200" ns3:_="">
    <xsd:import namespace="ba8fbb1a-5876-4259-a72b-2b45a168094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fbb1a-5876-4259-a72b-2b45a16809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E807F4-833C-4F6E-91F5-9A1E4B6F1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fbb1a-5876-4259-a72b-2b45a1680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746995-A2C3-4AEC-96ED-663F0D5A3A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CD6963-8CEE-451C-AECF-C79D010D8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6D85546-C535-4848-A546-CD611243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228</TotalTime>
  <Pages>25</Pages>
  <Words>3395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(UAT)</vt:lpstr>
    </vt:vector>
  </TitlesOfParts>
  <Company/>
  <LinksUpToDate>false</LinksUpToDate>
  <CharactersWithSpaces>22702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(UAT)</dc:title>
  <dc:subject>Version 1.0</dc:subject>
  <dc:creator/>
  <cp:keywords/>
  <cp:lastModifiedBy>Happiinook ' jubjub.</cp:lastModifiedBy>
  <cp:revision>22</cp:revision>
  <dcterms:created xsi:type="dcterms:W3CDTF">2014-02-26T07:09:00Z</dcterms:created>
  <dcterms:modified xsi:type="dcterms:W3CDTF">2014-03-01T17:36:00Z</dcterms:modified>
  <cp:category>SE323</cp:category>
  <cp:contentStatus>Version 1.0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0x0101001706651EC779CC42AE08C08B823F3629</vt:lpwstr>
  </property>
  <property fmtid="{D5CDD505-2E9C-101B-9397-08002B2CF9AE}" pid="4" name="IsMyDocuments">
    <vt:bool>true</vt:bool>
  </property>
</Properties>
</file>